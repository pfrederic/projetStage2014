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5DC8F" w14:textId="77777777" w:rsidR="002B7BE8" w:rsidRPr="0048012B" w:rsidRDefault="002B7BE8" w:rsidP="002525F5">
      <w:pPr>
        <w:jc w:val="left"/>
      </w:pPr>
    </w:p>
    <w:p w14:paraId="654B1B5C" w14:textId="77777777" w:rsidR="002B7BE8" w:rsidRPr="0048012B" w:rsidRDefault="002B7BE8" w:rsidP="002525F5">
      <w:pPr>
        <w:jc w:val="left"/>
      </w:pPr>
    </w:p>
    <w:p w14:paraId="0D658838" w14:textId="77777777" w:rsidR="002B7BE8" w:rsidRPr="0048012B" w:rsidRDefault="002B7BE8" w:rsidP="002525F5">
      <w:pPr>
        <w:jc w:val="left"/>
      </w:pPr>
    </w:p>
    <w:p w14:paraId="0B27801F" w14:textId="77777777" w:rsidR="00652AE3" w:rsidRPr="0048012B" w:rsidRDefault="00652AE3" w:rsidP="002525F5">
      <w:pPr>
        <w:jc w:val="left"/>
      </w:pPr>
    </w:p>
    <w:p w14:paraId="056AEC73" w14:textId="77777777" w:rsidR="00F75E04" w:rsidRPr="0048012B" w:rsidRDefault="00F75E04" w:rsidP="002525F5">
      <w:pPr>
        <w:pStyle w:val="Titre5"/>
        <w:jc w:val="left"/>
        <w:rPr>
          <w:b w:val="0"/>
          <w:bCs w:val="0"/>
          <w:sz w:val="52"/>
        </w:rPr>
      </w:pPr>
    </w:p>
    <w:p w14:paraId="71FD9A51" w14:textId="77777777" w:rsidR="00F75E04" w:rsidRPr="0048012B" w:rsidRDefault="00EC6EF2" w:rsidP="002525F5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153"/>
          <w:tab w:val="clear" w:pos="8306"/>
        </w:tabs>
        <w:spacing w:before="120"/>
        <w:jc w:val="left"/>
        <w:rPr>
          <w:b/>
          <w:bCs/>
          <w:sz w:val="40"/>
        </w:rPr>
      </w:pPr>
      <w:fldSimple w:instr=" TITLE   \* MERGEFORMAT ">
        <w:r w:rsidR="001A384F" w:rsidRPr="001A384F">
          <w:rPr>
            <w:b/>
            <w:bCs/>
            <w:sz w:val="40"/>
          </w:rPr>
          <w:t>Sécurisation des transferts FTP VEL/</w:t>
        </w:r>
        <w:r w:rsidR="00DB407A">
          <w:rPr>
            <w:b/>
            <w:bCs/>
            <w:sz w:val="40"/>
          </w:rPr>
          <w:t>…</w:t>
        </w:r>
      </w:fldSimple>
    </w:p>
    <w:p w14:paraId="29160B84" w14:textId="77777777" w:rsidR="004F17B5" w:rsidRPr="0048012B" w:rsidRDefault="004F17B5" w:rsidP="002525F5">
      <w:pPr>
        <w:jc w:val="left"/>
      </w:pPr>
    </w:p>
    <w:p w14:paraId="4DC4849E" w14:textId="77777777" w:rsidR="00E67A76" w:rsidRPr="0048012B" w:rsidRDefault="00E67A76" w:rsidP="002525F5">
      <w:pPr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6604"/>
        <w:gridCol w:w="2126"/>
      </w:tblGrid>
      <w:tr w:rsidR="005A6BD2" w:rsidRPr="003B7188" w14:paraId="06F62460" w14:textId="77777777" w:rsidTr="003B7188">
        <w:tc>
          <w:tcPr>
            <w:tcW w:w="9889" w:type="dxa"/>
            <w:gridSpan w:val="3"/>
            <w:tcBorders>
              <w:bottom w:val="single" w:sz="4" w:space="0" w:color="auto"/>
            </w:tcBorders>
            <w:shd w:val="clear" w:color="auto" w:fill="0C0C0C"/>
          </w:tcPr>
          <w:p w14:paraId="07208E0C" w14:textId="77777777" w:rsidR="005A6BD2" w:rsidRPr="003B7188" w:rsidRDefault="005A6BD2" w:rsidP="002525F5">
            <w:pPr>
              <w:keepNext/>
              <w:jc w:val="left"/>
              <w:rPr>
                <w:b/>
                <w:szCs w:val="22"/>
              </w:rPr>
            </w:pPr>
            <w:r w:rsidRPr="003B7188">
              <w:rPr>
                <w:b/>
                <w:szCs w:val="22"/>
              </w:rPr>
              <w:t>HISTORIQUE</w:t>
            </w:r>
          </w:p>
        </w:tc>
      </w:tr>
      <w:tr w:rsidR="005A6BD2" w:rsidRPr="003B7188" w14:paraId="0DA871FF" w14:textId="77777777" w:rsidTr="003B7188">
        <w:tc>
          <w:tcPr>
            <w:tcW w:w="1159" w:type="dxa"/>
            <w:shd w:val="clear" w:color="auto" w:fill="E0E0E0"/>
          </w:tcPr>
          <w:p w14:paraId="2BDE2B54" w14:textId="77777777" w:rsidR="005A6BD2" w:rsidRPr="003B7188" w:rsidRDefault="005F4250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+</w:t>
            </w:r>
          </w:p>
        </w:tc>
        <w:tc>
          <w:tcPr>
            <w:tcW w:w="6604" w:type="dxa"/>
            <w:shd w:val="clear" w:color="auto" w:fill="E0E0E0"/>
          </w:tcPr>
          <w:p w14:paraId="0530EEB1" w14:textId="77777777" w:rsidR="005A6BD2" w:rsidRPr="003B7188" w:rsidRDefault="005A6BD2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 w:rsidRPr="003B7188">
              <w:rPr>
                <w:b/>
                <w:i/>
                <w:sz w:val="18"/>
                <w:szCs w:val="18"/>
              </w:rPr>
              <w:t>VERSION</w:t>
            </w:r>
            <w:r w:rsidRPr="003B7188">
              <w:rPr>
                <w:i/>
                <w:sz w:val="18"/>
                <w:szCs w:val="18"/>
              </w:rPr>
              <w:t> du document : DESCRIPTION</w:t>
            </w:r>
          </w:p>
        </w:tc>
        <w:tc>
          <w:tcPr>
            <w:tcW w:w="2126" w:type="dxa"/>
            <w:shd w:val="clear" w:color="auto" w:fill="E0E0E0"/>
          </w:tcPr>
          <w:p w14:paraId="4141A01E" w14:textId="77777777" w:rsidR="005A6BD2" w:rsidRPr="003B7188" w:rsidRDefault="005A6BD2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 w:rsidRPr="003B7188">
              <w:rPr>
                <w:i/>
                <w:sz w:val="18"/>
                <w:szCs w:val="18"/>
              </w:rPr>
              <w:t>AUTEUR</w:t>
            </w:r>
          </w:p>
        </w:tc>
      </w:tr>
      <w:tr w:rsidR="005A6BD2" w:rsidRPr="003B7188" w14:paraId="690734F0" w14:textId="77777777" w:rsidTr="003B7188">
        <w:tc>
          <w:tcPr>
            <w:tcW w:w="1159" w:type="dxa"/>
          </w:tcPr>
          <w:p w14:paraId="122A07F9" w14:textId="77777777" w:rsidR="005A6BD2" w:rsidRPr="003B7188" w:rsidRDefault="006728C0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10/12/2013</w:t>
            </w:r>
          </w:p>
        </w:tc>
        <w:tc>
          <w:tcPr>
            <w:tcW w:w="6604" w:type="dxa"/>
          </w:tcPr>
          <w:p w14:paraId="7180A81B" w14:textId="77777777" w:rsidR="005A6BD2" w:rsidRPr="003B7188" w:rsidRDefault="005A6BD2" w:rsidP="002525F5">
            <w:pPr>
              <w:keepNext/>
              <w:jc w:val="left"/>
              <w:rPr>
                <w:sz w:val="16"/>
                <w:szCs w:val="16"/>
              </w:rPr>
            </w:pPr>
            <w:r w:rsidRPr="003B7188">
              <w:rPr>
                <w:sz w:val="16"/>
                <w:szCs w:val="16"/>
              </w:rPr>
              <w:t>V0</w:t>
            </w:r>
            <w:r w:rsidR="00A739BA">
              <w:rPr>
                <w:sz w:val="16"/>
                <w:szCs w:val="16"/>
              </w:rPr>
              <w:t>.</w:t>
            </w:r>
            <w:r w:rsidRPr="003B7188">
              <w:rPr>
                <w:sz w:val="16"/>
                <w:szCs w:val="16"/>
              </w:rPr>
              <w:t>1 :</w:t>
            </w:r>
            <w:r w:rsidR="00915589" w:rsidRPr="003B7188">
              <w:rPr>
                <w:sz w:val="16"/>
                <w:szCs w:val="16"/>
              </w:rPr>
              <w:t xml:space="preserve"> </w:t>
            </w:r>
            <w:r w:rsidR="00913036">
              <w:rPr>
                <w:sz w:val="16"/>
                <w:szCs w:val="16"/>
              </w:rPr>
              <w:t>Création</w:t>
            </w:r>
            <w:r w:rsidR="003A55EB">
              <w:rPr>
                <w:sz w:val="16"/>
                <w:szCs w:val="16"/>
              </w:rPr>
              <w:t xml:space="preserve"> du document</w:t>
            </w:r>
            <w:r w:rsidR="001A384F">
              <w:rPr>
                <w:sz w:val="16"/>
                <w:szCs w:val="16"/>
              </w:rPr>
              <w:t xml:space="preserve"> </w:t>
            </w:r>
            <w:r w:rsidR="006728C0">
              <w:rPr>
                <w:sz w:val="16"/>
                <w:szCs w:val="16"/>
              </w:rPr>
              <w:t>pour demande de devis</w:t>
            </w:r>
          </w:p>
        </w:tc>
        <w:tc>
          <w:tcPr>
            <w:tcW w:w="2126" w:type="dxa"/>
          </w:tcPr>
          <w:p w14:paraId="6FBE0D0A" w14:textId="77777777" w:rsidR="005A6BD2" w:rsidRPr="003B7188" w:rsidRDefault="005A6BD2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</w:tr>
      <w:tr w:rsidR="006728C0" w:rsidRPr="003B7188" w14:paraId="0778606D" w14:textId="77777777" w:rsidTr="003B7188">
        <w:tc>
          <w:tcPr>
            <w:tcW w:w="1159" w:type="dxa"/>
          </w:tcPr>
          <w:p w14:paraId="5486C237" w14:textId="77777777" w:rsidR="006728C0" w:rsidRPr="003B7188" w:rsidRDefault="006728C0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14/01/2014</w:t>
            </w:r>
          </w:p>
        </w:tc>
        <w:tc>
          <w:tcPr>
            <w:tcW w:w="6604" w:type="dxa"/>
          </w:tcPr>
          <w:p w14:paraId="50D58874" w14:textId="77777777" w:rsidR="006728C0" w:rsidRPr="003B7188" w:rsidRDefault="006728C0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V1.0</w:t>
            </w:r>
            <w:r w:rsidRPr="003B7188">
              <w:rPr>
                <w:sz w:val="16"/>
                <w:szCs w:val="16"/>
              </w:rPr>
              <w:t xml:space="preserve"> : </w:t>
            </w:r>
            <w:r>
              <w:rPr>
                <w:sz w:val="16"/>
                <w:szCs w:val="16"/>
              </w:rPr>
              <w:t>Modification du document</w:t>
            </w:r>
            <w:r w:rsidR="001A384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14:paraId="2AE0A721" w14:textId="77777777" w:rsidR="006728C0" w:rsidRPr="003B7188" w:rsidRDefault="006728C0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</w:tr>
      <w:tr w:rsidR="008A2194" w:rsidRPr="003B7188" w14:paraId="18211273" w14:textId="77777777" w:rsidTr="003B7188">
        <w:tc>
          <w:tcPr>
            <w:tcW w:w="1159" w:type="dxa"/>
          </w:tcPr>
          <w:p w14:paraId="3017FB5B" w14:textId="77777777" w:rsidR="008A2194" w:rsidRPr="003B7188" w:rsidRDefault="008A2194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07/02/2014</w:t>
            </w:r>
          </w:p>
        </w:tc>
        <w:tc>
          <w:tcPr>
            <w:tcW w:w="6604" w:type="dxa"/>
          </w:tcPr>
          <w:p w14:paraId="2312B005" w14:textId="77777777" w:rsidR="008A2194" w:rsidRPr="003B7188" w:rsidRDefault="008A2194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V1.1 : Modification du document</w:t>
            </w:r>
          </w:p>
        </w:tc>
        <w:tc>
          <w:tcPr>
            <w:tcW w:w="2126" w:type="dxa"/>
          </w:tcPr>
          <w:p w14:paraId="1EF7811E" w14:textId="77777777" w:rsidR="008A2194" w:rsidRPr="003B7188" w:rsidRDefault="008A2194" w:rsidP="00EC6EF2">
            <w:pPr>
              <w:keepNext/>
              <w:jc w:val="left"/>
              <w:rPr>
                <w:sz w:val="16"/>
                <w:szCs w:val="16"/>
              </w:rPr>
            </w:pPr>
          </w:p>
        </w:tc>
      </w:tr>
    </w:tbl>
    <w:p w14:paraId="47CD823F" w14:textId="77777777" w:rsidR="005A6BD2" w:rsidRPr="0048012B" w:rsidRDefault="00F241F1" w:rsidP="002525F5">
      <w:pPr>
        <w:keepNext/>
        <w:jc w:val="left"/>
        <w:rPr>
          <w:sz w:val="16"/>
          <w:szCs w:val="16"/>
        </w:rPr>
      </w:pPr>
      <w:r w:rsidRPr="0048012B">
        <w:rPr>
          <w:sz w:val="16"/>
          <w:szCs w:val="16"/>
        </w:rPr>
        <w:t>Si le document est modifié après avoir été validé ou distribué, la version du document doit être obligatoirement incrémentée.</w:t>
      </w:r>
      <w:r w:rsidR="00735DB2" w:rsidRPr="0048012B">
        <w:rPr>
          <w:sz w:val="16"/>
          <w:szCs w:val="16"/>
        </w:rPr>
        <w:t xml:space="preserve"> Incrémentation à faire dans le tableau ci-dessus et dans le </w:t>
      </w:r>
      <w:r w:rsidR="00BE1A04">
        <w:rPr>
          <w:sz w:val="16"/>
          <w:szCs w:val="16"/>
        </w:rPr>
        <w:t>pied de page</w:t>
      </w:r>
      <w:r w:rsidR="00735DB2" w:rsidRPr="0048012B">
        <w:rPr>
          <w:sz w:val="16"/>
          <w:szCs w:val="16"/>
        </w:rPr>
        <w:t>.</w:t>
      </w:r>
    </w:p>
    <w:p w14:paraId="320A74C4" w14:textId="77777777" w:rsidR="00F241F1" w:rsidRPr="0048012B" w:rsidRDefault="00F241F1" w:rsidP="002525F5">
      <w:pPr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9"/>
        <w:gridCol w:w="6604"/>
        <w:gridCol w:w="2126"/>
      </w:tblGrid>
      <w:tr w:rsidR="00F241F1" w:rsidRPr="003B7188" w14:paraId="4C43FA34" w14:textId="77777777" w:rsidTr="003B7188">
        <w:tc>
          <w:tcPr>
            <w:tcW w:w="9889" w:type="dxa"/>
            <w:gridSpan w:val="3"/>
            <w:tcBorders>
              <w:bottom w:val="single" w:sz="4" w:space="0" w:color="auto"/>
            </w:tcBorders>
            <w:shd w:val="solid" w:color="auto" w:fill="auto"/>
          </w:tcPr>
          <w:p w14:paraId="562E60CA" w14:textId="77777777" w:rsidR="00F241F1" w:rsidRPr="003B7188" w:rsidRDefault="00F241F1" w:rsidP="002525F5">
            <w:pPr>
              <w:keepNext/>
              <w:jc w:val="left"/>
              <w:rPr>
                <w:b/>
                <w:szCs w:val="22"/>
              </w:rPr>
            </w:pPr>
            <w:r w:rsidRPr="003B7188">
              <w:rPr>
                <w:b/>
                <w:szCs w:val="22"/>
              </w:rPr>
              <w:t>VALIDATION</w:t>
            </w:r>
          </w:p>
        </w:tc>
      </w:tr>
      <w:tr w:rsidR="00F241F1" w:rsidRPr="003B7188" w14:paraId="5F0F3D82" w14:textId="77777777" w:rsidTr="003B7188">
        <w:tc>
          <w:tcPr>
            <w:tcW w:w="1159" w:type="dxa"/>
            <w:shd w:val="clear" w:color="auto" w:fill="E0E0E0"/>
          </w:tcPr>
          <w:p w14:paraId="66E2680B" w14:textId="77777777" w:rsidR="00F241F1" w:rsidRPr="003B7188" w:rsidRDefault="00F241F1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 w:rsidRPr="003B7188">
              <w:rPr>
                <w:i/>
                <w:sz w:val="18"/>
                <w:szCs w:val="18"/>
              </w:rPr>
              <w:t>VERSION</w:t>
            </w:r>
          </w:p>
        </w:tc>
        <w:tc>
          <w:tcPr>
            <w:tcW w:w="6604" w:type="dxa"/>
            <w:shd w:val="clear" w:color="auto" w:fill="E0E0E0"/>
          </w:tcPr>
          <w:p w14:paraId="16BE4EF5" w14:textId="77777777" w:rsidR="00F241F1" w:rsidRPr="003B7188" w:rsidRDefault="00F241F1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 w:rsidRPr="003B7188">
              <w:rPr>
                <w:i/>
                <w:sz w:val="18"/>
                <w:szCs w:val="18"/>
              </w:rPr>
              <w:t>VALIDEUR</w:t>
            </w:r>
          </w:p>
        </w:tc>
        <w:tc>
          <w:tcPr>
            <w:tcW w:w="2126" w:type="dxa"/>
            <w:shd w:val="clear" w:color="auto" w:fill="E0E0E0"/>
          </w:tcPr>
          <w:p w14:paraId="1DE7C221" w14:textId="77777777" w:rsidR="00F241F1" w:rsidRPr="003B7188" w:rsidRDefault="00F241F1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 w:rsidRPr="003B7188">
              <w:rPr>
                <w:i/>
                <w:sz w:val="18"/>
                <w:szCs w:val="18"/>
              </w:rPr>
              <w:t>DATE validation</w:t>
            </w:r>
          </w:p>
        </w:tc>
      </w:tr>
      <w:tr w:rsidR="00F241F1" w:rsidRPr="003B7188" w14:paraId="05A73AD2" w14:textId="77777777" w:rsidTr="003B7188">
        <w:tc>
          <w:tcPr>
            <w:tcW w:w="1159" w:type="dxa"/>
          </w:tcPr>
          <w:p w14:paraId="66B7960A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  <w:r w:rsidRPr="003B7188">
              <w:rPr>
                <w:sz w:val="16"/>
                <w:szCs w:val="16"/>
              </w:rPr>
              <w:t>V0</w:t>
            </w:r>
            <w:r w:rsidR="00A739BA">
              <w:rPr>
                <w:sz w:val="16"/>
                <w:szCs w:val="16"/>
              </w:rPr>
              <w:t>.</w:t>
            </w:r>
            <w:r w:rsidRPr="003B7188">
              <w:rPr>
                <w:sz w:val="16"/>
                <w:szCs w:val="16"/>
              </w:rPr>
              <w:t>1</w:t>
            </w:r>
          </w:p>
        </w:tc>
        <w:tc>
          <w:tcPr>
            <w:tcW w:w="6604" w:type="dxa"/>
          </w:tcPr>
          <w:p w14:paraId="2C03FA77" w14:textId="77777777" w:rsidR="00F241F1" w:rsidRPr="003B7188" w:rsidRDefault="00F241F1" w:rsidP="00DB407A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FAC723C" w14:textId="77777777" w:rsidR="00F241F1" w:rsidRPr="003B7188" w:rsidRDefault="006728C0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1A384F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</w:t>
            </w:r>
            <w:r w:rsidR="001A384F">
              <w:rPr>
                <w:sz w:val="16"/>
                <w:szCs w:val="16"/>
              </w:rPr>
              <w:t>12/2013</w:t>
            </w:r>
          </w:p>
        </w:tc>
      </w:tr>
      <w:tr w:rsidR="00F241F1" w:rsidRPr="003B7188" w14:paraId="7C02AAEE" w14:textId="77777777" w:rsidTr="003B7188">
        <w:tc>
          <w:tcPr>
            <w:tcW w:w="1159" w:type="dxa"/>
          </w:tcPr>
          <w:p w14:paraId="7B8847A7" w14:textId="77777777" w:rsidR="00F241F1" w:rsidRPr="003B7188" w:rsidRDefault="006728C0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V1.0</w:t>
            </w:r>
          </w:p>
        </w:tc>
        <w:tc>
          <w:tcPr>
            <w:tcW w:w="6604" w:type="dxa"/>
          </w:tcPr>
          <w:p w14:paraId="3631C8CE" w14:textId="77777777" w:rsidR="00F241F1" w:rsidRPr="003B7188" w:rsidRDefault="00F241F1" w:rsidP="00DB407A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2EF1597C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</w:tr>
      <w:tr w:rsidR="00F241F1" w:rsidRPr="003B7188" w14:paraId="0054D40B" w14:textId="77777777" w:rsidTr="003B7188">
        <w:tc>
          <w:tcPr>
            <w:tcW w:w="1159" w:type="dxa"/>
          </w:tcPr>
          <w:p w14:paraId="0D647835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6604" w:type="dxa"/>
          </w:tcPr>
          <w:p w14:paraId="62643396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391BF362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</w:tr>
      <w:tr w:rsidR="00F241F1" w:rsidRPr="003B7188" w14:paraId="24603AD6" w14:textId="77777777" w:rsidTr="003B7188">
        <w:tc>
          <w:tcPr>
            <w:tcW w:w="1159" w:type="dxa"/>
          </w:tcPr>
          <w:p w14:paraId="51574A84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6604" w:type="dxa"/>
          </w:tcPr>
          <w:p w14:paraId="1CD27D5A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521FADED" w14:textId="77777777" w:rsidR="00F241F1" w:rsidRPr="003B7188" w:rsidRDefault="00F241F1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</w:tr>
    </w:tbl>
    <w:p w14:paraId="1ABDE023" w14:textId="77777777" w:rsidR="00915589" w:rsidRPr="0048012B" w:rsidRDefault="00735DB2" w:rsidP="002525F5">
      <w:pPr>
        <w:keepNext/>
        <w:jc w:val="left"/>
        <w:rPr>
          <w:sz w:val="16"/>
          <w:szCs w:val="16"/>
        </w:rPr>
      </w:pPr>
      <w:r w:rsidRPr="0048012B">
        <w:rPr>
          <w:sz w:val="16"/>
          <w:szCs w:val="16"/>
        </w:rPr>
        <w:t>Un document est validé si la « DATE validation » est renseignée.</w:t>
      </w:r>
      <w:r w:rsidR="00915589" w:rsidRPr="0048012B">
        <w:rPr>
          <w:sz w:val="16"/>
          <w:szCs w:val="16"/>
        </w:rPr>
        <w:t xml:space="preserve"> Seul un document validé fait foi.</w:t>
      </w:r>
    </w:p>
    <w:p w14:paraId="014C61A1" w14:textId="77777777" w:rsidR="00095CAE" w:rsidRPr="0048012B" w:rsidRDefault="00837E1B" w:rsidP="002525F5">
      <w:pPr>
        <w:jc w:val="left"/>
      </w:pPr>
      <w: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2268"/>
        <w:gridCol w:w="4252"/>
      </w:tblGrid>
      <w:tr w:rsidR="00095CAE" w:rsidRPr="003B7188" w14:paraId="37A777D3" w14:textId="77777777" w:rsidTr="0071502E">
        <w:tc>
          <w:tcPr>
            <w:tcW w:w="9889" w:type="dxa"/>
            <w:gridSpan w:val="3"/>
            <w:tcBorders>
              <w:bottom w:val="single" w:sz="4" w:space="0" w:color="auto"/>
            </w:tcBorders>
            <w:shd w:val="clear" w:color="auto" w:fill="0C0C0C"/>
          </w:tcPr>
          <w:p w14:paraId="6A4A18D4" w14:textId="77777777" w:rsidR="00095CAE" w:rsidRPr="003B7188" w:rsidRDefault="00095CAE" w:rsidP="002525F5">
            <w:pPr>
              <w:keepNext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DIFFUSION</w:t>
            </w:r>
          </w:p>
        </w:tc>
      </w:tr>
      <w:tr w:rsidR="00095CAE" w:rsidRPr="003B7188" w14:paraId="327A39EE" w14:textId="77777777" w:rsidTr="0071502E">
        <w:tc>
          <w:tcPr>
            <w:tcW w:w="9889" w:type="dxa"/>
            <w:gridSpan w:val="3"/>
            <w:shd w:val="clear" w:color="auto" w:fill="FFFFFF"/>
          </w:tcPr>
          <w:p w14:paraId="2EACB3CB" w14:textId="77777777" w:rsidR="00095CAE" w:rsidRDefault="002D0518" w:rsidP="00DB407A">
            <w:pPr>
              <w:keepNext/>
              <w:jc w:val="left"/>
              <w:rPr>
                <w:i/>
                <w:sz w:val="18"/>
                <w:szCs w:val="18"/>
              </w:rPr>
            </w:pPr>
            <w: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CAE">
              <w:instrText xml:space="preserve"> FORMCHECKBOX </w:instrText>
            </w:r>
            <w:r>
              <w:fldChar w:fldCharType="end"/>
            </w:r>
            <w:r w:rsidR="00095CAE">
              <w:t xml:space="preserve"> Libre</w:t>
            </w:r>
            <w:r w:rsidR="00095CAE">
              <w:tab/>
              <w:t xml:space="preserve">            </w:t>
            </w:r>
            <w:r w:rsidR="00095CAE">
              <w:tab/>
            </w:r>
            <w: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CAE">
              <w:instrText xml:space="preserve"> FORMCHECKBOX </w:instrText>
            </w:r>
            <w:r>
              <w:fldChar w:fldCharType="end"/>
            </w:r>
            <w:r w:rsidR="00095CAE">
              <w:rPr>
                <w:b/>
              </w:rPr>
              <w:t xml:space="preserve"> </w:t>
            </w:r>
            <w:r w:rsidR="00095CAE" w:rsidRPr="000B7537">
              <w:t>Confidentielle</w:t>
            </w:r>
            <w:r w:rsidR="00095CAE">
              <w:br/>
            </w:r>
          </w:p>
        </w:tc>
      </w:tr>
      <w:tr w:rsidR="00095CAE" w:rsidRPr="00A73C22" w14:paraId="064BB448" w14:textId="77777777" w:rsidTr="0071502E">
        <w:tc>
          <w:tcPr>
            <w:tcW w:w="3369" w:type="dxa"/>
            <w:shd w:val="clear" w:color="auto" w:fill="E0E0E0"/>
          </w:tcPr>
          <w:p w14:paraId="160D285E" w14:textId="77777777" w:rsidR="00095CAE" w:rsidRPr="00A73C22" w:rsidRDefault="00095CAE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 w:rsidRPr="00A73C22">
              <w:rPr>
                <w:i/>
                <w:sz w:val="18"/>
                <w:szCs w:val="18"/>
              </w:rPr>
              <w:t>ENTITE(S)</w:t>
            </w:r>
          </w:p>
        </w:tc>
        <w:tc>
          <w:tcPr>
            <w:tcW w:w="2268" w:type="dxa"/>
            <w:shd w:val="clear" w:color="auto" w:fill="E0E0E0"/>
          </w:tcPr>
          <w:p w14:paraId="11D26DE0" w14:textId="77777777" w:rsidR="00095CAE" w:rsidRDefault="00095CAE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TYPE</w:t>
            </w:r>
          </w:p>
        </w:tc>
        <w:tc>
          <w:tcPr>
            <w:tcW w:w="4252" w:type="dxa"/>
            <w:shd w:val="clear" w:color="auto" w:fill="E0E0E0"/>
          </w:tcPr>
          <w:p w14:paraId="50CDE80A" w14:textId="77777777" w:rsidR="00095CAE" w:rsidRPr="00A73C22" w:rsidRDefault="00095CAE" w:rsidP="002525F5">
            <w:pPr>
              <w:keepNext/>
              <w:jc w:val="lef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DESTINATAIRE(S)</w:t>
            </w:r>
          </w:p>
        </w:tc>
      </w:tr>
      <w:tr w:rsidR="00095CAE" w:rsidRPr="003B7188" w14:paraId="755DFB19" w14:textId="77777777" w:rsidTr="0071502E">
        <w:tc>
          <w:tcPr>
            <w:tcW w:w="3369" w:type="dxa"/>
          </w:tcPr>
          <w:p w14:paraId="214FF02C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DSI</w:t>
            </w:r>
          </w:p>
        </w:tc>
        <w:tc>
          <w:tcPr>
            <w:tcW w:w="2268" w:type="dxa"/>
          </w:tcPr>
          <w:p w14:paraId="12BD7C70" w14:textId="77777777" w:rsidR="00095CAE" w:rsidRPr="00E50A21" w:rsidRDefault="002D0518" w:rsidP="00DB407A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CAE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 w:rsidR="00095CAE" w:rsidRPr="00E50A21">
              <w:rPr>
                <w:sz w:val="16"/>
                <w:szCs w:val="16"/>
              </w:rPr>
              <w:t xml:space="preserve"> </w:t>
            </w:r>
            <w:r w:rsidR="00095CAE">
              <w:rPr>
                <w:sz w:val="16"/>
                <w:szCs w:val="16"/>
              </w:rPr>
              <w:t>Externe</w:t>
            </w:r>
          </w:p>
        </w:tc>
        <w:tc>
          <w:tcPr>
            <w:tcW w:w="4252" w:type="dxa"/>
          </w:tcPr>
          <w:p w14:paraId="0A5B8DDD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Collaborateurs DSI</w:t>
            </w:r>
          </w:p>
        </w:tc>
      </w:tr>
      <w:tr w:rsidR="00095CAE" w:rsidRPr="003B7188" w14:paraId="4F4622AB" w14:textId="77777777" w:rsidTr="0071502E">
        <w:tc>
          <w:tcPr>
            <w:tcW w:w="3369" w:type="dxa"/>
          </w:tcPr>
          <w:p w14:paraId="3176E78B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99D83E8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4252" w:type="dxa"/>
          </w:tcPr>
          <w:p w14:paraId="6ADA2EE6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</w:tr>
      <w:tr w:rsidR="00095CAE" w:rsidRPr="003B7188" w14:paraId="0C9885AD" w14:textId="77777777" w:rsidTr="0071502E">
        <w:tc>
          <w:tcPr>
            <w:tcW w:w="3369" w:type="dxa"/>
          </w:tcPr>
          <w:p w14:paraId="50ACD05D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0C25C40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  <w:tc>
          <w:tcPr>
            <w:tcW w:w="4252" w:type="dxa"/>
          </w:tcPr>
          <w:p w14:paraId="0B59BC46" w14:textId="77777777" w:rsidR="00095CAE" w:rsidRPr="003B7188" w:rsidRDefault="00095CAE" w:rsidP="002525F5">
            <w:pPr>
              <w:keepNext/>
              <w:jc w:val="left"/>
              <w:rPr>
                <w:sz w:val="16"/>
                <w:szCs w:val="16"/>
              </w:rPr>
            </w:pPr>
          </w:p>
        </w:tc>
      </w:tr>
    </w:tbl>
    <w:p w14:paraId="023C4B9C" w14:textId="77777777" w:rsidR="0035759A" w:rsidRDefault="00F26DF4" w:rsidP="002525F5">
      <w:pPr>
        <w:jc w:val="left"/>
        <w:rPr>
          <w:noProof/>
        </w:rPr>
      </w:pPr>
      <w:r w:rsidRPr="0048012B">
        <w:br w:type="page"/>
      </w:r>
      <w:r w:rsidR="002D0518" w:rsidRPr="0048012B">
        <w:fldChar w:fldCharType="begin"/>
      </w:r>
      <w:r w:rsidR="00680510" w:rsidRPr="0048012B">
        <w:instrText xml:space="preserve"> TOC \o "1-4" \h \z \u </w:instrText>
      </w:r>
      <w:r w:rsidR="002D0518" w:rsidRPr="0048012B">
        <w:fldChar w:fldCharType="separate"/>
      </w:r>
    </w:p>
    <w:p w14:paraId="5E2D4044" w14:textId="77777777" w:rsidR="0035759A" w:rsidRDefault="0035759A">
      <w:pPr>
        <w:pStyle w:val="TM1"/>
        <w:tabs>
          <w:tab w:val="left" w:pos="407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</w:pPr>
      <w:r>
        <w:rPr>
          <w:noProof/>
        </w:rPr>
        <w:lastRenderedPageBreak/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74B13" w14:textId="77777777" w:rsidR="0035759A" w:rsidRDefault="0035759A">
      <w:pPr>
        <w:pStyle w:val="TM1"/>
        <w:tabs>
          <w:tab w:val="left" w:pos="407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D7BE43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Le projet 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AB108B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Etat des lieux des transferts de commandes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A6763D" w14:textId="77777777" w:rsidR="0035759A" w:rsidRDefault="0035759A">
      <w:pPr>
        <w:pStyle w:val="TM1"/>
        <w:tabs>
          <w:tab w:val="left" w:pos="407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Système actuel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1308E2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Génération des fichiers de commande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48905B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Transfert des fichiers de commandes depuis le site en ligne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D6CD20" w14:textId="77777777" w:rsidR="0035759A" w:rsidRDefault="0035759A">
      <w:pPr>
        <w:pStyle w:val="TM1"/>
        <w:tabs>
          <w:tab w:val="left" w:pos="407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Architecture cible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8804D6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2E7921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Modèle Conceptuel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E9DCB4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Flux et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C4A6A8" w14:textId="77777777" w:rsidR="0035759A" w:rsidRDefault="0035759A">
      <w:pPr>
        <w:pStyle w:val="TM1"/>
        <w:tabs>
          <w:tab w:val="left" w:pos="407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Fonctionnalités détaillées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3A3686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Paramétrage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54A9510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Export des fichiers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454D3E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Statut des exports de commandes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B139D6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Historisation des tentatives d’export dans un fichier de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049951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Export quotidien de la liste des ventes du jour via le SAS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7A7259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Paramétrage de l’heure de début et de fin de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818377" w14:textId="77777777" w:rsidR="0035759A" w:rsidRDefault="0035759A">
      <w:pPr>
        <w:pStyle w:val="TM2"/>
        <w:tabs>
          <w:tab w:val="left" w:pos="794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GB" w:eastAsia="ja-JP"/>
        </w:rPr>
        <w:tab/>
      </w:r>
      <w:r>
        <w:rPr>
          <w:noProof/>
        </w:rPr>
        <w:t>Création d’une application permettant l’automatisation des recherche de ventes absentes (Exploitation XXXXX)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_Toc253754413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6D14C9" w14:textId="77777777" w:rsidR="001A3D4E" w:rsidRPr="0048012B" w:rsidRDefault="002D0518" w:rsidP="002525F5">
      <w:pPr>
        <w:jc w:val="left"/>
      </w:pPr>
      <w:r w:rsidRPr="0048012B">
        <w:fldChar w:fldCharType="end"/>
      </w:r>
    </w:p>
    <w:p w14:paraId="59C326D4" w14:textId="77777777" w:rsidR="00680510" w:rsidRPr="0048012B" w:rsidRDefault="00680510" w:rsidP="002525F5">
      <w:pPr>
        <w:jc w:val="left"/>
      </w:pPr>
    </w:p>
    <w:p w14:paraId="2EB57B9E" w14:textId="77777777" w:rsidR="00680510" w:rsidRPr="0048012B" w:rsidRDefault="00680510" w:rsidP="002525F5">
      <w:pPr>
        <w:jc w:val="left"/>
      </w:pPr>
    </w:p>
    <w:p w14:paraId="035425C2" w14:textId="77777777" w:rsidR="00680510" w:rsidRPr="0048012B" w:rsidRDefault="00680510" w:rsidP="002525F5">
      <w:pPr>
        <w:jc w:val="left"/>
      </w:pPr>
      <w:r w:rsidRPr="0048012B">
        <w:br w:type="page"/>
      </w:r>
    </w:p>
    <w:p w14:paraId="4E393048" w14:textId="77777777" w:rsidR="00375FF8" w:rsidRDefault="00A73C22" w:rsidP="002525F5">
      <w:pPr>
        <w:pStyle w:val="Titre1"/>
        <w:jc w:val="left"/>
      </w:pPr>
      <w:bookmarkStart w:id="0" w:name="_Toc253754395"/>
      <w:r>
        <w:lastRenderedPageBreak/>
        <w:t>Objet du document</w:t>
      </w:r>
      <w:bookmarkEnd w:id="0"/>
    </w:p>
    <w:p w14:paraId="02FE2BD4" w14:textId="77777777" w:rsidR="00375FF8" w:rsidRDefault="00375FF8" w:rsidP="002525F5">
      <w:pPr>
        <w:jc w:val="left"/>
      </w:pPr>
    </w:p>
    <w:p w14:paraId="6BE41D2F" w14:textId="000B67BF" w:rsidR="00375FF8" w:rsidRPr="00375FF8" w:rsidRDefault="00375FF8" w:rsidP="002525F5">
      <w:pPr>
        <w:jc w:val="left"/>
      </w:pPr>
      <w:r>
        <w:t>Ce document décrit les spécification</w:t>
      </w:r>
      <w:r w:rsidR="00D95F18">
        <w:t>s</w:t>
      </w:r>
      <w:r>
        <w:t xml:space="preserve"> </w:t>
      </w:r>
      <w:r w:rsidR="00AB669C">
        <w:t>d</w:t>
      </w:r>
      <w:r>
        <w:t xml:space="preserve">u système de reprise et de sécurisation des envois de fichiers de commande vers l’application </w:t>
      </w:r>
      <w:proofErr w:type="spellStart"/>
      <w:r w:rsidR="0035759A">
        <w:t>xxxx</w:t>
      </w:r>
      <w:proofErr w:type="spellEnd"/>
    </w:p>
    <w:p w14:paraId="2940849F" w14:textId="77777777" w:rsidR="00375FF8" w:rsidRPr="00375FF8" w:rsidRDefault="000B26DA" w:rsidP="002525F5">
      <w:pPr>
        <w:pStyle w:val="Titre1"/>
        <w:jc w:val="left"/>
      </w:pPr>
      <w:bookmarkStart w:id="1" w:name="_Toc253754396"/>
      <w:r>
        <w:t>Contexte</w:t>
      </w:r>
      <w:bookmarkEnd w:id="1"/>
    </w:p>
    <w:p w14:paraId="2B2C8B93" w14:textId="77777777" w:rsidR="007C30B7" w:rsidRDefault="008D75C7" w:rsidP="002525F5">
      <w:pPr>
        <w:pStyle w:val="Titre2"/>
        <w:jc w:val="left"/>
      </w:pPr>
      <w:bookmarkStart w:id="2" w:name="_Toc253754397"/>
      <w:r>
        <w:t>Le projet VEL</w:t>
      </w:r>
      <w:bookmarkEnd w:id="2"/>
    </w:p>
    <w:p w14:paraId="66F348A3" w14:textId="77777777" w:rsidR="00FE4FEF" w:rsidRPr="00FE4FEF" w:rsidRDefault="00FE4FEF" w:rsidP="002525F5">
      <w:pPr>
        <w:jc w:val="left"/>
      </w:pPr>
      <w:bookmarkStart w:id="3" w:name="_GoBack"/>
      <w:bookmarkEnd w:id="3"/>
    </w:p>
    <w:p w14:paraId="1E3684EF" w14:textId="594BF7D0" w:rsidR="00AB669C" w:rsidRDefault="008D75C7" w:rsidP="00AB669C">
      <w:pPr>
        <w:jc w:val="left"/>
      </w:pPr>
      <w:r>
        <w:t xml:space="preserve">L’application </w:t>
      </w:r>
      <w:r w:rsidR="0035759A">
        <w:t xml:space="preserve"> xxx </w:t>
      </w:r>
      <w:r w:rsidR="00EC6EF2">
        <w:t xml:space="preserve"> </w:t>
      </w:r>
      <w:r w:rsidR="00AB669C">
        <w:t>e</w:t>
      </w:r>
      <w:r w:rsidR="00EC6EF2">
        <w:t>st dédié</w:t>
      </w:r>
      <w:r w:rsidR="0035759A">
        <w:t>e</w:t>
      </w:r>
      <w:r w:rsidR="00EC6EF2">
        <w:t xml:space="preserve"> à la vente des </w:t>
      </w:r>
      <w:proofErr w:type="spellStart"/>
      <w:r w:rsidR="00EC6EF2">
        <w:t>xxxxxxx</w:t>
      </w:r>
      <w:proofErr w:type="spellEnd"/>
      <w:r w:rsidR="00EC6EF2">
        <w:t xml:space="preserve">   </w:t>
      </w:r>
      <w:r w:rsidR="00AB669C">
        <w:t xml:space="preserve">à destination des PME. Les commandes  sont </w:t>
      </w:r>
      <w:proofErr w:type="spellStart"/>
      <w:r w:rsidR="00AB669C">
        <w:t>envoyés</w:t>
      </w:r>
      <w:r w:rsidR="0035759A">
        <w:t>e</w:t>
      </w:r>
      <w:proofErr w:type="spellEnd"/>
      <w:r w:rsidR="00AB669C">
        <w:t xml:space="preserve"> à intervalle régulière sous un </w:t>
      </w:r>
      <w:r w:rsidR="00E96100">
        <w:t>format</w:t>
      </w:r>
      <w:r w:rsidR="00AB669C">
        <w:t xml:space="preserve"> normalisé vers le SI </w:t>
      </w:r>
      <w:proofErr w:type="spellStart"/>
      <w:r w:rsidR="00EC6EF2">
        <w:t>xxxxxxx</w:t>
      </w:r>
      <w:proofErr w:type="spellEnd"/>
      <w:r w:rsidR="00AB669C">
        <w:t xml:space="preserve"> via SFTP. </w:t>
      </w:r>
    </w:p>
    <w:p w14:paraId="2C9697FF" w14:textId="77777777" w:rsidR="00FE4FEF" w:rsidRDefault="00AB669C" w:rsidP="00AB669C">
      <w:pPr>
        <w:jc w:val="left"/>
      </w:pPr>
      <w:r>
        <w:t>Ce document décrit le projet de sécurisation des transferts SFTP.</w:t>
      </w:r>
    </w:p>
    <w:p w14:paraId="2851DCF1" w14:textId="77777777" w:rsidR="00FE4FEF" w:rsidRDefault="00FE4FEF" w:rsidP="002525F5">
      <w:pPr>
        <w:jc w:val="left"/>
      </w:pPr>
    </w:p>
    <w:p w14:paraId="6795D214" w14:textId="77777777" w:rsidR="007C30B7" w:rsidRPr="007C30B7" w:rsidRDefault="006D02D9" w:rsidP="002525F5">
      <w:pPr>
        <w:pStyle w:val="Titre2"/>
        <w:tabs>
          <w:tab w:val="clear" w:pos="574"/>
          <w:tab w:val="num" w:pos="432"/>
        </w:tabs>
        <w:ind w:left="432"/>
        <w:jc w:val="left"/>
      </w:pPr>
      <w:bookmarkStart w:id="4" w:name="_Toc253754398"/>
      <w:r>
        <w:t>Etat des lieux des transferts de commandes</w:t>
      </w:r>
      <w:bookmarkEnd w:id="4"/>
    </w:p>
    <w:p w14:paraId="79A942DF" w14:textId="77777777" w:rsidR="001E32BD" w:rsidRDefault="00FE4FEF" w:rsidP="002525F5">
      <w:pPr>
        <w:jc w:val="left"/>
      </w:pPr>
      <w:r>
        <w:t>L</w:t>
      </w:r>
      <w:r w:rsidR="008D75C7">
        <w:t xml:space="preserve">e système </w:t>
      </w:r>
      <w:r w:rsidR="001E32BD">
        <w:t>montre</w:t>
      </w:r>
      <w:r w:rsidR="008D75C7">
        <w:t xml:space="preserve"> des difficultés </w:t>
      </w:r>
      <w:r w:rsidR="00D95F18">
        <w:t xml:space="preserve">au niveau des transferts de commandes </w:t>
      </w:r>
    </w:p>
    <w:p w14:paraId="6D775DA5" w14:textId="77777777" w:rsidR="001E32BD" w:rsidRDefault="001E32BD" w:rsidP="002525F5">
      <w:pPr>
        <w:jc w:val="left"/>
      </w:pPr>
      <w:r>
        <w:t xml:space="preserve">Plateforme SAS </w:t>
      </w:r>
      <w:proofErr w:type="spellStart"/>
      <w:r w:rsidR="00EC6EF2">
        <w:t>xxxxxxxx</w:t>
      </w:r>
      <w:proofErr w:type="spellEnd"/>
      <w:r>
        <w:t>:</w:t>
      </w:r>
    </w:p>
    <w:p w14:paraId="17506DDE" w14:textId="77777777" w:rsidR="008D75C7" w:rsidRDefault="008D75C7" w:rsidP="002525F5">
      <w:pPr>
        <w:pStyle w:val="Paragraphedeliste"/>
        <w:numPr>
          <w:ilvl w:val="0"/>
          <w:numId w:val="38"/>
        </w:numPr>
        <w:jc w:val="left"/>
      </w:pPr>
      <w:r>
        <w:t xml:space="preserve">La plateforme </w:t>
      </w:r>
      <w:r w:rsidR="007C30B7">
        <w:t>S</w:t>
      </w:r>
      <w:r>
        <w:t xml:space="preserve">FTP a rencontré des problèmes de stabilité </w:t>
      </w:r>
      <w:r w:rsidR="00A06AE3">
        <w:t>_</w:t>
      </w:r>
      <w:r>
        <w:t>aujourd’hui résolu</w:t>
      </w:r>
      <w:r w:rsidR="00A06AE3">
        <w:t>_</w:t>
      </w:r>
      <w:r w:rsidR="00D95F18">
        <w:t xml:space="preserve"> qui ont empêché ponctuellement le traitement des commandes</w:t>
      </w:r>
      <w:r w:rsidR="00A06AE3">
        <w:t xml:space="preserve"> dans les temps impartis</w:t>
      </w:r>
      <w:r w:rsidR="00A817A3">
        <w:t>. Ce type d’incident peut toujours survenir.</w:t>
      </w:r>
    </w:p>
    <w:p w14:paraId="039398EC" w14:textId="77777777" w:rsidR="00FE4FEF" w:rsidRDefault="00FE4FEF" w:rsidP="002525F5">
      <w:pPr>
        <w:pStyle w:val="Paragraphedeliste"/>
        <w:numPr>
          <w:ilvl w:val="0"/>
          <w:numId w:val="38"/>
        </w:numPr>
        <w:jc w:val="left"/>
      </w:pPr>
      <w:r>
        <w:t xml:space="preserve">Optimisation des transferts : Le nombre de connexion sur la plateforme </w:t>
      </w:r>
      <w:proofErr w:type="spellStart"/>
      <w:r w:rsidR="00EC6EF2">
        <w:t>xxxxx</w:t>
      </w:r>
      <w:proofErr w:type="spellEnd"/>
      <w:r>
        <w:t xml:space="preserve"> et la fréquence doit être réduit pour optimiser les ressources.</w:t>
      </w:r>
    </w:p>
    <w:p w14:paraId="505E3CD9" w14:textId="77777777" w:rsidR="00FE4FEF" w:rsidRDefault="00FE4FEF" w:rsidP="002525F5">
      <w:pPr>
        <w:jc w:val="left"/>
      </w:pPr>
      <w:r>
        <w:t>Service export de commandes :</w:t>
      </w:r>
    </w:p>
    <w:p w14:paraId="4A5123A1" w14:textId="77777777" w:rsidR="00A06AE3" w:rsidRDefault="008D75C7" w:rsidP="002525F5">
      <w:pPr>
        <w:pStyle w:val="Paragraphedeliste"/>
        <w:numPr>
          <w:ilvl w:val="0"/>
          <w:numId w:val="39"/>
        </w:numPr>
        <w:jc w:val="left"/>
      </w:pPr>
      <w:r>
        <w:t>Le site dans sa fonctionnalité d’export ne comporte pas de système de reprise des exports SFTP</w:t>
      </w:r>
      <w:r w:rsidR="00A817A3">
        <w:t xml:space="preserve"> échoués</w:t>
      </w:r>
      <w:r w:rsidR="00A06AE3">
        <w:t>.</w:t>
      </w:r>
      <w:r w:rsidR="00A06AE3" w:rsidRPr="00A06AE3">
        <w:t xml:space="preserve"> </w:t>
      </w:r>
      <w:r w:rsidR="00A06AE3">
        <w:t>Le site est administré par le prestataire et il faut passer par lui à chaque anomalie rencontrée</w:t>
      </w:r>
      <w:r w:rsidR="00A817A3">
        <w:t>.</w:t>
      </w:r>
    </w:p>
    <w:p w14:paraId="25D0A651" w14:textId="77777777" w:rsidR="009E0204" w:rsidRDefault="007C30B7" w:rsidP="002525F5">
      <w:pPr>
        <w:pStyle w:val="Paragraphedeliste"/>
        <w:numPr>
          <w:ilvl w:val="0"/>
          <w:numId w:val="39"/>
        </w:numPr>
        <w:jc w:val="left"/>
      </w:pPr>
      <w:r>
        <w:t>La fonctionnalité d‘export ne couvre pas les commandes en anomalies et il est difficile de les identifier avant retour client</w:t>
      </w:r>
      <w:r w:rsidR="00D95F18">
        <w:t xml:space="preserve"> (au lettrage ou sur réclamation pour les virements)</w:t>
      </w:r>
    </w:p>
    <w:p w14:paraId="50892833" w14:textId="77777777" w:rsidR="00FE4FEF" w:rsidRDefault="00FE4FEF" w:rsidP="002525F5">
      <w:pPr>
        <w:pStyle w:val="Paragraphedeliste"/>
        <w:numPr>
          <w:ilvl w:val="0"/>
          <w:numId w:val="39"/>
        </w:numPr>
        <w:jc w:val="left"/>
      </w:pPr>
      <w:r>
        <w:t xml:space="preserve">Les commandes en cours de transfert ne sont pas répertoriées en base de </w:t>
      </w:r>
      <w:r w:rsidR="00A817A3">
        <w:t>données</w:t>
      </w:r>
      <w:r>
        <w:t xml:space="preserve"> et les états ne sont pas tracés</w:t>
      </w:r>
    </w:p>
    <w:p w14:paraId="38D7FDE6" w14:textId="77777777" w:rsidR="007C30B7" w:rsidRDefault="007C30B7" w:rsidP="002525F5">
      <w:pPr>
        <w:jc w:val="left"/>
      </w:pPr>
    </w:p>
    <w:p w14:paraId="5134446F" w14:textId="77777777" w:rsidR="009E0204" w:rsidRDefault="009E0204" w:rsidP="002525F5">
      <w:pPr>
        <w:pStyle w:val="Titre1"/>
        <w:jc w:val="left"/>
      </w:pPr>
      <w:bookmarkStart w:id="5" w:name="_Toc253754399"/>
      <w:r>
        <w:t>Système actuel</w:t>
      </w:r>
      <w:bookmarkEnd w:id="5"/>
    </w:p>
    <w:p w14:paraId="5D323508" w14:textId="77777777" w:rsidR="009E0204" w:rsidRDefault="009E0204" w:rsidP="002525F5">
      <w:pPr>
        <w:pStyle w:val="Titre2"/>
        <w:jc w:val="left"/>
      </w:pPr>
      <w:bookmarkStart w:id="6" w:name="_Toc253754400"/>
      <w:r>
        <w:t>Génération des fichiers de commande</w:t>
      </w:r>
      <w:r w:rsidR="001D1172">
        <w:t> :</w:t>
      </w:r>
      <w:bookmarkEnd w:id="6"/>
    </w:p>
    <w:p w14:paraId="6A296485" w14:textId="77777777" w:rsidR="00FE4FEF" w:rsidRPr="00FE4FEF" w:rsidRDefault="00FE4FEF" w:rsidP="002525F5">
      <w:pPr>
        <w:jc w:val="left"/>
      </w:pPr>
    </w:p>
    <w:p w14:paraId="510242BE" w14:textId="77777777" w:rsidR="001D1172" w:rsidRPr="00FE4FEF" w:rsidRDefault="001D1172" w:rsidP="002525F5">
      <w:pPr>
        <w:jc w:val="left"/>
        <w:rPr>
          <w:b/>
        </w:rPr>
      </w:pPr>
      <w:r w:rsidRPr="00FE4FEF">
        <w:rPr>
          <w:b/>
        </w:rPr>
        <w:t xml:space="preserve">Les commandes sont exportés tous les ¼ d’heures vers 4 fichiers textes (champ à longueur de taille fixe) aux nomenclatures suivantes : </w:t>
      </w:r>
    </w:p>
    <w:p w14:paraId="5EC75999" w14:textId="77777777" w:rsidR="001D1172" w:rsidRDefault="001D1172" w:rsidP="002525F5">
      <w:pPr>
        <w:ind w:left="720"/>
        <w:jc w:val="left"/>
      </w:pPr>
      <w:proofErr w:type="spellStart"/>
      <w:r w:rsidRPr="001D1172">
        <w:t>FTP_exportCommande</w:t>
      </w:r>
      <w:proofErr w:type="spellEnd"/>
      <w:r w:rsidRPr="001D1172">
        <w:t>-</w:t>
      </w:r>
      <w:r>
        <w:t>[</w:t>
      </w:r>
      <w:proofErr w:type="spellStart"/>
      <w:r>
        <w:t>ddMMAAA</w:t>
      </w:r>
      <w:r w:rsidRPr="001D1172">
        <w:t>-</w:t>
      </w:r>
      <w:r>
        <w:t>HHmmss</w:t>
      </w:r>
      <w:proofErr w:type="spellEnd"/>
      <w:r>
        <w:t xml:space="preserve">] : Description de la commande </w:t>
      </w:r>
    </w:p>
    <w:p w14:paraId="20C535F9" w14:textId="77777777" w:rsidR="001D1172" w:rsidRDefault="001D1172" w:rsidP="002525F5">
      <w:pPr>
        <w:ind w:left="720"/>
        <w:jc w:val="left"/>
      </w:pPr>
      <w:proofErr w:type="spellStart"/>
      <w:r w:rsidRPr="001D1172">
        <w:t>FTP_expor</w:t>
      </w:r>
      <w:r>
        <w:t>tDetailCommande</w:t>
      </w:r>
      <w:proofErr w:type="spellEnd"/>
      <w:r w:rsidRPr="001D1172">
        <w:t>-</w:t>
      </w:r>
      <w:r>
        <w:t>[</w:t>
      </w:r>
      <w:proofErr w:type="spellStart"/>
      <w:r>
        <w:t>ddMMAAA</w:t>
      </w:r>
      <w:r w:rsidRPr="001D1172">
        <w:t>-</w:t>
      </w:r>
      <w:r>
        <w:t>HHmmss</w:t>
      </w:r>
      <w:proofErr w:type="spellEnd"/>
      <w:r>
        <w:t>] : Lignes de commande</w:t>
      </w:r>
    </w:p>
    <w:p w14:paraId="48B460CE" w14:textId="77777777" w:rsidR="001D1172" w:rsidRDefault="001D1172" w:rsidP="002525F5">
      <w:pPr>
        <w:ind w:left="720"/>
        <w:jc w:val="left"/>
      </w:pPr>
      <w:proofErr w:type="spellStart"/>
      <w:r>
        <w:t>FTP_exportClient</w:t>
      </w:r>
      <w:proofErr w:type="spellEnd"/>
      <w:r w:rsidRPr="001D1172">
        <w:t>-</w:t>
      </w:r>
      <w:r>
        <w:t>[</w:t>
      </w:r>
      <w:proofErr w:type="spellStart"/>
      <w:r>
        <w:t>ddMMAAA</w:t>
      </w:r>
      <w:r w:rsidRPr="001D1172">
        <w:t>-</w:t>
      </w:r>
      <w:r>
        <w:t>HHmmss</w:t>
      </w:r>
      <w:proofErr w:type="spellEnd"/>
      <w:r>
        <w:t>] : Description du client</w:t>
      </w:r>
    </w:p>
    <w:p w14:paraId="4AF2A663" w14:textId="77777777" w:rsidR="001D1172" w:rsidRDefault="001D1172" w:rsidP="002525F5">
      <w:pPr>
        <w:ind w:left="720"/>
        <w:jc w:val="left"/>
      </w:pPr>
      <w:proofErr w:type="spellStart"/>
      <w:r w:rsidRPr="001D1172">
        <w:lastRenderedPageBreak/>
        <w:t>FTP_exportPaiement</w:t>
      </w:r>
      <w:proofErr w:type="spellEnd"/>
      <w:r w:rsidRPr="001D1172">
        <w:t>-</w:t>
      </w:r>
      <w:r>
        <w:t>[</w:t>
      </w:r>
      <w:proofErr w:type="spellStart"/>
      <w:r>
        <w:t>ddMMAAA</w:t>
      </w:r>
      <w:r w:rsidRPr="001D1172">
        <w:t>-</w:t>
      </w:r>
      <w:r>
        <w:t>HHmmss</w:t>
      </w:r>
      <w:proofErr w:type="spellEnd"/>
      <w:r>
        <w:t>] : Information de paiement (transaction, etc</w:t>
      </w:r>
      <w:proofErr w:type="gramStart"/>
      <w:r>
        <w:t>..)</w:t>
      </w:r>
      <w:proofErr w:type="gramEnd"/>
    </w:p>
    <w:p w14:paraId="59E5FEDA" w14:textId="77777777" w:rsidR="001D1172" w:rsidRDefault="001D1172" w:rsidP="002525F5">
      <w:pPr>
        <w:jc w:val="left"/>
      </w:pPr>
    </w:p>
    <w:p w14:paraId="676ED7B2" w14:textId="77777777" w:rsidR="001D1172" w:rsidRDefault="001D1172" w:rsidP="002525F5">
      <w:pPr>
        <w:jc w:val="left"/>
      </w:pPr>
      <w:r w:rsidRPr="00FE4FEF">
        <w:rPr>
          <w:b/>
        </w:rPr>
        <w:t xml:space="preserve">Ces fichiers embarquent </w:t>
      </w:r>
      <w:r w:rsidR="00A817A3">
        <w:rPr>
          <w:b/>
        </w:rPr>
        <w:t>toutes les commandes passées dans le quart d’heure ainsi que les fiches clients et de transaction associés.</w:t>
      </w:r>
    </w:p>
    <w:p w14:paraId="2255B416" w14:textId="7F9E4C74" w:rsidR="00AB4D6C" w:rsidRDefault="00AB4D6C" w:rsidP="002525F5">
      <w:pPr>
        <w:jc w:val="left"/>
      </w:pPr>
    </w:p>
    <w:p w14:paraId="4CEA8376" w14:textId="77777777" w:rsidR="00733CA8" w:rsidRDefault="00733CA8" w:rsidP="002525F5">
      <w:pPr>
        <w:pStyle w:val="Titre2"/>
        <w:jc w:val="left"/>
      </w:pPr>
      <w:bookmarkStart w:id="7" w:name="_Toc253754401"/>
      <w:r>
        <w:t xml:space="preserve">Transfert des fichiers de commandes </w:t>
      </w:r>
      <w:r w:rsidR="006575EF">
        <w:t>depuis le site en ligne</w:t>
      </w:r>
      <w:bookmarkEnd w:id="7"/>
    </w:p>
    <w:p w14:paraId="5BC22D0B" w14:textId="77777777" w:rsidR="001E32BD" w:rsidRPr="001E32BD" w:rsidRDefault="001E32BD" w:rsidP="002525F5">
      <w:pPr>
        <w:jc w:val="left"/>
      </w:pPr>
    </w:p>
    <w:p w14:paraId="4346DD68" w14:textId="77777777" w:rsidR="001E32BD" w:rsidRDefault="00C5068B" w:rsidP="002525F5">
      <w:pPr>
        <w:jc w:val="left"/>
      </w:pPr>
      <w:r w:rsidRPr="001E32BD">
        <w:rPr>
          <w:b/>
        </w:rPr>
        <w:t>Le transfert des fichiers se fait via SFTP</w:t>
      </w:r>
      <w:r>
        <w:t xml:space="preserve">. </w:t>
      </w:r>
    </w:p>
    <w:p w14:paraId="10A8B387" w14:textId="77777777" w:rsidR="00C5068B" w:rsidRDefault="00C5068B" w:rsidP="002525F5">
      <w:pPr>
        <w:jc w:val="left"/>
      </w:pPr>
      <w:r>
        <w:t xml:space="preserve">Les fichiers sont déposés dans le SAS </w:t>
      </w:r>
      <w:proofErr w:type="spellStart"/>
      <w:r w:rsidR="00EC6EF2">
        <w:t>xxxxx</w:t>
      </w:r>
      <w:proofErr w:type="spellEnd"/>
      <w:r>
        <w:t xml:space="preserve"> à intervalles réguli</w:t>
      </w:r>
      <w:r w:rsidR="00E47F7D">
        <w:t>e</w:t>
      </w:r>
      <w:r>
        <w:t>r</w:t>
      </w:r>
      <w:r w:rsidR="00E47F7D">
        <w:t>s</w:t>
      </w:r>
      <w:r>
        <w:t xml:space="preserve"> </w:t>
      </w:r>
    </w:p>
    <w:p w14:paraId="32FC063B" w14:textId="77777777" w:rsidR="001E32BD" w:rsidRDefault="001E32BD" w:rsidP="002525F5">
      <w:pPr>
        <w:jc w:val="left"/>
      </w:pPr>
    </w:p>
    <w:p w14:paraId="0987C427" w14:textId="77777777" w:rsidR="001E32BD" w:rsidRPr="001E32BD" w:rsidRDefault="0028158F" w:rsidP="002525F5">
      <w:pPr>
        <w:jc w:val="left"/>
        <w:rPr>
          <w:b/>
        </w:rPr>
      </w:pPr>
      <w:r>
        <w:rPr>
          <w:b/>
        </w:rPr>
        <w:t xml:space="preserve">Il n’y a pas </w:t>
      </w:r>
      <w:r w:rsidR="001E32BD" w:rsidRPr="001E32BD">
        <w:rPr>
          <w:b/>
        </w:rPr>
        <w:t xml:space="preserve"> de</w:t>
      </w:r>
      <w:r w:rsidR="00C5068B" w:rsidRPr="001E32BD">
        <w:rPr>
          <w:b/>
        </w:rPr>
        <w:t xml:space="preserve"> procédure de reprise</w:t>
      </w:r>
      <w:r w:rsidR="001E32BD" w:rsidRPr="001E32BD">
        <w:rPr>
          <w:b/>
        </w:rPr>
        <w:t> </w:t>
      </w:r>
      <w:r>
        <w:rPr>
          <w:b/>
        </w:rPr>
        <w:t>d’un transfert sans succès</w:t>
      </w:r>
    </w:p>
    <w:p w14:paraId="387CC0EB" w14:textId="77777777" w:rsidR="00C5068B" w:rsidRDefault="001E32BD" w:rsidP="002525F5">
      <w:pPr>
        <w:jc w:val="left"/>
      </w:pPr>
      <w:r>
        <w:t>U</w:t>
      </w:r>
      <w:r w:rsidR="00C5068B">
        <w:t>n fichie</w:t>
      </w:r>
      <w:r>
        <w:t>r qui ne passe pas ne sera pas transmis</w:t>
      </w:r>
      <w:r w:rsidR="00C5068B">
        <w:t xml:space="preserve"> ultérieurement.</w:t>
      </w:r>
    </w:p>
    <w:p w14:paraId="2501CC6B" w14:textId="77777777" w:rsidR="001E32BD" w:rsidRDefault="001E32BD" w:rsidP="002525F5">
      <w:pPr>
        <w:jc w:val="left"/>
      </w:pPr>
    </w:p>
    <w:p w14:paraId="510BDE91" w14:textId="77777777" w:rsidR="001E32BD" w:rsidRPr="001E32BD" w:rsidRDefault="001E32BD" w:rsidP="002525F5">
      <w:pPr>
        <w:jc w:val="left"/>
        <w:rPr>
          <w:b/>
        </w:rPr>
      </w:pPr>
      <w:r w:rsidRPr="001E32BD">
        <w:rPr>
          <w:b/>
        </w:rPr>
        <w:t xml:space="preserve">Absence de logs </w:t>
      </w:r>
      <w:r w:rsidR="006D02D9">
        <w:rPr>
          <w:b/>
        </w:rPr>
        <w:t>relatant les</w:t>
      </w:r>
      <w:r w:rsidRPr="001E32BD">
        <w:rPr>
          <w:b/>
        </w:rPr>
        <w:t xml:space="preserve"> commandes mais uniquement </w:t>
      </w:r>
      <w:r w:rsidR="006D02D9">
        <w:rPr>
          <w:b/>
        </w:rPr>
        <w:t>les</w:t>
      </w:r>
      <w:r w:rsidR="006D02D9" w:rsidRPr="001E32BD">
        <w:rPr>
          <w:b/>
        </w:rPr>
        <w:t xml:space="preserve"> fichier</w:t>
      </w:r>
      <w:r w:rsidR="006D02D9">
        <w:rPr>
          <w:b/>
        </w:rPr>
        <w:t>s générés et leurs transferts</w:t>
      </w:r>
      <w:r w:rsidRPr="001E32BD">
        <w:rPr>
          <w:b/>
        </w:rPr>
        <w:t>.</w:t>
      </w:r>
    </w:p>
    <w:p w14:paraId="4F663545" w14:textId="77777777" w:rsidR="001E32BD" w:rsidRPr="00C5068B" w:rsidRDefault="0028158F" w:rsidP="002525F5">
      <w:pPr>
        <w:jc w:val="left"/>
      </w:pPr>
      <w:r>
        <w:t>Les logs actuels se contentent d’enregistrer l’envoi ou non du fichier, sans notion de détails des commandes passées dans le lot.</w:t>
      </w:r>
    </w:p>
    <w:p w14:paraId="1F1674AE" w14:textId="77777777" w:rsidR="00FE4FEF" w:rsidRDefault="00FE4FEF" w:rsidP="002525F5">
      <w:pPr>
        <w:ind w:left="720"/>
        <w:jc w:val="left"/>
      </w:pPr>
    </w:p>
    <w:p w14:paraId="3B86FE2B" w14:textId="77777777" w:rsidR="00FE4FEF" w:rsidRDefault="00FE4FEF" w:rsidP="002525F5">
      <w:pPr>
        <w:ind w:left="720"/>
        <w:jc w:val="left"/>
      </w:pPr>
    </w:p>
    <w:p w14:paraId="44D191FC" w14:textId="77777777" w:rsidR="00FE4FEF" w:rsidRDefault="00FE4FEF" w:rsidP="002525F5">
      <w:pPr>
        <w:ind w:left="720"/>
        <w:jc w:val="left"/>
      </w:pPr>
    </w:p>
    <w:p w14:paraId="36DA4CA2" w14:textId="77777777" w:rsidR="00FE4FEF" w:rsidRDefault="00FE4FEF" w:rsidP="002525F5">
      <w:pPr>
        <w:ind w:left="720"/>
        <w:jc w:val="left"/>
      </w:pPr>
    </w:p>
    <w:p w14:paraId="6FBAC5C1" w14:textId="77777777" w:rsidR="00FE4FEF" w:rsidRDefault="00FE4FEF" w:rsidP="002525F5">
      <w:pPr>
        <w:ind w:left="720"/>
        <w:jc w:val="left"/>
      </w:pPr>
    </w:p>
    <w:p w14:paraId="6B417452" w14:textId="77777777" w:rsidR="00FE4FEF" w:rsidRDefault="00FE4FEF" w:rsidP="002525F5">
      <w:pPr>
        <w:pStyle w:val="Titre1"/>
        <w:jc w:val="left"/>
      </w:pPr>
      <w:bookmarkStart w:id="8" w:name="_Toc253754402"/>
      <w:r>
        <w:t>Architecture cible</w:t>
      </w:r>
      <w:bookmarkEnd w:id="8"/>
    </w:p>
    <w:p w14:paraId="49186DB1" w14:textId="77777777" w:rsidR="00FE4FEF" w:rsidRDefault="00FE4FEF" w:rsidP="002525F5">
      <w:pPr>
        <w:pStyle w:val="Titre2"/>
        <w:jc w:val="left"/>
      </w:pPr>
      <w:bookmarkStart w:id="9" w:name="_Toc253754403"/>
      <w:r>
        <w:t>Description</w:t>
      </w:r>
      <w:bookmarkEnd w:id="9"/>
    </w:p>
    <w:p w14:paraId="4934FB8A" w14:textId="77777777" w:rsidR="00ED546F" w:rsidRPr="00ED546F" w:rsidRDefault="00ED546F" w:rsidP="002525F5">
      <w:pPr>
        <w:jc w:val="left"/>
      </w:pPr>
    </w:p>
    <w:p w14:paraId="10A2A79D" w14:textId="77777777" w:rsidR="00FF7A88" w:rsidRDefault="00DA68AB" w:rsidP="002525F5">
      <w:pPr>
        <w:pStyle w:val="Paragraphedeliste"/>
        <w:numPr>
          <w:ilvl w:val="0"/>
          <w:numId w:val="40"/>
        </w:numPr>
        <w:jc w:val="left"/>
      </w:pPr>
      <w:r>
        <w:t>A l’export les 4 fichiers doivent être regroupés dans un fichier .zip puis placés dans la file d’</w:t>
      </w:r>
      <w:r w:rsidR="00571BCA">
        <w:t>attente des envois au sein de la table « Exports des commandes »</w:t>
      </w:r>
    </w:p>
    <w:p w14:paraId="4B04FAA4" w14:textId="77777777" w:rsidR="00DA68AB" w:rsidRDefault="00DA68AB" w:rsidP="002525F5">
      <w:pPr>
        <w:pStyle w:val="Paragraphedeliste"/>
        <w:numPr>
          <w:ilvl w:val="0"/>
          <w:numId w:val="40"/>
        </w:numPr>
        <w:jc w:val="left"/>
      </w:pPr>
      <w:r>
        <w:t>Chaque tentative est historisée</w:t>
      </w:r>
      <w:r w:rsidR="00571BCA">
        <w:t xml:space="preserve"> en stat</w:t>
      </w:r>
      <w:r w:rsidR="006D02D9">
        <w:t>ut « En Attente » ou « Envoyé »</w:t>
      </w:r>
      <w:r>
        <w:t>, un paramètre définit la fréquence des tentatives d’envois.</w:t>
      </w:r>
    </w:p>
    <w:p w14:paraId="19103FCB" w14:textId="77777777" w:rsidR="00DA68AB" w:rsidRDefault="00DA68AB" w:rsidP="002525F5">
      <w:pPr>
        <w:pStyle w:val="Paragraphedeliste"/>
        <w:numPr>
          <w:ilvl w:val="0"/>
          <w:numId w:val="40"/>
        </w:numPr>
        <w:jc w:val="left"/>
      </w:pPr>
      <w:r>
        <w:t>Il n’existe que deux statut « En Attente » et « Envoyé ».</w:t>
      </w:r>
    </w:p>
    <w:p w14:paraId="1F6C1CE6" w14:textId="77777777" w:rsidR="00FF7A88" w:rsidRDefault="00571BCA" w:rsidP="002525F5">
      <w:pPr>
        <w:pStyle w:val="Paragraphedeliste"/>
        <w:numPr>
          <w:ilvl w:val="0"/>
          <w:numId w:val="40"/>
        </w:numPr>
        <w:jc w:val="left"/>
      </w:pPr>
      <w:r>
        <w:t>Les commandes en statut « envoyé » (succès) sont déplacées dans la table d’historique.</w:t>
      </w:r>
    </w:p>
    <w:p w14:paraId="119D6858" w14:textId="77777777" w:rsidR="003F207B" w:rsidRPr="00FF7A88" w:rsidRDefault="003F207B" w:rsidP="002525F5">
      <w:pPr>
        <w:pStyle w:val="Paragraphedeliste"/>
        <w:jc w:val="left"/>
      </w:pPr>
    </w:p>
    <w:p w14:paraId="5EB8A1B4" w14:textId="77777777" w:rsidR="00FE4FEF" w:rsidRDefault="00FE4FEF" w:rsidP="002525F5">
      <w:pPr>
        <w:pStyle w:val="Titre2"/>
        <w:jc w:val="left"/>
      </w:pPr>
      <w:bookmarkStart w:id="10" w:name="_Toc253754404"/>
      <w:r>
        <w:t>Modèle</w:t>
      </w:r>
      <w:r w:rsidR="00DA68AB">
        <w:t xml:space="preserve"> Conceptuel</w:t>
      </w:r>
      <w:bookmarkEnd w:id="10"/>
    </w:p>
    <w:p w14:paraId="6C2056E5" w14:textId="77777777" w:rsidR="00FF7A88" w:rsidRPr="00FF7A88" w:rsidRDefault="00FF7A88" w:rsidP="002525F5">
      <w:pPr>
        <w:jc w:val="left"/>
      </w:pPr>
    </w:p>
    <w:p w14:paraId="2FB28D99" w14:textId="77777777" w:rsidR="00FF7A88" w:rsidRPr="00FE4FEF" w:rsidRDefault="00DB407A" w:rsidP="002525F5">
      <w:pPr>
        <w:jc w:val="left"/>
      </w:pPr>
      <w:r>
        <w:rPr>
          <w:noProof/>
          <w:lang w:eastAsia="fr-FR"/>
        </w:rPr>
        <w:lastRenderedPageBreak/>
        <mc:AlternateContent>
          <mc:Choice Requires="wpg">
            <w:drawing>
              <wp:inline distT="0" distB="0" distL="0" distR="0" wp14:anchorId="25A0F115" wp14:editId="2A4D7278">
                <wp:extent cx="5257165" cy="4325620"/>
                <wp:effectExtent l="0" t="0" r="4445" b="0"/>
                <wp:docPr id="50" name="Zone de dessin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165" cy="4325620"/>
                          <a:chOff x="0" y="0"/>
                          <a:chExt cx="52571" cy="43256"/>
                        </a:xfrm>
                      </wpg:grpSpPr>
                      <wps:wsp>
                        <wps:cNvPr id="51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52571" cy="432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625" y="30861"/>
                            <a:ext cx="11551" cy="8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1A8F7" w14:textId="77777777" w:rsidR="006B2D18" w:rsidRPr="00046F96" w:rsidRDefault="006B2D18" w:rsidP="008709FC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ID_Export_Commandes</w:t>
                              </w:r>
                              <w:r w:rsidRPr="00C15CF8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ID </w:t>
                              </w:r>
                              <w:r w:rsidRPr="00C15CF8">
                                <w:rPr>
                                  <w:sz w:val="16"/>
                                  <w:szCs w:val="16"/>
                                </w:rPr>
                                <w:t xml:space="preserve">Commande </w:t>
                              </w:r>
                              <w:r w:rsidRPr="00C15CF8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ID </w:t>
                              </w:r>
                              <w:r w:rsidRPr="00C15CF8">
                                <w:rPr>
                                  <w:sz w:val="16"/>
                                  <w:szCs w:val="16"/>
                                </w:rPr>
                                <w:t>Client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Is ventes du jour (défaut 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7513" y="17570"/>
                            <a:ext cx="17285" cy="10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0DB7D" w14:textId="77777777" w:rsidR="006B2D18" w:rsidRPr="00FF7A88" w:rsidRDefault="006B2D18" w:rsidP="008709FC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  <w:r w:rsidRPr="00FF7A88">
                                <w:rPr>
                                  <w:sz w:val="16"/>
                                </w:rPr>
                                <w:t>ID_Export_Commandes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  <w:t>Nom fichier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DateCrea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defaut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</w:rPr>
                                <w:t>getdate</w:t>
                              </w:r>
                              <w:proofErr w:type="spellEnd"/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>))</w:t>
                              </w:r>
                              <w:r w:rsidRPr="00FF7A88">
                                <w:rPr>
                                  <w:sz w:val="16"/>
                                </w:rPr>
                                <w:br/>
                              </w:r>
                              <w:proofErr w:type="spellStart"/>
                              <w:r w:rsidRPr="00FF7A88">
                                <w:rPr>
                                  <w:sz w:val="16"/>
                                </w:rPr>
                                <w:t>Date</w:t>
                              </w:r>
                              <w:r>
                                <w:rPr>
                                  <w:sz w:val="16"/>
                                </w:rPr>
                                <w:t>Update</w:t>
                              </w:r>
                              <w:proofErr w:type="spellEnd"/>
                              <w:r w:rsidRPr="00FF7A88"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Pr="00FF7A88">
                                <w:rPr>
                                  <w:sz w:val="16"/>
                                </w:rPr>
                                <w:br/>
                                <w:t>Statut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Is ventes du jour (défaut 0)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NbTentatives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300" y="20789"/>
                            <a:ext cx="11563" cy="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E3682" w14:textId="77777777" w:rsidR="006B2D18" w:rsidRPr="00FF7A88" w:rsidRDefault="006B2D18" w:rsidP="008709FC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</w:rPr>
                                <w:t>Statut_Code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98" y="22694"/>
                            <a:ext cx="4502" cy="286"/>
                          </a:xfrm>
                          <a:prstGeom prst="bentConnector3">
                            <a:avLst>
                              <a:gd name="adj1" fmla="val 4993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3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3176" y="22980"/>
                            <a:ext cx="4337" cy="12249"/>
                          </a:xfrm>
                          <a:prstGeom prst="bentConnector3">
                            <a:avLst>
                              <a:gd name="adj1" fmla="val 5007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430" y="13512"/>
                            <a:ext cx="17285" cy="40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DFD39" w14:textId="77777777" w:rsidR="006B2D18" w:rsidRPr="00FF7A88" w:rsidRDefault="006B2D18" w:rsidP="008709F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FF7A88">
                                <w:rPr>
                                  <w:sz w:val="16"/>
                                  <w:szCs w:val="16"/>
                                </w:rPr>
                                <w:t>Export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des commandes </w:t>
                              </w:r>
                              <w:r w:rsidRPr="00FF7A8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625" y="25984"/>
                            <a:ext cx="11551" cy="48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9F740" w14:textId="77777777" w:rsidR="006B2D18" w:rsidRPr="00FF7A88" w:rsidRDefault="006B2D18" w:rsidP="008709FC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D85957">
                                <w:rPr>
                                  <w:sz w:val="16"/>
                                  <w:szCs w:val="16"/>
                                </w:rPr>
                                <w:t>Contenu  de l’export</w:t>
                              </w:r>
                              <w:r>
                                <w:rPr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300" y="15913"/>
                            <a:ext cx="11550" cy="48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9338F" w14:textId="77777777" w:rsidR="006B2D18" w:rsidRPr="00FF7A88" w:rsidRDefault="006B2D18" w:rsidP="008709FC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: Statut de l’export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2324" y="16789"/>
                            <a:ext cx="9328" cy="7048"/>
                          </a:xfrm>
                          <a:prstGeom prst="wedgeRectCallout">
                            <a:avLst>
                              <a:gd name="adj1" fmla="val -10042"/>
                              <a:gd name="adj2" fmla="val 74866"/>
                            </a:avLst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FA14E" w14:textId="77777777" w:rsidR="006B2D18" w:rsidRPr="00753F3C" w:rsidRDefault="006B2D18" w:rsidP="002525F5">
                              <w:pPr>
                                <w:shd w:val="clear" w:color="auto" w:fill="C2D69B" w:themeFill="accent3" w:themeFillTint="99"/>
                                <w:jc w:val="left"/>
                                <w:rPr>
                                  <w:sz w:val="16"/>
                                </w:rPr>
                              </w:pPr>
                              <w:r w:rsidRPr="00753F3C">
                                <w:rPr>
                                  <w:sz w:val="16"/>
                                </w:rPr>
                                <w:t xml:space="preserve">Commandes contenus dans le </w:t>
                              </w:r>
                              <w:r>
                                <w:rPr>
                                  <w:sz w:val="16"/>
                                </w:rPr>
                                <w:t>paquet</w:t>
                              </w:r>
                              <w:r w:rsidRPr="00753F3C"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d’</w:t>
                              </w:r>
                              <w:r w:rsidRPr="00753F3C">
                                <w:rPr>
                                  <w:sz w:val="16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25469" y="5632"/>
                            <a:ext cx="9329" cy="6179"/>
                          </a:xfrm>
                          <a:prstGeom prst="wedgeRectCallout">
                            <a:avLst>
                              <a:gd name="adj1" fmla="val -29440"/>
                              <a:gd name="adj2" fmla="val 69116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7FBED" w14:textId="77777777" w:rsidR="006B2D18" w:rsidRPr="00753F3C" w:rsidRDefault="006B2D18" w:rsidP="008709FC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File d’attente des demandes d’export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40627" y="8286"/>
                            <a:ext cx="9328" cy="5525"/>
                          </a:xfrm>
                          <a:prstGeom prst="wedgeRectCallout">
                            <a:avLst>
                              <a:gd name="adj1" fmla="val 11403"/>
                              <a:gd name="adj2" fmla="val 78278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55610" w14:textId="77777777" w:rsidR="006B2D18" w:rsidRPr="00753F3C" w:rsidRDefault="006B2D18" w:rsidP="008709FC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Statut des tentatives d’export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90" y="28390"/>
                            <a:ext cx="5817" cy="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DD152" w14:textId="77777777" w:rsidR="006B2D18" w:rsidRPr="00753F3C" w:rsidRDefault="006B2D18" w:rsidP="008709FC">
                              <w:pP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</w:pPr>
                              <w:r w:rsidRPr="00753F3C"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  <w:t>Contient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0744" y="32283"/>
                            <a:ext cx="6864" cy="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5ECA3" w14:textId="77777777" w:rsidR="006B2D18" w:rsidRPr="00753F3C" w:rsidRDefault="006B2D18" w:rsidP="008709FC">
                              <w:pPr>
                                <w:jc w:val="center"/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  <w:t>1 .*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5506" y="20669"/>
                            <a:ext cx="2483" cy="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CF653" w14:textId="77777777" w:rsidR="006B2D18" w:rsidRPr="00753F3C" w:rsidRDefault="006B2D18" w:rsidP="008709FC">
                              <w:pP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131" y="19284"/>
                            <a:ext cx="2483" cy="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B4A81" w14:textId="77777777" w:rsidR="006B2D18" w:rsidRPr="00753F3C" w:rsidRDefault="006B2D18" w:rsidP="008709FC">
                              <w:pP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7376" y="21482"/>
                            <a:ext cx="2482" cy="3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DD30C" w14:textId="77777777" w:rsidR="006B2D18" w:rsidRPr="00753F3C" w:rsidRDefault="006B2D18" w:rsidP="008709FC">
                              <w:pPr>
                                <w:jc w:val="center"/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40697" y="27165"/>
                            <a:ext cx="2483" cy="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F9BB1" w14:textId="77777777" w:rsidR="006B2D18" w:rsidRPr="00753F3C" w:rsidRDefault="006B2D18" w:rsidP="008709FC">
                              <w:pP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5115" y="22231"/>
                            <a:ext cx="4743" cy="5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F8F96" w14:textId="77777777" w:rsidR="006B2D18" w:rsidRPr="00753F3C" w:rsidRDefault="006B2D18" w:rsidP="008709FC">
                              <w:pPr>
                                <w:jc w:val="left"/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76923C" w:themeColor="accent3" w:themeShade="BF"/>
                                  <w:sz w:val="16"/>
                                  <w:szCs w:val="16"/>
                                </w:rPr>
                                <w:t>A pour statut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57"/>
                        <wps:cNvSpPr>
                          <a:spLocks noChangeArrowheads="1"/>
                        </wps:cNvSpPr>
                        <wps:spPr bwMode="auto">
                          <a:xfrm>
                            <a:off x="41567" y="26689"/>
                            <a:ext cx="8388" cy="9207"/>
                          </a:xfrm>
                          <a:prstGeom prst="wedgeRectCallout">
                            <a:avLst>
                              <a:gd name="adj1" fmla="val 25472"/>
                              <a:gd name="adj2" fmla="val -6738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B99D0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Valeurs possibles :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  <w:t>- En attente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  <w:t>- Envoyé</w:t>
                              </w:r>
                              <w:r w:rsidRPr="006A0EA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Statut « en attente »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  <w:p w14:paraId="3A287BD5" w14:textId="77777777" w:rsidR="006B2D18" w:rsidRPr="0073321F" w:rsidRDefault="006B2D18" w:rsidP="002525F5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Zone de dessin 22" o:spid="_x0000_s1026" style="width:413.95pt;height:340.6pt;mso-position-horizontal-relative:char;mso-position-vertical-relative:line" coordsize="52571,432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">
                <v:rect id="AutoShape 16" o:spid="_x0000_s1027" style="position:absolute;width:52571;height:432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utExAAA&#10;ANsAAAAPAAAAZHJzL2Rvd25yZXYueG1sRI9Ba8JAFITvhf6H5RV6KbpRUE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irrRMQAAADbAAAADwAAAAAAAAAAAAAAAACXAgAAZHJzL2Rv&#10;d25yZXYueG1sUEsFBgAAAAAEAAQA9QAAAIgDAAAAAA==&#10;" filled="f" stroked="f">
                  <o:lock v:ext="edit" aspectratio="t"/>
                </v:rect>
                <v:rect id="Rectangle 24" o:spid="_x0000_s1028" style="position:absolute;left:1625;top:30861;width:11551;height:87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8+yxAAA&#10;ANsAAAAPAAAAZHJzL2Rvd25yZXYueG1sRI9Ba8JAFITvBf/D8gq9NZumWGp0FVEs9miSS2/P7DNJ&#10;m30bsqtJ/fVuoeBxmJlvmMVqNK24UO8aywpeohgEcWl1w5WCIt89v4NwHllja5kU/JKD1XLysMBU&#10;24EPdMl8JQKEXYoKau+7VEpX1mTQRbYjDt7J9gZ9kH0ldY9DgJtWJnH8Jg02HBZq7GhTU/mTnY2C&#10;Y5MUeD3kH7GZ7V7955h/n7+2Sj09jus5CE+jv4f/23utYJrA35fw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vPssQAAADbAAAADwAAAAAAAAAAAAAAAACXAgAAZHJzL2Rv&#10;d25yZXYueG1sUEsFBgAAAAAEAAQA9QAAAIgDAAAAAA==&#10;">
                  <v:textbox>
                    <w:txbxContent>
                      <w:p w14:paraId="54B1A8F7" w14:textId="77777777" w:rsidR="006B2D18" w:rsidRPr="00046F96" w:rsidRDefault="006B2D18" w:rsidP="008709FC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ID_Export_Commandes</w:t>
                        </w:r>
                        <w:r w:rsidRPr="00C15CF8"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ID </w:t>
                        </w:r>
                        <w:r w:rsidRPr="00C15CF8">
                          <w:rPr>
                            <w:sz w:val="16"/>
                            <w:szCs w:val="16"/>
                          </w:rPr>
                          <w:t xml:space="preserve">Commande </w:t>
                        </w:r>
                        <w:r w:rsidRPr="00C15CF8">
                          <w:rPr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ID </w:t>
                        </w:r>
                        <w:r w:rsidRPr="00C15CF8">
                          <w:rPr>
                            <w:sz w:val="16"/>
                            <w:szCs w:val="16"/>
                          </w:rPr>
                          <w:t>Client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Is ventes du jour (défaut 0)</w:t>
                        </w:r>
                      </w:p>
                    </w:txbxContent>
                  </v:textbox>
                </v:rect>
                <v:rect id="Rectangle 25" o:spid="_x0000_s1029" style="position:absolute;left:17513;top:17570;width:17285;height:108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F2opwgAA&#10;ANsAAAAPAAAAZHJzL2Rvd25yZXYueG1sRI9Bi8IwFITvgv8hPMGbpiorazWKKMruUevF27N5ttXm&#10;pTRRq7/eLAh7HGbmG2a2aEwp7lS7wrKCQT8CQZxaXXCm4JBset8gnEfWWFomBU9ysJi3WzOMtX3w&#10;ju57n4kAYRejgtz7KpbSpTkZdH1bEQfvbGuDPsg6k7rGR4CbUg6jaCwNFhwWcqxolVN63d+MglMx&#10;POBrl2wjM9mM/G+TXG7HtVLdTrOcgvDU+P/wp/2jFXyN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XainCAAAA2wAAAA8AAAAAAAAAAAAAAAAAlwIAAGRycy9kb3du&#10;cmV2LnhtbFBLBQYAAAAABAAEAPUAAACGAwAAAAA=&#10;">
                  <v:textbox>
                    <w:txbxContent>
                      <w:p w14:paraId="6710DB7D" w14:textId="77777777" w:rsidR="006B2D18" w:rsidRPr="00FF7A88" w:rsidRDefault="006B2D18" w:rsidP="008709FC">
                        <w:pPr>
                          <w:jc w:val="left"/>
                          <w:rPr>
                            <w:sz w:val="16"/>
                          </w:rPr>
                        </w:pPr>
                        <w:r w:rsidRPr="00FF7A88">
                          <w:rPr>
                            <w:sz w:val="16"/>
                          </w:rPr>
                          <w:t>ID_Export_Commandes</w:t>
                        </w:r>
                        <w:r>
                          <w:rPr>
                            <w:sz w:val="16"/>
                          </w:rPr>
                          <w:br/>
                          <w:t>Nom fichier</w:t>
                        </w:r>
                        <w:r>
                          <w:rPr>
                            <w:sz w:val="16"/>
                          </w:rPr>
                          <w:br/>
                        </w:r>
                        <w:proofErr w:type="spellStart"/>
                        <w:r>
                          <w:rPr>
                            <w:sz w:val="16"/>
                          </w:rPr>
                          <w:t>DateCrea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16"/>
                          </w:rPr>
                          <w:t>defaut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</w:rPr>
                          <w:t>getdate</w:t>
                        </w:r>
                        <w:proofErr w:type="spellEnd"/>
                        <w:r>
                          <w:rPr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</w:rPr>
                          <w:t>))</w:t>
                        </w:r>
                        <w:r w:rsidRPr="00FF7A88">
                          <w:rPr>
                            <w:sz w:val="16"/>
                          </w:rPr>
                          <w:br/>
                        </w:r>
                        <w:proofErr w:type="spellStart"/>
                        <w:r w:rsidRPr="00FF7A88">
                          <w:rPr>
                            <w:sz w:val="16"/>
                          </w:rPr>
                          <w:t>Date</w:t>
                        </w:r>
                        <w:r>
                          <w:rPr>
                            <w:sz w:val="16"/>
                          </w:rPr>
                          <w:t>Update</w:t>
                        </w:r>
                        <w:proofErr w:type="spellEnd"/>
                        <w:r w:rsidRPr="00FF7A88">
                          <w:rPr>
                            <w:sz w:val="16"/>
                          </w:rPr>
                          <w:t xml:space="preserve"> </w:t>
                        </w:r>
                        <w:r w:rsidRPr="00FF7A88">
                          <w:rPr>
                            <w:sz w:val="16"/>
                          </w:rPr>
                          <w:br/>
                          <w:t>Statut</w:t>
                        </w:r>
                        <w:r>
                          <w:rPr>
                            <w:sz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t>Is ventes du jour (défaut 0)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NbTentatives</w:t>
                        </w:r>
                        <w:proofErr w:type="spellEnd"/>
                      </w:p>
                    </w:txbxContent>
                  </v:textbox>
                </v:rect>
                <v:rect id="Rectangle 27" o:spid="_x0000_s1030" style="position:absolute;left:39300;top:20789;width:11563;height:3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/vJdxQAA&#10;ANsAAAAPAAAAZHJzL2Rvd25yZXYueG1sRI9Ba8JAFITvBf/D8oTe6katpY1uRJSUetR46e2ZfSbR&#10;7NuQ3Zi0v75bKPQ4zMw3zGo9mFrcqXWVZQXTSQSCOLe64kLBKUufXkE4j6yxtkwKvsjBOhk9rDDW&#10;tucD3Y++EAHCLkYFpfdNLKXLSzLoJrYhDt7FtgZ9kG0hdYt9gJtazqLoRRqsOCyU2NC2pPx27IyC&#10;czU74fche4/MWzr3+yG7dp87pR7Hw2YJwtPg/8N/7Q+tYPEMv1/CD5DJ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+8l3FAAAA2wAAAA8AAAAAAAAAAAAAAAAAlwIAAGRycy9k&#10;b3ducmV2LnhtbFBLBQYAAAAABAAEAPUAAACJAwAAAAA=&#10;">
                  <v:textbox>
                    <w:txbxContent>
                      <w:p w14:paraId="6BEE3682" w14:textId="77777777" w:rsidR="006B2D18" w:rsidRPr="00FF7A88" w:rsidRDefault="006B2D18" w:rsidP="008709FC">
                        <w:pPr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br/>
                        </w:r>
                        <w:proofErr w:type="spellStart"/>
                        <w:r>
                          <w:rPr>
                            <w:sz w:val="16"/>
                          </w:rPr>
                          <w:t>Statut_Code</w:t>
                        </w:r>
                        <w:proofErr w:type="spellEnd"/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9" o:spid="_x0000_s1031" type="#_x0000_t34" style="position:absolute;left:34798;top:22694;width:4502;height:286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a3r8EAAADbAAAADwAAAGRycy9kb3ducmV2LnhtbESPzYoCMRCE7wu+Q2hhb2tG0UVGo4ig&#10;6M3fezNpZ0YnnSGJmvXpzcLCHouq+oqazqNpxIOcry0r6PcyEMSF1TWXCk7H1dcYhA/IGhvLpOCH&#10;PMxnnY8p5to+eU+PQyhFgrDPUUEVQptL6YuKDPqebYmTd7HOYEjSlVI7fCa4aeQgy76lwZrTQoUt&#10;LSsqboe7UfDaba6L87a9uaHOwonXsb/nqNRnNy4mIALF8B/+a2+0gtEIfr+kHyBn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rdrevwQAAANsAAAAPAAAAAAAAAAAAAAAA&#10;AKECAABkcnMvZG93bnJldi54bWxQSwUGAAAAAAQABAD5AAAAjwMAAAAA&#10;" adj="10785"/>
                <v:shape id="AutoShape 30" o:spid="_x0000_s1032" type="#_x0000_t34" style="position:absolute;left:13176;top:22980;width:4337;height:12249;rotation:1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6smmMAAAADbAAAADwAAAGRycy9kb3ducmV2LnhtbESPQYvCMBSE7wv+h/AEb2uquCLVtIgg&#10;6EFBd70/mmdTbF5qE7X++40geBxm5htmkXe2FndqfeVYwWiYgCAunK64VPD3u/6egfABWWPtmBQ8&#10;yUOe9b4WmGr34APdj6EUEcI+RQUmhCaV0heGLPqha4ijd3atxRBlW0rd4iPCbS3HSTKVFiuOCwYb&#10;WhkqLsebVTDZ7PYBbbMtrlTpvTnRelTelBr0u+UcRKAufMLv9kYr+JnC60v8ATL7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OrJpjAAAAA2wAAAA8AAAAAAAAAAAAAAAAA&#10;oQIAAGRycy9kb3ducmV2LnhtbFBLBQYAAAAABAAEAPkAAACOAwAAAAA=&#10;" adj="10816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4" o:spid="_x0000_s1033" type="#_x0000_t202" style="position:absolute;left:17430;top:13512;width:17285;height:40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9K1ixQAA&#10;ANsAAAAPAAAAZHJzL2Rvd25yZXYueG1sRI9Ba8JAFITvQv/D8oReRDetbbTRVUqhojerYq+P7DMJ&#10;zb5Nd7cx/nu3IHgcZuYbZr7sTC1acr6yrOBplIAgzq2uuFBw2H8OpyB8QNZYWyYFF/KwXDz05php&#10;e+YvanehEBHCPkMFZQhNJqXPSzLoR7Yhjt7JOoMhSldI7fAc4aaWz0mSSoMVx4USG/ooKf/Z/RkF&#10;05d1++034+0xT0/1WxhM2tWvU+qx373PQATqwj18a6+1gtcJ/H+JP0A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/0rWLFAAAA2wAAAA8AAAAAAAAAAAAAAAAAlwIAAGRycy9k&#10;b3ducmV2LnhtbFBLBQYAAAAABAAEAPUAAACJAwAAAAA=&#10;">
                  <v:textbox>
                    <w:txbxContent>
                      <w:p w14:paraId="2E8DFD39" w14:textId="77777777" w:rsidR="006B2D18" w:rsidRPr="00FF7A88" w:rsidRDefault="006B2D18" w:rsidP="008709F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r w:rsidRPr="00FF7A88">
                          <w:rPr>
                            <w:sz w:val="16"/>
                            <w:szCs w:val="16"/>
                          </w:rPr>
                          <w:t>Export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des commandes </w:t>
                        </w:r>
                        <w:r w:rsidRPr="00FF7A8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5" o:spid="_x0000_s1034" type="#_x0000_t202" style="position:absolute;left:1625;top:25984;width:11551;height:48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Bu6OwAAA&#10;ANsAAAAPAAAAZHJzL2Rvd25yZXYueG1sRE/Pa8IwFL4P/B/CE7zN1IFDqlFEqXrZoN1AvD2aZ1ts&#10;XkKT2frfm8PA48f3e7UZTCvu1PnGsoLZNAFBXFrdcKXg9yd7X4DwAVlja5kUPMjDZj16W2Gqbc85&#10;3YtQiRjCPkUFdQguldKXNRn0U+uII3e1ncEQYVdJ3WEfw00rP5LkUxpsODbU6GhXU3kr/oyC46Hc&#10;F156zA75l7vszjrT31qpyXjYLkEEGsJL/O8+aQXzODZ+iT9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Bu6OwAAAANsAAAAPAAAAAAAAAAAAAAAAAJcCAABkcnMvZG93bnJl&#10;di54bWxQSwUGAAAAAAQABAD1AAAAhAMAAAAA&#10;" strokecolor="black [3213]">
                  <v:textbox>
                    <w:txbxContent>
                      <w:p w14:paraId="4179F740" w14:textId="77777777" w:rsidR="006B2D18" w:rsidRPr="00FF7A88" w:rsidRDefault="006B2D18" w:rsidP="008709FC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r w:rsidRPr="00D85957">
                          <w:rPr>
                            <w:sz w:val="16"/>
                            <w:szCs w:val="16"/>
                          </w:rPr>
                          <w:t>Contenu  de l’export</w:t>
                        </w:r>
                        <w:r>
                          <w:rPr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7" o:spid="_x0000_s1035" type="#_x0000_t202" style="position:absolute;left:39300;top:15913;width:11550;height:48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5yLxQAA&#10;ANsAAAAPAAAAZHJzL2Rvd25yZXYueG1sRI9Ba8JAFITvQv/D8oReRDetbdToKqVQ0ZtVaa+P7DMJ&#10;zb5Nd7cx/nu3IHgcZuYbZrHqTC1acr6yrOBplIAgzq2uuFBwPHwMpyB8QNZYWyYFF/KwWj70Fphp&#10;e+ZPavehEBHCPkMFZQhNJqXPSzLoR7Yhjt7JOoMhSldI7fAc4aaWz0mSSoMVx4USG3ovKf/Z/xkF&#10;05dN++23491Xnp7qWRhM2vWvU+qx373NQQTqwj18a2+0gtcZ/H+JP0Au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EnnIvFAAAA2wAAAA8AAAAAAAAAAAAAAAAAlwIAAGRycy9k&#10;b3ducmV2LnhtbFBLBQYAAAAABAAEAPUAAACJAwAAAAA=&#10;">
                  <v:textbox>
                    <w:txbxContent>
                      <w:p w14:paraId="0269338F" w14:textId="77777777" w:rsidR="006B2D18" w:rsidRPr="00FF7A88" w:rsidRDefault="006B2D18" w:rsidP="008709FC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: Statut de l’export</w:t>
                        </w:r>
                      </w:p>
                    </w:txbxContent>
                  </v:textbox>
                </v:shape>
                <v:shapetype id="_x0000_t61" coordsize="21600,21600" o:spt="61" adj="1350,25920" path="m0,0l0@8@12@24,0@9,,21600@6,21600@15@27@7,21600,21600,21600,21600@9@18@30,21600@8,21600,0@7,0@21@33@6,0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40" o:spid="_x0000_s1036" type="#_x0000_t61" style="position:absolute;left:2324;top:16789;width:9328;height:70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8yacwAAA&#10;ANsAAAAPAAAAZHJzL2Rvd25yZXYueG1sRE/dasIwFL4X9g7hDHan6YRpqUYZgjA2HFh9gENybIrN&#10;SW0ybX16czHw8uP7X65714grdaH2rOB9koEg1t7UXCk4HrbjHESIyAYbz6RgoADr1ctoiYXxN97T&#10;tYyVSCEcClRgY2wLKYO25DBMfEucuJPvHMYEu0qaDm8p3DVymmUz6bDm1GCxpY0lfS7/nAK9HzYf&#10;eT6/2/vu5zfE+ltPh4tSb6/95wJEpD4+xf/uL6NgltanL+kHyN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8yacwAAAANsAAAAPAAAAAAAAAAAAAAAAAJcCAABkcnMvZG93bnJl&#10;di54bWxQSwUGAAAAAAQABAD1AAAAhAMAAAAA&#10;" adj="8631,26971" fillcolor="#eaf1dd [662]" strokecolor="#eaf1dd [662]">
                  <v:textbox>
                    <w:txbxContent>
                      <w:p w14:paraId="24DFA14E" w14:textId="77777777" w:rsidR="006B2D18" w:rsidRPr="00753F3C" w:rsidRDefault="006B2D18" w:rsidP="002525F5">
                        <w:pPr>
                          <w:shd w:val="clear" w:color="auto" w:fill="C2D69B" w:themeFill="accent3" w:themeFillTint="99"/>
                          <w:jc w:val="left"/>
                          <w:rPr>
                            <w:sz w:val="16"/>
                          </w:rPr>
                        </w:pPr>
                        <w:r w:rsidRPr="00753F3C">
                          <w:rPr>
                            <w:sz w:val="16"/>
                          </w:rPr>
                          <w:t xml:space="preserve">Commandes contenus dans le </w:t>
                        </w:r>
                        <w:r>
                          <w:rPr>
                            <w:sz w:val="16"/>
                          </w:rPr>
                          <w:t>paquet</w:t>
                        </w:r>
                        <w:r w:rsidRPr="00753F3C"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d’</w:t>
                        </w:r>
                        <w:r w:rsidRPr="00753F3C">
                          <w:rPr>
                            <w:sz w:val="16"/>
                          </w:rPr>
                          <w:t>export</w:t>
                        </w:r>
                      </w:p>
                    </w:txbxContent>
                  </v:textbox>
                </v:shape>
                <v:shape id="AutoShape 41" o:spid="_x0000_s1037" type="#_x0000_t61" style="position:absolute;left:25469;top:5632;width:9329;height:61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fTYgwwAA&#10;ANsAAAAPAAAAZHJzL2Rvd25yZXYueG1sRI/RasJAFETfC/2H5Rb6UurGCqFE1xAEMQhKm/oBl+w1&#10;CcneDdnVxL93BaGPw8ycYVbpZDpxpcE1lhXMZxEI4tLqhisFp7/t5zcI55E1dpZJwY0cpOvXlxUm&#10;2o78S9fCVyJA2CWooPa+T6R0ZU0G3cz2xME728GgD3KopB5wDHDTya8oiqXBhsNCjT1tairb4mIU&#10;0OJStohMu2wz/hxPH+3+kLdKvb9N2RKEp8n/h5/tXCuI5/D4En6AX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fTYgwwAAANsAAAAPAAAAAAAAAAAAAAAAAJcCAABkcnMvZG93&#10;bnJldi54bWxQSwUGAAAAAAQABAD1AAAAhwMAAAAA&#10;" adj="4441,25729" fillcolor="#d6e3bc [1302]" strokecolor="#d6e3bc [1302]">
                  <v:textbox>
                    <w:txbxContent>
                      <w:p w14:paraId="43D7FBED" w14:textId="77777777" w:rsidR="006B2D18" w:rsidRPr="00753F3C" w:rsidRDefault="006B2D18" w:rsidP="008709FC">
                        <w:pPr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File d’attente des demandes d’export </w:t>
                        </w:r>
                      </w:p>
                    </w:txbxContent>
                  </v:textbox>
                </v:shape>
                <v:shape id="AutoShape 42" o:spid="_x0000_s1038" type="#_x0000_t61" style="position:absolute;left:40627;top:8286;width:9328;height:5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W2ewgAA&#10;ANsAAAAPAAAAZHJzL2Rvd25yZXYueG1sRI9fa8IwFMXfB/sO4Q58GZpamEhnLNYhbo9TH3y8NHdN&#10;MbkpTdbWb78MBns8nD8/zqacnBUD9aH1rGC5yEAQ11633Ci4nA/zNYgQkTVaz6TgTgHK7ePDBgvt&#10;R/6k4RQbkUY4FKjAxNgVUobakMOw8B1x8r587zAm2TdS9zimcWdlnmUr6bDlRDDY0d5QfTt9u8St&#10;Lnk8Vuajfskkvz1fraa1VWr2NO1eQUSa4n/4r/2uFaxy+P2SfoDc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pVbZ7CAAAA2wAAAA8AAAAAAAAAAAAAAAAAlwIAAGRycy9kb3du&#10;cmV2LnhtbFBLBQYAAAAABAAEAPUAAACGAwAAAAA=&#10;" adj="13263,27708" fillcolor="#d6e3bc [1302]" strokecolor="#d6e3bc [1302]">
                  <v:textbox>
                    <w:txbxContent>
                      <w:p w14:paraId="25F55610" w14:textId="77777777" w:rsidR="006B2D18" w:rsidRPr="00753F3C" w:rsidRDefault="006B2D18" w:rsidP="008709FC">
                        <w:pPr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Statut des tentatives d’export</w:t>
                        </w:r>
                      </w:p>
                    </w:txbxContent>
                  </v:textbox>
                </v:shape>
                <v:shape id="Text Box 44" o:spid="_x0000_s1039" type="#_x0000_t202" style="position:absolute;left:14890;top:28390;width:5817;height:29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<v:textbox>
                    <w:txbxContent>
                      <w:p w14:paraId="46FDD152" w14:textId="77777777" w:rsidR="006B2D18" w:rsidRPr="00753F3C" w:rsidRDefault="006B2D18" w:rsidP="008709FC">
                        <w:pP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</w:pPr>
                        <w:r w:rsidRPr="00753F3C"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  <w:t>Contient</w:t>
                        </w:r>
                      </w:p>
                    </w:txbxContent>
                  </v:textbox>
                </v:shape>
                <v:shape id="Text Box 46" o:spid="_x0000_s1040" type="#_x0000_t202" style="position:absolute;left:10744;top:32283;width:6864;height:29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3D25ECA3" w14:textId="77777777" w:rsidR="006B2D18" w:rsidRPr="00753F3C" w:rsidRDefault="006B2D18" w:rsidP="008709FC">
                        <w:pPr>
                          <w:jc w:val="center"/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  <w:t>1 .*</w:t>
                        </w:r>
                        <w:proofErr w:type="gramEnd"/>
                      </w:p>
                    </w:txbxContent>
                  </v:textbox>
                </v:shape>
                <v:shape id="Text Box 47" o:spid="_x0000_s1041" type="#_x0000_t202" style="position:absolute;left:15506;top:20669;width:2483;height:29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<v:textbox>
                    <w:txbxContent>
                      <w:p w14:paraId="145CF653" w14:textId="77777777" w:rsidR="006B2D18" w:rsidRPr="00753F3C" w:rsidRDefault="006B2D18" w:rsidP="008709FC">
                        <w:pP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42" type="#_x0000_t202" style="position:absolute;left:34131;top:19284;width:2483;height:29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577B4A81" w14:textId="77777777" w:rsidR="006B2D18" w:rsidRPr="00753F3C" w:rsidRDefault="006B2D18" w:rsidP="008709FC">
                        <w:pP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49" o:spid="_x0000_s1043" type="#_x0000_t202" style="position:absolute;left:37376;top:21482;width:2482;height:378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<v:textbox>
                    <w:txbxContent>
                      <w:p w14:paraId="28CDD30C" w14:textId="77777777" w:rsidR="006B2D18" w:rsidRPr="00753F3C" w:rsidRDefault="006B2D18" w:rsidP="008709FC">
                        <w:pPr>
                          <w:jc w:val="center"/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44" type="#_x0000_t202" style="position:absolute;left:40697;top:27165;width:2483;height:29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8KqC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Hxi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vCqgr4AAADbAAAADwAAAAAAAAAAAAAAAACXAgAAZHJzL2Rvd25yZXYu&#10;eG1sUEsFBgAAAAAEAAQA9QAAAIIDAAAAAA==&#10;" filled="f" stroked="f">
                  <v:textbox>
                    <w:txbxContent>
                      <w:p w14:paraId="038F9BB1" w14:textId="77777777" w:rsidR="006B2D18" w:rsidRPr="00753F3C" w:rsidRDefault="006B2D18" w:rsidP="008709FC">
                        <w:pP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53" o:spid="_x0000_s1045" type="#_x0000_t202" style="position:absolute;left:35115;top:22231;width:4743;height:50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<v:textbox>
                    <w:txbxContent>
                      <w:p w14:paraId="40BF8F96" w14:textId="77777777" w:rsidR="006B2D18" w:rsidRPr="00753F3C" w:rsidRDefault="006B2D18" w:rsidP="008709FC">
                        <w:pPr>
                          <w:jc w:val="left"/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</w:pPr>
                        <w:r>
                          <w:rPr>
                            <w:color w:val="76923C" w:themeColor="accent3" w:themeShade="BF"/>
                            <w:sz w:val="16"/>
                            <w:szCs w:val="16"/>
                          </w:rPr>
                          <w:t>A pour statut</w:t>
                        </w:r>
                      </w:p>
                    </w:txbxContent>
                  </v:textbox>
                </v:shape>
                <v:shape id="AutoShape 57" o:spid="_x0000_s1046" type="#_x0000_t61" style="position:absolute;left:41567;top:26689;width:8388;height:92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NmRvwAA&#10;ANsAAAAPAAAAZHJzL2Rvd25yZXYueG1sRE/LisIwFN0L/kO4ghvRVBejdIwyiILgLMYHru801zZM&#10;c1Oa9OHfm8WAy8N5r7e9LUVLtTeOFcxnCQjizGnDuYLb9TBdgfABWWPpmBQ8ycN2MxysMdWu4zO1&#10;l5CLGMI+RQVFCFUqpc8KsuhnriKO3MPVFkOEdS51jV0Mt6VcJMmHtGg4NhRY0a6g7O/SWAUP+vm9&#10;G5xce7u3bXf6boxZNkqNR/3XJ4hAfXiL/91HrWAZ18cv8QfIz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Z02ZG/AAAA2wAAAA8AAAAAAAAAAAAAAAAAlwIAAGRycy9kb3ducmV2&#10;LnhtbFBLBQYAAAAABAAEAPUAAACDAwAAAAA=&#10;" adj="16302,-3754" fillcolor="#d6e3bc [1302]" strokecolor="#d6e3bc [1302]">
                  <v:textbox>
                    <w:txbxContent>
                      <w:p w14:paraId="295B99D0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</w:rPr>
                          <w:t>Valeurs possibles :</w:t>
                        </w:r>
                        <w:r>
                          <w:rPr>
                            <w:sz w:val="16"/>
                          </w:rPr>
                          <w:br/>
                          <w:t>- En attente</w:t>
                        </w:r>
                        <w:r>
                          <w:rPr>
                            <w:sz w:val="16"/>
                          </w:rPr>
                          <w:br/>
                          <w:t>- Envoyé</w:t>
                        </w:r>
                        <w:r w:rsidRPr="006A0EA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Statut « en attente » 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</w:p>
                      <w:p w14:paraId="3A287BD5" w14:textId="77777777" w:rsidR="006B2D18" w:rsidRPr="0073321F" w:rsidRDefault="006B2D18" w:rsidP="002525F5">
                        <w:pPr>
                          <w:jc w:val="lef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EEEA8A" w14:textId="77777777" w:rsidR="00FE4FEF" w:rsidRDefault="00FE4FEF" w:rsidP="002525F5">
      <w:pPr>
        <w:pStyle w:val="Titre2"/>
        <w:jc w:val="left"/>
      </w:pPr>
      <w:bookmarkStart w:id="11" w:name="_Toc253754405"/>
      <w:r>
        <w:lastRenderedPageBreak/>
        <w:t>Flux et Workflow</w:t>
      </w:r>
      <w:bookmarkEnd w:id="11"/>
    </w:p>
    <w:p w14:paraId="3BA8A6AC" w14:textId="77777777" w:rsidR="00FE4FEF" w:rsidRDefault="00DB407A" w:rsidP="002525F5">
      <w:pPr>
        <w:ind w:left="720"/>
        <w:jc w:val="left"/>
      </w:pPr>
      <w:r>
        <w:rPr>
          <w:noProof/>
          <w:color w:val="BFBFBF" w:themeColor="background1" w:themeShade="BF"/>
          <w:lang w:eastAsia="fr-FR"/>
        </w:rPr>
        <mc:AlternateContent>
          <mc:Choice Requires="wpg">
            <w:drawing>
              <wp:inline distT="0" distB="0" distL="0" distR="0" wp14:anchorId="782D3623" wp14:editId="7982E707">
                <wp:extent cx="5760720" cy="8524875"/>
                <wp:effectExtent l="0" t="3810" r="0" b="5715"/>
                <wp:docPr id="4" name="Zone de dessin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0720" cy="8524875"/>
                          <a:chOff x="1854" y="2195"/>
                          <a:chExt cx="9072" cy="13425"/>
                        </a:xfrm>
                      </wpg:grpSpPr>
                      <wps:wsp>
                        <wps:cNvPr id="5" name="AutoShape 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54" y="2195"/>
                            <a:ext cx="9072" cy="13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94" y="6750"/>
                            <a:ext cx="7395" cy="69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4832" y="2335"/>
                            <a:ext cx="247" cy="2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227" y="2825"/>
                            <a:ext cx="1476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40F5A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F2717">
                                <w:rPr>
                                  <w:sz w:val="16"/>
                                  <w:szCs w:val="16"/>
                                </w:rPr>
                                <w:t>Intervalle ok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228" y="3483"/>
                            <a:ext cx="1476" cy="7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A28F3E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Création du fichier d’export (zip)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688" y="4455"/>
                            <a:ext cx="2522" cy="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E8D48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Insertion référence fichier ZIP dans table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« </w:t>
                              </w:r>
                              <w:r w:rsidRPr="00FF7A88">
                                <w:rPr>
                                  <w:sz w:val="16"/>
                                  <w:szCs w:val="16"/>
                                </w:rPr>
                                <w:t>Export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des commandes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688" y="5540"/>
                            <a:ext cx="2522" cy="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B89B1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Pour chaque lot de commande avec  statut « En attente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58" y="9950"/>
                            <a:ext cx="1570" cy="4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C8994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Nb tentatives  ++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152" y="6875"/>
                            <a:ext cx="2710" cy="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89E19" w14:textId="77777777" w:rsidR="006B2D18" w:rsidRPr="00AF2717" w:rsidRDefault="006B2D18" w:rsidP="006A0EA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Tentative d’envoi SFTP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6580" y="8782"/>
                            <a:ext cx="1476" cy="4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0FBFF5" w14:textId="77777777" w:rsidR="006B2D18" w:rsidRPr="00537F7F" w:rsidRDefault="006B2D18" w:rsidP="006A0EA3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 w:rsidRPr="00537F7F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Envoi ok 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03" y="10790"/>
                            <a:ext cx="1476" cy="16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4837F" w14:textId="77777777" w:rsidR="006B2D18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Log Erreur :</w:t>
                              </w:r>
                            </w:p>
                            <w:p w14:paraId="190598F9" w14:textId="77777777" w:rsidR="006B2D18" w:rsidRPr="00537F7F" w:rsidRDefault="006B2D18" w:rsidP="006A0EA3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  <w:r w:rsidRPr="00FF7A88">
                                <w:rPr>
                                  <w:sz w:val="16"/>
                                </w:rPr>
                                <w:t>ID_Export_Commandes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Is ventes du jour (défaut 0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  <w:proofErr w:type="gramEnd"/>
                              <w:r w:rsidRPr="00FF7A88">
                                <w:rPr>
                                  <w:sz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</w:rPr>
                                <w:t>Code erreur</w:t>
                              </w:r>
                              <w:r>
                                <w:rPr>
                                  <w:sz w:val="16"/>
                                </w:rPr>
                                <w:br/>
                                <w:t xml:space="preserve">Description erreur </w:t>
                              </w:r>
                              <w:r w:rsidRPr="00FF7A88">
                                <w:rPr>
                                  <w:sz w:val="16"/>
                                </w:rPr>
                                <w:br/>
                                <w:t>Date/Heure</w:t>
                              </w:r>
                              <w:r>
                                <w:rPr>
                                  <w:sz w:val="16"/>
                                </w:rPr>
                                <w:t xml:space="preserve"> insert</w:t>
                              </w:r>
                            </w:p>
                            <w:p w14:paraId="06CA4946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703" y="8945"/>
                            <a:ext cx="1476" cy="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23AF11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Statut reste « En Attente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4965" y="3275"/>
                            <a:ext cx="1" cy="2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4949" y="4251"/>
                            <a:ext cx="17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7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807" y="5397"/>
                            <a:ext cx="28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8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75" y="8702"/>
                            <a:ext cx="674" cy="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8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179" y="9275"/>
                            <a:ext cx="1107" cy="8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5748" y="9029"/>
                            <a:ext cx="832" cy="24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 cap="rnd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5083" y="15177"/>
                            <a:ext cx="247" cy="247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956" y="2582"/>
                            <a:ext cx="9" cy="2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8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69" y="10616"/>
                            <a:ext cx="346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467" y="14270"/>
                            <a:ext cx="1476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22581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Fin Pour chaque Demande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158" y="11734"/>
                            <a:ext cx="411" cy="184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518" y="9778"/>
                            <a:ext cx="98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DAE15" w14:textId="77777777" w:rsidR="006B2D18" w:rsidRPr="005E27A8" w:rsidRDefault="006B2D18" w:rsidP="006A0EA3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2525F5">
                                <w:rPr>
                                  <w:color w:val="76923C" w:themeColor="accent3" w:themeShade="BF"/>
                                  <w:sz w:val="16"/>
                                </w:rPr>
                                <w:t>succès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779" y="10276"/>
                            <a:ext cx="1476" cy="7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ED5E0C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Update Statut  vers « Envoyé 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9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132" y="9890"/>
                            <a:ext cx="77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98"/>
                        <wps:cNvSpPr>
                          <a:spLocks noChangeArrowheads="1"/>
                        </wps:cNvSpPr>
                        <wps:spPr bwMode="auto">
                          <a:xfrm>
                            <a:off x="5286" y="9044"/>
                            <a:ext cx="462" cy="46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0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183" y="6041"/>
                            <a:ext cx="475" cy="943"/>
                          </a:xfrm>
                          <a:prstGeom prst="bentConnector3">
                            <a:avLst>
                              <a:gd name="adj1" fmla="val 4989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9149"/>
                            <a:ext cx="98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9CE35" w14:textId="77777777" w:rsidR="006B2D18" w:rsidRPr="005E27A8" w:rsidRDefault="006B2D18" w:rsidP="006A0EA3">
                              <w:pPr>
                                <w:rPr>
                                  <w:sz w:val="16"/>
                                </w:rPr>
                              </w:pPr>
                              <w:r w:rsidRPr="002525F5">
                                <w:rPr>
                                  <w:color w:val="76923C" w:themeColor="accent3" w:themeShade="BF"/>
                                  <w:sz w:val="16"/>
                                </w:rPr>
                                <w:t>Erreur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0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77" y="9784"/>
                            <a:ext cx="330" cy="2"/>
                          </a:xfrm>
                          <a:prstGeom prst="bentConnector3">
                            <a:avLst>
                              <a:gd name="adj1" fmla="val 4969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5286" y="12631"/>
                            <a:ext cx="462" cy="46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0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22" y="11835"/>
                            <a:ext cx="159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503" y="11175"/>
                            <a:ext cx="2661" cy="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77241" w14:textId="77777777" w:rsidR="006B2D18" w:rsidRPr="00537F7F" w:rsidRDefault="006B2D18" w:rsidP="006A0EA3">
                              <w:pPr>
                                <w:jc w:val="left"/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Eligible suppression 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1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433" y="11645"/>
                            <a:ext cx="1113" cy="860"/>
                          </a:xfrm>
                          <a:prstGeom prst="curvedConnector3">
                            <a:avLst>
                              <a:gd name="adj1" fmla="val 49954"/>
                            </a:avLst>
                          </a:prstGeom>
                          <a:noFill/>
                          <a:ln w="38100" cap="rnd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29783" dir="3885598" algn="ctr" rotWithShape="0">
                                    <a:schemeClr val="accent3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6595" y="12412"/>
                            <a:ext cx="1476" cy="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70D009" w14:textId="77777777" w:rsidR="006B2D18" w:rsidRPr="002525F5" w:rsidRDefault="006B2D18" w:rsidP="006A0EA3">
                              <w:pPr>
                                <w:jc w:val="lef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525F5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Suppression de la demande d’export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13"/>
                        <wps:cNvCnPr>
                          <a:cxnSpLocks noChangeShapeType="1"/>
                        </wps:cNvCnPr>
                        <wps:spPr bwMode="auto">
                          <a:xfrm>
                            <a:off x="5748" y="12862"/>
                            <a:ext cx="847" cy="7"/>
                          </a:xfrm>
                          <a:prstGeom prst="bentConnector3">
                            <a:avLst>
                              <a:gd name="adj1" fmla="val 4994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16"/>
                        <wps:cNvCnPr>
                          <a:cxnSpLocks noChangeShapeType="1"/>
                        </wps:cNvCnPr>
                        <wps:spPr bwMode="auto">
                          <a:xfrm>
                            <a:off x="5205" y="14950"/>
                            <a:ext cx="2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152" y="7734"/>
                            <a:ext cx="2710" cy="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E8C414" w14:textId="77777777" w:rsidR="006B2D18" w:rsidRPr="00AF2717" w:rsidRDefault="006B2D18" w:rsidP="006A0EA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DateUpdate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getdate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11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96" y="7622"/>
                            <a:ext cx="22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112" y="13821"/>
                            <a:ext cx="544" cy="35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12360"/>
                            <a:ext cx="985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70EE8" w14:textId="77777777" w:rsidR="006B2D18" w:rsidRPr="005E27A8" w:rsidRDefault="006B2D18" w:rsidP="006A0EA3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6923C" w:themeColor="accent3" w:themeShade="BF"/>
                                  <w:sz w:val="16"/>
                                </w:rPr>
                                <w:t>oui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12953"/>
                            <a:ext cx="560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A8F5B" w14:textId="77777777" w:rsidR="006B2D18" w:rsidRPr="005E27A8" w:rsidRDefault="006B2D18" w:rsidP="006A0EA3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color w:val="76923C" w:themeColor="accent3" w:themeShade="BF"/>
                                  <w:sz w:val="16"/>
                                </w:rPr>
                                <w:t>non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62" y="7193"/>
                            <a:ext cx="1209" cy="5676"/>
                          </a:xfrm>
                          <a:prstGeom prst="bentConnector3">
                            <a:avLst>
                              <a:gd name="adj1" fmla="val -10678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28"/>
                        <wps:cNvSpPr>
                          <a:spLocks noChangeArrowheads="1"/>
                        </wps:cNvSpPr>
                        <wps:spPr bwMode="auto">
                          <a:xfrm>
                            <a:off x="7271" y="3483"/>
                            <a:ext cx="2704" cy="1587"/>
                          </a:xfrm>
                          <a:prstGeom prst="wedgeRectCallout">
                            <a:avLst>
                              <a:gd name="adj1" fmla="val -80250"/>
                              <a:gd name="adj2" fmla="val 44833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BA8C8A" w14:textId="77777777" w:rsidR="006B2D18" w:rsidRDefault="006B2D18" w:rsidP="006A0EA3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Valeurs possibles :</w:t>
                              </w:r>
                            </w:p>
                            <w:p w14:paraId="0CAE585D" w14:textId="77777777" w:rsidR="006B2D18" w:rsidRPr="00AF2717" w:rsidRDefault="006B2D18" w:rsidP="006A0EA3">
                              <w:pPr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DateCrea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getdate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) par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defaut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  <w:t>Is ventes du jour (défaut 0)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NbTentatives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= 0</w:t>
                              </w:r>
                            </w:p>
                            <w:p w14:paraId="17808D2D" w14:textId="77777777" w:rsidR="006B2D18" w:rsidRPr="0073321F" w:rsidRDefault="006B2D18" w:rsidP="006A0EA3">
                              <w:pPr>
                                <w:jc w:val="lef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83"/>
                        <wps:cNvCnPr>
                          <a:cxnSpLocks noChangeShapeType="1"/>
                          <a:stCxn id="35" idx="2"/>
                          <a:endCxn id="13" idx="1"/>
                        </wps:cNvCnPr>
                        <wps:spPr bwMode="auto">
                          <a:xfrm rot="16200000" flipV="1">
                            <a:off x="1885" y="9460"/>
                            <a:ext cx="5900" cy="1365"/>
                          </a:xfrm>
                          <a:prstGeom prst="bentConnector4">
                            <a:avLst>
                              <a:gd name="adj1" fmla="val -6102"/>
                              <a:gd name="adj2" fmla="val 2285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Zone de dessin 59" o:spid="_x0000_s1047" style="width:453.6pt;height:671.25pt;mso-position-horizontal-relative:char;mso-position-vertical-relative:line" coordorigin="1854,2195" coordsize="9072,134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">
                <v:rect id="AutoShape 37" o:spid="_x0000_s1048" style="position:absolute;left:1854;top:2195;width:9072;height:13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KOUdwwAA&#10;ANoAAAAPAAAAZHJzL2Rvd25yZXYueG1sRI9Ba8JAFITvgv9heUIvopsWl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KOUdwwAAANoAAAAPAAAAAAAAAAAAAAAAAJcCAABkcnMvZG93&#10;bnJldi54bWxQSwUGAAAAAAQABAD1AAAAhwMAAAAA&#10;" filled="f" stroked="f">
                  <o:lock v:ext="edit" aspectratio="t"/>
                </v:rect>
                <v:rect id="Rectangle 120" o:spid="_x0000_s1049" style="position:absolute;left:2194;top:6750;width:7395;height:697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6X/wwAA&#10;ANoAAAAPAAAAZHJzL2Rvd25yZXYueG1sRI9PawIxFMTvBb9DeEJvNaugLatRVLT0VOkqnh+bt390&#10;87IkcXf77ZtCocdhZn7DrDaDaURHzteWFUwnCQji3OqaSwWX8/HlDYQPyBoby6Tgmzxs1qOnFaba&#10;9vxFXRZKESHsU1RQhdCmUvq8IoN+Ylvi6BXWGQxRulJqh32Em0bOkmQhDdYcFypsaV9Rfs8eRkGX&#10;F6/9+76++lPm7rvD7TSdfxZKPY+H7RJEoCH8h//aH1rBAn6vxBs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u6X/wwAAANoAAAAPAAAAAAAAAAAAAAAAAJcCAABkcnMvZG93&#10;bnJldi54bWxQSwUGAAAAAAQABAD1AAAAhwMAAAAA&#10;" strokecolor="#a5a5a5 [2092]">
                  <v:stroke dashstyle="dash"/>
                </v:rect>
                <v:oval id="Oval 62" o:spid="_x0000_s1050" style="position:absolute;left:4832;top:2335;width:247;height:2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rmuwgAA&#10;ANo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Nv8Hcl3gC9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Cqua7CAAAA2gAAAA8AAAAAAAAAAAAAAAAAlwIAAGRycy9kb3du&#10;cmV2LnhtbFBLBQYAAAAABAAEAPUAAACGAwAAAAA=&#10;"/>
                <v:rect id="Rectangle 63" o:spid="_x0000_s1051" style="position:absolute;left:4227;top:2825;width:1476;height: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cf+HvwAA&#10;ANoAAAAPAAAAZHJzL2Rvd25yZXYueG1sRE9Ni8IwEL0v+B/CCN7WVBcWraZFFBf3qPXibWzGttpM&#10;ShO1+uvNQfD4eN/ztDO1uFHrKssKRsMIBHFudcWFgn22/p6AcB5ZY22ZFDzIQZr0vuYYa3vnLd12&#10;vhAhhF2MCkrvm1hKl5dk0A1tQxy4k20N+gDbQuoW7yHc1HIcRb/SYMWhocSGliXll93VKDhW4z0+&#10;t9lfZKbrH//fZefrYaXUoN8tZiA8df4jfrs3WkHYGq6EGyCT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Bx/4e/AAAA2gAAAA8AAAAAAAAAAAAAAAAAlwIAAGRycy9kb3ducmV2&#10;LnhtbFBLBQYAAAAABAAEAPUAAACDAwAAAAA=&#10;">
                  <v:textbox>
                    <w:txbxContent>
                      <w:p w14:paraId="6F540F5A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 w:rsidRPr="00AF2717">
                          <w:rPr>
                            <w:sz w:val="16"/>
                            <w:szCs w:val="16"/>
                          </w:rPr>
                          <w:t>Intervalle ok</w:t>
                        </w:r>
                      </w:p>
                    </w:txbxContent>
                  </v:textbox>
                </v:rect>
                <v:rect id="Rectangle 64" o:spid="_x0000_s1052" style="position:absolute;left:4228;top:3483;width:1476;height:7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VocwQAA&#10;ANoAAAAPAAAAZHJzL2Rvd25yZXYueG1sRI9Bi8IwFITvgv8hPMGbprqwaDWKKC7uUevF27N5ttXm&#10;pTRRq7/eCILHYWa+YabzxpTiRrUrLCsY9CMQxKnVBWcK9sm6NwLhPLLG0jIpeJCD+azdmmKs7Z23&#10;dNv5TAQIuxgV5N5XsZQuzcmg69uKOHgnWxv0QdaZ1DXeA9yUchhFv9JgwWEhx4qWOaWX3dUoOBbD&#10;PT63yV9kxusf/98k5+thpVS30ywmIDw1/hv+tDdawRjeV8INkL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1aHMEAAADaAAAADwAAAAAAAAAAAAAAAACXAgAAZHJzL2Rvd25y&#10;ZXYueG1sUEsFBgAAAAAEAAQA9QAAAIUDAAAAAA==&#10;">
                  <v:textbox>
                    <w:txbxContent>
                      <w:p w14:paraId="09A28F3E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Création du fichier d’export (zip)</w:t>
                        </w:r>
                      </w:p>
                    </w:txbxContent>
                  </v:textbox>
                </v:rect>
                <v:rect id="Rectangle 65" o:spid="_x0000_s1053" style="position:absolute;left:3688;top:4455;width:2522;height: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r02exAAA&#10;ANsAAAAPAAAAZHJzL2Rvd25yZXYueG1sRI9Bb8IwDIXvk/gPkZF2G+mYNEEhraZNTNsRymU3rzFt&#10;oXGqJkDh1+MDEjdb7/m9z8t8cK06UR8azwZeJwko4tLbhisD22L1MgMVIrLF1jMZuFCAPBs9LTG1&#10;/sxrOm1ipSSEQ4oG6hi7VOtQ1uQwTHxHLNrO9w6jrH2lbY9nCXetnibJu3bYsDTU2NFnTeVhc3QG&#10;/pvpFq/r4jtx89Vb/B2K/fHvy5jn8fCxABVpiA/z/frHCr7Qyy8yg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q9NnsQAAADbAAAADwAAAAAAAAAAAAAAAACXAgAAZHJzL2Rv&#10;d25yZXYueG1sUEsFBgAAAAAEAAQA9QAAAIgDAAAAAA==&#10;">
                  <v:textbox>
                    <w:txbxContent>
                      <w:p w14:paraId="79AE8D48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Insertion référence fichier ZIP dans table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« </w:t>
                        </w:r>
                        <w:r w:rsidRPr="00FF7A88">
                          <w:rPr>
                            <w:sz w:val="16"/>
                            <w:szCs w:val="16"/>
                          </w:rPr>
                          <w:t>Export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des commandes »</w:t>
                        </w:r>
                      </w:p>
                    </w:txbxContent>
                  </v:textbox>
                </v:rect>
                <v:rect id="Rectangle 68" o:spid="_x0000_s1054" style="position:absolute;left:3688;top:5540;width:2522;height:7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4+gFvwAA&#10;ANsAAAAPAAAAZHJzL2Rvd25yZXYueG1sRE9Ni8IwEL0L/ocwgjdNdWHRahRRXNyj1ou3sRnbajMp&#10;TdTqrzeC4G0e73Om88aU4ka1KywrGPQjEMSp1QVnCvbJujcC4TyyxtIyKXiQg/ms3ZpirO2dt3Tb&#10;+UyEEHYxKsi9r2IpXZqTQde3FXHgTrY26AOsM6lrvIdwU8phFP1KgwWHhhwrWuaUXnZXo+BYDPf4&#10;3CZ/kRmvf/x/k5yvh5VS3U6zmIDw1Piv+OPe6DB/AO9fwgFy9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Xj6AW/AAAA2wAAAA8AAAAAAAAAAAAAAAAAlwIAAGRycy9kb3ducmV2&#10;LnhtbFBLBQYAAAAABAAEAPUAAACDAwAAAAA=&#10;">
                  <v:textbox>
                    <w:txbxContent>
                      <w:p w14:paraId="169B89B1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Pour chaque lot de commande avec  statut « En attente »</w:t>
                        </w:r>
                      </w:p>
                    </w:txbxContent>
                  </v:textbox>
                </v:rect>
                <v:rect id="Rectangle 69" o:spid="_x0000_s1055" style="position:absolute;left:2658;top:9950;width:1570;height:4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MXZywgAA&#10;ANsAAAAPAAAAZHJzL2Rvd25yZXYueG1sRE9La8JAEL4L/odlhN50YwRpo6tIi1KPeVx6m2bHJG12&#10;NmTXJO2v7xYKvc3H95z9cTKtGKh3jWUF61UEgri0uuFKQZGfl48gnEfW2FomBV/k4HiYz/aYaDty&#10;SkPmKxFC2CWooPa+S6R0ZU0G3cp2xIG72d6gD7CvpO5xDOGmlXEUbaXBhkNDjR0911R+Znej4L2J&#10;C/xO80tkns4bf53yj/vbi1IPi+m0A+Fp8v/iP/erDvNj+P0lHCAP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xdnLCAAAA2wAAAA8AAAAAAAAAAAAAAAAAlwIAAGRycy9kb3du&#10;cmV2LnhtbFBLBQYAAAAABAAEAPUAAACGAwAAAAA=&#10;">
                  <v:textbox>
                    <w:txbxContent>
                      <w:p w14:paraId="162C8994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Nb tentatives  ++</w:t>
                        </w:r>
                      </w:p>
                    </w:txbxContent>
                  </v:textbox>
                </v:rect>
                <v:rect id="Rectangle 70" o:spid="_x0000_s1056" style="position:absolute;left:4152;top:6875;width:2710;height:6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fdPpwgAA&#10;ANsAAAAPAAAAZHJzL2Rvd25yZXYueG1sRE9Na8JAEL0L/odlCr2ZTSOUmrqGoijtMSYXb9PsmMRm&#10;Z0N2NWl/fbdQ8DaP9znrbDKduNHgWssKnqIYBHFldcu1grLYL15AOI+ssbNMCr7JQbaZz9aYajty&#10;Trejr0UIYZeigsb7PpXSVQ0ZdJHtiQN3toNBH+BQSz3gGMJNJ5M4fpYGWw4NDfa0baj6Ol6Ngs82&#10;KfEnLw6xWe2X/mMqLtfTTqnHh+ntFYSnyd/F/+53HeYv4e+XcID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90+nCAAAA2wAAAA8AAAAAAAAAAAAAAAAAlwIAAGRycy9kb3du&#10;cmV2LnhtbFBLBQYAAAAABAAEAPUAAACGAwAAAAA=&#10;">
                  <v:textbox>
                    <w:txbxContent>
                      <w:p w14:paraId="29189E19" w14:textId="77777777" w:rsidR="006B2D18" w:rsidRPr="00AF2717" w:rsidRDefault="006B2D18" w:rsidP="006A0EA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Tentative d’envoi SFTP</w:t>
                        </w:r>
                      </w:p>
                    </w:txbxContent>
                  </v:textbox>
                </v:rect>
                <v:rect id="Rectangle 71" o:spid="_x0000_s1057" style="position:absolute;left:6580;top:8782;width:1476;height:4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EudwQAA&#10;ANsAAAAPAAAAZHJzL2Rvd25yZXYueG1sRE9Ni8IwEL0L/ocwwt401V1krUYRRdk9anvZ29iMbbWZ&#10;lCZq9debBcHbPN7nzBatqcSVGldaVjAcRCCIM6tLzhWkyab/DcJ5ZI2VZVJwJweLebczw1jbG+/o&#10;uve5CCHsYlRQeF/HUrqsIINuYGviwB1tY9AH2ORSN3gL4aaSoygaS4Mlh4YCa1oVlJ33F6PgUI5S&#10;fOySbWQmm0//2yany99aqY9eu5yC8NT6t/jl/tFh/hf8/xIO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ZRLncEAAADbAAAADwAAAAAAAAAAAAAAAACXAgAAZHJzL2Rvd25y&#10;ZXYueG1sUEsFBgAAAAAEAAQA9QAAAIUDAAAAAA==&#10;">
                  <v:textbox>
                    <w:txbxContent>
                      <w:p w14:paraId="360FBFF5" w14:textId="77777777" w:rsidR="006B2D18" w:rsidRPr="00537F7F" w:rsidRDefault="006B2D18" w:rsidP="006A0EA3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 w:rsidRPr="00537F7F">
                          <w:rPr>
                            <w:color w:val="00B050"/>
                            <w:sz w:val="20"/>
                            <w:szCs w:val="20"/>
                          </w:rPr>
                          <w:t>Envoi ok ?</w:t>
                        </w:r>
                      </w:p>
                    </w:txbxContent>
                  </v:textbox>
                </v:rect>
                <v:rect id="Rectangle 72" o:spid="_x0000_s1058" style="position:absolute;left:2703;top:10790;width:1476;height:16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O4GwQAA&#10;ANsAAAAPAAAAZHJzL2Rvd25yZXYueG1sRE9Ni8IwEL0L/ocwwt401WVlrUYRRdk9anvZ29iMbbWZ&#10;lCZq9debBcHbPN7nzBatqcSVGldaVjAcRCCIM6tLzhWkyab/DcJ5ZI2VZVJwJweLebczw1jbG+/o&#10;uve5CCHsYlRQeF/HUrqsIINuYGviwB1tY9AH2ORSN3gL4aaSoygaS4Mlh4YCa1oVlJ33F6PgUI5S&#10;fOySbWQmm0//2yany99aqY9eu5yC8NT6t/jl/tFh/hf8/xIOkP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tjuBsEAAADbAAAADwAAAAAAAAAAAAAAAACXAgAAZHJzL2Rvd25y&#10;ZXYueG1sUEsFBgAAAAAEAAQA9QAAAIUDAAAAAA==&#10;">
                  <v:textbox>
                    <w:txbxContent>
                      <w:p w14:paraId="6714837F" w14:textId="77777777" w:rsidR="006B2D18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Log Erreur :</w:t>
                        </w:r>
                      </w:p>
                      <w:p w14:paraId="190598F9" w14:textId="77777777" w:rsidR="006B2D18" w:rsidRPr="00537F7F" w:rsidRDefault="006B2D18" w:rsidP="006A0EA3">
                        <w:pPr>
                          <w:jc w:val="left"/>
                          <w:rPr>
                            <w:sz w:val="16"/>
                          </w:rPr>
                        </w:pPr>
                        <w:r w:rsidRPr="00FF7A88">
                          <w:rPr>
                            <w:sz w:val="16"/>
                          </w:rPr>
                          <w:t>ID_Export_Commandes</w:t>
                        </w:r>
                        <w:r>
                          <w:rPr>
                            <w:sz w:val="16"/>
                          </w:rPr>
                          <w:br/>
                        </w:r>
                        <w:r>
                          <w:rPr>
                            <w:sz w:val="16"/>
                            <w:szCs w:val="16"/>
                          </w:rPr>
                          <w:t>Is ventes du jour (défaut 0</w:t>
                        </w: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)</w:t>
                        </w:r>
                        <w:proofErr w:type="gramEnd"/>
                        <w:r w:rsidRPr="00FF7A88">
                          <w:rPr>
                            <w:sz w:val="16"/>
                          </w:rPr>
                          <w:br/>
                        </w:r>
                        <w:r>
                          <w:rPr>
                            <w:sz w:val="16"/>
                          </w:rPr>
                          <w:t>Code erreur</w:t>
                        </w:r>
                        <w:r>
                          <w:rPr>
                            <w:sz w:val="16"/>
                          </w:rPr>
                          <w:br/>
                          <w:t xml:space="preserve">Description erreur </w:t>
                        </w:r>
                        <w:r w:rsidRPr="00FF7A88">
                          <w:rPr>
                            <w:sz w:val="16"/>
                          </w:rPr>
                          <w:br/>
                          <w:t>Date/Heure</w:t>
                        </w:r>
                        <w:r>
                          <w:rPr>
                            <w:sz w:val="16"/>
                          </w:rPr>
                          <w:t xml:space="preserve"> insert</w:t>
                        </w:r>
                      </w:p>
                      <w:p w14:paraId="06CA4946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Rectangle 75" o:spid="_x0000_s1059" style="position:absolute;left:2703;top:8945;width:1476;height:6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CnBxwQAA&#10;ANsAAAAPAAAAZHJzL2Rvd25yZXYueG1sRE9Na8JAEL0X/A/LFLw1myqEmrqKKEo9xuTibZodk2h2&#10;NmRXTf313ULB2zze58yXg2nFjXrXWFbwHsUgiEurG64UFPn27QOE88gaW8uk4IccLBejlzmm2t45&#10;o9vBVyKEsEtRQe19l0rpypoMush2xIE72d6gD7CvpO7xHsJNKydxnEiDDYeGGjta11ReDlej4LuZ&#10;FPjI8l1sZtup3w/5+XrcKDV+HVafIDwN/in+d3/pMD+Bv1/C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pwccEAAADbAAAADwAAAAAAAAAAAAAAAACXAgAAZHJzL2Rvd25y&#10;ZXYueG1sUEsFBgAAAAAEAAQA9QAAAIUDAAAAAA==&#10;">
                  <v:textbox>
                    <w:txbxContent>
                      <w:p w14:paraId="0823AF11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Statut reste « En Attente »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76" o:spid="_x0000_s1060" type="#_x0000_t32" style="position:absolute;left:4965;top:3275;width:1;height:208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AutoShape 77" o:spid="_x0000_s1061" type="#_x0000_t32" style="position:absolute;left:4949;top:4251;width:17;height:204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QwcXcIAAADbAAAADwAAAAAAAAAAAAAA&#10;AAChAgAAZHJzL2Rvd25yZXYueG1sUEsFBgAAAAAEAAQA+QAAAJADAAAAAA==&#10;">
                  <v:stroke endarrow="block"/>
                </v:shape>
                <v:shape id="AutoShape 78" o:spid="_x0000_s1062" type="#_x0000_t32" style="position:absolute;left:4807;top:5397;width:285;height:1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QZI8MAAADbAAAADwAAAGRycy9kb3ducmV2LnhtbERPTWvCQBC9F/oflil4KXWjRdHUVUQR&#10;tJ5MCuJtzI5JaHY2ZFdN/fVuQfA2j/c5k1lrKnGhxpWWFfS6EQjizOqScwU/6epjBMJ5ZI2VZVLw&#10;Rw5m09eXCcbaXnlHl8TnIoSwi1FB4X0dS+myggy6rq2JA3eyjUEfYJNL3eA1hJtK9qNoKA2WHBoK&#10;rGlRUPabnI2CYbXVyeDd2cOnT+en/ea2+T4uleq8tfMvEJ5a/xQ/3Gsd5o/h/5dwgJze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oEGSPDAAAA2wAAAA8AAAAAAAAAAAAA&#10;AAAAoQIAAGRycy9kb3ducmV2LnhtbFBLBQYAAAAABAAEAPkAAACRAwAAAAA=&#10;">
                  <v:stroke endarrow="block"/>
                </v:shape>
                <v:shape id="AutoShape 81" o:spid="_x0000_s1063" type="#_x0000_t34" style="position:absolute;left:5175;top:8702;width:674;height:1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qyQUbwAAADbAAAADwAAAGRycy9kb3ducmV2LnhtbERPSwrCMBDdC94hjOBOU4v4qUYRQXQj&#10;+DvA2IxtsZmUJmr19GYhuHy8/3zZmFI8qXaFZQWDfgSCOLW64EzB5bzpTUA4j6yxtEwK3uRguWi3&#10;5pho++IjPU8+EyGEXYIKcu+rREqX5mTQ9W1FHLibrQ36AOtM6hpfIdyUMo6ikTRYcGjIsaJ1Tun9&#10;9DAKhm93/NB+IuNDNp2mLhpvb3xVqttpVjMQnhr/F//cO60gDuvDl/AD5OIL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8qyQUbwAAADbAAAADwAAAAAAAAAAAAAAAAChAgAA&#10;ZHJzL2Rvd25yZXYueG1sUEsFBgAAAAAEAAQA+QAAAIoDAAAAAA==&#10;">
                  <v:stroke endarrow="block"/>
                </v:shape>
                <v:shape id="AutoShape 82" o:spid="_x0000_s1064" type="#_x0000_t34" style="position:absolute;left:4179;top:9275;width:1107;height:8;rotation:1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0U7V8EAAADbAAAADwAAAGRycy9kb3ducmV2LnhtbESPQWvCQBSE70L/w/IKvelGEbGpm1AK&#10;VfGmLfT6yL4mobtvY/ap6b93BcHjMDPfMKty8E6dqY9tYAPTSQaKuAq25drA99fneAkqCrJFF5gM&#10;/FOEsngarTC34cJ7Oh+kVgnCMUcDjUiXax2rhjzGSeiIk/cbeo+SZF9r2+Mlwb3TsyxbaI8tp4UG&#10;O/poqPo7nLwBN3/Vvtrs3HEd5cjLHyuntRjz8jy8v4ESGuQRvre31sBsCrcv6Qfo4go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DRTtXwQAAANsAAAAPAAAAAAAAAAAAAAAA&#10;AKECAABkcnMvZG93bnJldi54bWxQSwUGAAAAAAQABAD5AAAAjwMAAAAA&#10;" adj="10790">
                  <v:stroke endarrow="block"/>
                </v:shape>
                <v:shapetype id="_x0000_t38" coordsize="21600,21600" o:spt="38" o:oned="t" path="m0,0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4" o:spid="_x0000_s1065" type="#_x0000_t38" style="position:absolute;left:5748;top:9029;width:832;height:246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6hZcMAAADbAAAADwAAAGRycy9kb3ducmV2LnhtbESPQWsCMRSE7wX/Q3hCL0WzXcHK1iil&#10;IPRmdT30+Ng8N0uTl2Xzqtt/3xQEj8PMfMOst2Pw6kJD6iIbeJ4XoIibaDtuDZzq3WwFKgmyRR+Z&#10;DPxSgu1m8rDGysYrH+hylFZlCKcKDTiRvtI6NY4CpnnsibN3jkNAyXJotR3wmuHB67Ioljpgx3nB&#10;YU/vjprv408woF++Fk/e7Wsrzadejvud1CtvzON0fHsFJTTKPXxrf1gDZQn/X/IP0J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AOoWXDAAAA2wAAAA8AAAAAAAAAAAAA&#10;AAAAoQIAAGRycy9kb3ducmV2LnhtbFBLBQYAAAAABAAEAPkAAACRAwAAAAA=&#10;" adj="10800" strokecolor="#f2f2f2 [3041]" strokeweight="3pt">
                  <v:stroke endarrow="block" endcap="round"/>
                  <v:shadow color="#4e6128 [1606]" opacity=".5" offset="1pt"/>
                </v:shape>
                <v:oval id="Oval 85" o:spid="_x0000_s1066" style="position:absolute;left:5083;top:15177;width:247;height:2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UAm1xQAA&#10;ANsAAAAPAAAAZHJzL2Rvd25yZXYueG1sRI9BT8JAFITvJP6HzTPxRrcgaUhlIdXERJELRT0/uo92&#10;sfu2dleo/941IeE4mZlvMovVYFtxot4bxwomSQqCuHLacK3gffc8noPwAVlj65gU/JKH1fJmtMBc&#10;uzNv6VSGWkQI+xwVNCF0uZS+asiiT1xHHL2D6y2GKPta6h7PEW5bOU3TTFo0HBca7Oipoeqr/LEK&#10;ildTrk22efv4nH3rx+Peh6yolLq7HYoHEIGGcA1f2i9awfQe/r/EHy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VQCbXFAAAA2wAAAA8AAAAAAAAAAAAAAAAAlwIAAGRycy9k&#10;b3ducmV2LnhtbFBLBQYAAAAABAAEAPUAAACJAwAAAAA=&#10;" fillcolor="black [3213]"/>
                <v:shape id="AutoShape 87" o:spid="_x0000_s1067" type="#_x0000_t32" style="position:absolute;left:4956;top:2582;width:9;height:2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AutoShape 89" o:spid="_x0000_s1068" type="#_x0000_t34" style="position:absolute;left:3269;top:10616;width:346;height:2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oi5WsUAAADbAAAADwAAAGRycy9kb3ducmV2LnhtbESPQWvCQBSE70L/w/IK3nRTQZHUVaxQ&#10;yEERU0vp7ZF9zcZm34bsRuO/dwXB4zAz3zCLVW9rcabWV44VvI0TEMSF0xWXCo5fn6M5CB+QNdaO&#10;ScGVPKyWL4MFptpd+EDnPJQiQtinqMCE0KRS+sKQRT92DXH0/lxrMUTZllK3eIlwW8tJksykxYrj&#10;gsGGNoaK/7yzCn6/d+X2uv/I15hlnTluTt3P9qTU8LVfv4MI1Idn+NHOtILJFO5f4g+Qy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oi5WsUAAADbAAAADwAAAAAAAAAA&#10;AAAAAAChAgAAZHJzL2Rvd25yZXYueG1sUEsFBgAAAAAEAAQA+QAAAJMDAAAAAA==&#10;">
                  <v:stroke endarrow="block"/>
                </v:shape>
                <v:rect id="Rectangle 91" o:spid="_x0000_s1069" style="position:absolute;left:4467;top:14270;width:1476;height: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ZrrMwgAA&#10;ANsAAAAPAAAAZHJzL2Rvd25yZXYueG1sRI9Bi8IwFITvgv8hPMGbplYQ7RpFXFz0qPXi7W3ztu3a&#10;vJQmavXXG0HwOMzMN8x82ZpKXKlxpWUFo2EEgjizuuRcwTHdDKYgnEfWWFkmBXdysFx0O3NMtL3x&#10;nq4Hn4sAYZeggsL7OpHSZQUZdENbEwfvzzYGfZBNLnWDtwA3lYyjaCINlhwWCqxpXVB2PlyMgt8y&#10;PuJjn/5EZrYZ+12b/l9O30r1e+3qC4Sn1n/C7/ZWK4gn8PoSfoB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RmuszCAAAA2wAAAA8AAAAAAAAAAAAAAAAAlwIAAGRycy9kb3du&#10;cmV2LnhtbFBLBQYAAAAABAAEAPUAAACGAwAAAAA=&#10;">
                  <v:textbox>
                    <w:txbxContent>
                      <w:p w14:paraId="02C22581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Fin Pour chaque Demande</w:t>
                        </w:r>
                      </w:p>
                    </w:txbxContent>
                  </v:textbox>
                </v:rect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AutoShape 92" o:spid="_x0000_s1070" type="#_x0000_t33" style="position:absolute;left:4158;top:11734;width:411;height:1845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+tfMMAAADbAAAADwAAAGRycy9kb3ducmV2LnhtbESPQWvCQBSE74L/YXlCb7ppDq2krlLS&#10;FgriwVTQ4yP7kg1m34bsauK/dwuCx2FmvmFWm9G24kq9bxwreF0kIIhLpxuuFRz+fuZLED4ga2wd&#10;k4Ibedisp5MVZtoNvKdrEWoRIewzVGBC6DIpfWnIol+4jjh6lesthij7Wuoehwi3rUyT5E1abDgu&#10;GOwoN1Sei4tVsHUnWbmTyasvc/Rnf/nWx91BqZfZ+PkBItAYnuFH+1crSN/h/0v8AXJ9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Z/rXzDAAAA2wAAAA8AAAAAAAAAAAAA&#10;AAAAoQIAAGRycy9kb3ducmV2LnhtbFBLBQYAAAAABAAEAPkAAACRAwAAAAA=&#10;">
                  <v:stroke endarrow="block"/>
                </v:shape>
                <v:shape id="Text Box 94" o:spid="_x0000_s1071" type="#_x0000_t202" style="position:absolute;left:5518;top:9778;width:985;height:4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51DDAE15" w14:textId="77777777" w:rsidR="006B2D18" w:rsidRPr="005E27A8" w:rsidRDefault="006B2D18" w:rsidP="006A0EA3">
                        <w:pPr>
                          <w:rPr>
                            <w:sz w:val="16"/>
                          </w:rPr>
                        </w:pPr>
                        <w:proofErr w:type="gramStart"/>
                        <w:r w:rsidRPr="002525F5">
                          <w:rPr>
                            <w:color w:val="76923C" w:themeColor="accent3" w:themeShade="BF"/>
                            <w:sz w:val="16"/>
                          </w:rPr>
                          <w:t>succès</w:t>
                        </w:r>
                        <w:proofErr w:type="gramEnd"/>
                      </w:p>
                    </w:txbxContent>
                  </v:textbox>
                </v:shape>
                <v:rect id="Rectangle 95" o:spid="_x0000_s1072" style="position:absolute;left:4779;top:10276;width:1476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+S6+xAAA&#10;ANsAAAAPAAAAZHJzL2Rvd25yZXYueG1sRI9Ba8JAFITvQv/D8gq9mV1TkCZ1FWmx1KMmF2/P7GuS&#10;Nvs2ZFdN++tdoeBxmJlvmMVqtJ040+BbxxpmiQJBXDnTcq2hLDbTFxA+IBvsHJOGX/KwWj5MFpgb&#10;d+EdnfehFhHCPkcNTQh9LqWvGrLoE9cTR+/LDRZDlEMtzYCXCLedTJWaS4stx4UGe3prqPrZn6yG&#10;Y5uW+LcrPpTNNs9hOxbfp8O71k+P4/oVRKAx3MP/7U+jIc3g9iX+ALm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fkuvsQAAADbAAAADwAAAAAAAAAAAAAAAACXAgAAZHJzL2Rv&#10;d25yZXYueG1sUEsFBgAAAAAEAAQA9QAAAIgDAAAAAA==&#10;">
                  <v:textbox>
                    <w:txbxContent>
                      <w:p w14:paraId="10ED5E0C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Update Statut  vers « Envoyé »</w:t>
                        </w:r>
                      </w:p>
                    </w:txbxContent>
                  </v:textbox>
                </v:rect>
                <v:shape id="AutoShape 97" o:spid="_x0000_s1073" type="#_x0000_t32" style="position:absolute;left:5132;top:9890;width:771;height:1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vs3sMAAADbAAAADwAAAGRycy9kb3ducmV2LnhtbERPTWvCQBC9F/wPywi9FLOpoSLRTRCL&#10;UNuTURBvY3ZMgtnZkN1q2l/fPRQ8Pt73Mh9MK27Uu8aygtcoBkFcWt1wpeCw30zmIJxH1thaJgU/&#10;5CDPRk9LTLW9845uha9ECGGXooLa+y6V0pU1GXSR7YgDd7G9QR9gX0nd4z2Em1ZO43gmDTYcGmrs&#10;aF1TeS2+jYJZ+6WLtxdnT4nfry7H7e/28/yu1PN4WC1AeBr8Q/zv/tAKkrA+fAk/QG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L7N7DAAAA2wAAAA8AAAAAAAAAAAAA&#10;AAAAoQIAAGRycy9kb3ducmV2LnhtbFBLBQYAAAAABAAEAPkAAACRAwAAAAA=&#10;">
                  <v:stroke endarrow="block"/>
                </v:shape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AutoShape 98" o:spid="_x0000_s1074" type="#_x0000_t4" style="position:absolute;left:5286;top:9044;width:462;height:4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qpBZwwAA&#10;ANsAAAAPAAAAZHJzL2Rvd25yZXYueG1sRI9Ra8IwFIXfB/6HcIW9zVSFIZ1RRBBEfbH6A+6aa9Ot&#10;ualJbLt/vwwGPh7OOd/hLNeDbURHPtSOFUwnGQji0umaKwXXy+5tASJEZI2NY1LwQwHWq9HLEnPt&#10;ej5TV8RKJAiHHBWYGNtcylAashgmriVO3s15izFJX0ntsU9w28hZlr1LizWnBYMtbQ2V38XDKvj6&#10;bE1/WtxvWVH6Th5Ofn8/H5V6HQ+bDxCRhvgM/7f3WsF8Cn9f0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qpBZwwAAANsAAAAPAAAAAAAAAAAAAAAAAJcCAABkcnMvZG93&#10;bnJldi54bWxQSwUGAAAAAAQABAD1AAAAhwMAAAAA&#10;"/>
                <v:shape id="AutoShape 101" o:spid="_x0000_s1075" type="#_x0000_t34" style="position:absolute;left:5183;top:6041;width:475;height:94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209sQAAADbAAAADwAAAGRycy9kb3ducmV2LnhtbESPQWvCQBSE7wX/w/KE3sxGC5qmboII&#10;pYWeGrXo7ZF9ZkOzb0N2q+m/dwtCj8PMfMOsy9F24kKDbx0rmCcpCOLa6ZYbBfvd6ywD4QOyxs4x&#10;KfglD2UxeVhjrt2VP+lShUZECPscFZgQ+lxKXxuy6BPXE0fv7AaLIcqhkXrAa4TbTi7SdCktthwX&#10;DPa0NVR/Vz9WwXHs8WN1ltuvU1Zlq2f/5syBlXqcjpsXEIHG8B++t9+1gqcF/H2JP0AW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jbT2xAAAANsAAAAPAAAAAAAAAAAA&#10;AAAAAKECAABkcnMvZG93bnJldi54bWxQSwUGAAAAAAQABAD5AAAAkgMAAAAA&#10;" adj="10777">
                  <v:stroke endarrow="block"/>
                </v:shape>
                <v:shape id="Text Box 104" o:spid="_x0000_s1076" type="#_x0000_t202" style="position:absolute;left:4575;top:9149;width:985;height:4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4199CE35" w14:textId="77777777" w:rsidR="006B2D18" w:rsidRPr="005E27A8" w:rsidRDefault="006B2D18" w:rsidP="006A0EA3">
                        <w:pPr>
                          <w:rPr>
                            <w:sz w:val="16"/>
                          </w:rPr>
                        </w:pPr>
                        <w:r w:rsidRPr="002525F5">
                          <w:rPr>
                            <w:color w:val="76923C" w:themeColor="accent3" w:themeShade="BF"/>
                            <w:sz w:val="16"/>
                          </w:rPr>
                          <w:t>Erreur</w:t>
                        </w:r>
                      </w:p>
                    </w:txbxContent>
                  </v:textbox>
                </v:shape>
                <v:shape id="AutoShape 106" o:spid="_x0000_s1077" type="#_x0000_t34" style="position:absolute;left:3277;top:9784;width:330;height: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BcN0cUAAADbAAAADwAAAGRycy9kb3ducmV2LnhtbESPT2vCQBTE7wW/w/IEb3XjH0SiqxSL&#10;oODFqIfeXrPPbGj2bZpdTeyn7wqFHoeZ+Q2zXHe2EndqfOlYwWiYgCDOnS65UHA+bV/nIHxA1lg5&#10;JgUP8rBe9V6WmGrX8pHuWShEhLBPUYEJoU6l9Lkhi37oauLoXV1jMUTZFFI32Ea4reQ4SWbSYslx&#10;wWBNG0P5V3azCj7svDbvuyL/3B8yV00v3+1PMlNq0O/eFiACdeE//NfeaQWTKTy/xB8gV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BcN0cUAAADbAAAADwAAAAAAAAAA&#10;AAAAAAChAgAAZHJzL2Rvd25yZXYueG1sUEsFBgAAAAAEAAQA+QAAAJMDAAAAAA==&#10;" adj="10735">
                  <v:stroke endarrow="block"/>
                </v:shape>
                <v:shape id="AutoShape 107" o:spid="_x0000_s1078" type="#_x0000_t4" style="position:absolute;left:5286;top:12631;width:462;height:4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ZZawwAA&#10;ANsAAAAPAAAAZHJzL2Rvd25yZXYueG1sRI9Ra8IwFIXfhf2HcIW9aeqGQzqjjMFApi9Wf8C1uTbd&#10;mpuaZG3990YQ9ng453yHs1wPthEd+VA7VjCbZiCIS6drrhQcD1+TBYgQkTU2jknBlQKsV0+jJeba&#10;9bynroiVSBAOOSowMba5lKE0ZDFMXUucvLPzFmOSvpLaY5/gtpEvWfYmLdacFgy29Gmo/C3+rIKf&#10;U2v63eJyzorSd/J75zeX/Vap5/Hw8Q4i0hD/w4/2Rit4nc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kZZawwAAANsAAAAPAAAAAAAAAAAAAAAAAJcCAABkcnMvZG93&#10;bnJldi54bWxQSwUGAAAAAAQABAD1AAAAhwMAAAAA&#10;"/>
                <v:shape id="AutoShape 108" o:spid="_x0000_s1079" type="#_x0000_t32" style="position:absolute;left:4722;top:11835;width:1591;height:1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7RMcYAAADbAAAADwAAAGRycy9kb3ducmV2LnhtbESPW2vCQBSE34X+h+UU+iJ100qDpG5E&#10;KoKXpyZC6dtp9uRCs2dDdtXor3eFQh+HmfmGmS8G04oT9a6xrOBlEoEgLqxuuFJwyNfPMxDOI2ts&#10;LZOCCzlYpA+jOSbanvmTTpmvRICwS1BB7X2XSOmKmgy6ie2Ig1fa3qAPsq+k7vEc4KaVr1EUS4MN&#10;h4UaO/qoqfjNjkZB3O519jZ29nvq82X5tb1udz8rpZ4eh+U7CE+D/w//tTdawTSG+5fwA2R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Au0THGAAAA2wAAAA8AAAAAAAAA&#10;AAAAAAAAoQIAAGRycy9kb3ducmV2LnhtbFBLBQYAAAAABAAEAPkAAACUAwAAAAA=&#10;">
                  <v:stroke endarrow="block"/>
                </v:shape>
                <v:rect id="Rectangle 110" o:spid="_x0000_s1080" style="position:absolute;left:6503;top:11175;width:2661;height: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84mKwgAA&#10;ANsAAAAPAAAAZHJzL2Rvd25yZXYueG1sRI9Bi8IwFITvgv8hPMGbpiqsazWKKMruUevF27N5ttXm&#10;pTRRq7/eLAh7HGbmG2a2aEwp7lS7wrKCQT8CQZxaXXCm4JBset8gnEfWWFomBU9ysJi3WzOMtX3w&#10;ju57n4kAYRejgtz7KpbSpTkZdH1bEQfvbGuDPsg6k7rGR4CbUg6j6EsaLDgs5FjRKqf0ur8ZBadi&#10;eMDXLtlGZrIZ+d8mudyOa6W6nWY5BeGp8f/hT/tHKxiN4e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7ziYrCAAAA2wAAAA8AAAAAAAAAAAAAAAAAlwIAAGRycy9kb3du&#10;cmV2LnhtbFBLBQYAAAAABAAEAPUAAACGAwAAAAA=&#10;">
                  <v:textbox>
                    <w:txbxContent>
                      <w:p w14:paraId="47A77241" w14:textId="77777777" w:rsidR="006B2D18" w:rsidRPr="00537F7F" w:rsidRDefault="006B2D18" w:rsidP="006A0EA3">
                        <w:pPr>
                          <w:jc w:val="left"/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Eligible suppression ?</w:t>
                        </w:r>
                      </w:p>
                    </w:txbxContent>
                  </v:textbox>
                </v:rect>
                <v:shape id="AutoShape 111" o:spid="_x0000_s1081" type="#_x0000_t38" style="position:absolute;left:5433;top:11645;width:1113;height:860;rotation:-9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lwg7wAAADbAAAADwAAAGRycy9kb3ducmV2LnhtbERPTYvCMBC9C/sfwix409RVdLcaZVEE&#10;r1r3PjSzbbGZlCSm9d+bg+Dx8b43u8G0IpLzjWUFs2kGgri0uuFKwbU4Tr5B+ICssbVMCh7kYbf9&#10;GG0w17bnM8VLqEQKYZ+jgjqELpfSlzUZ9FPbESfu3zqDIUFXSe2wT+GmlV9ZtpQGG04NNXa0r6m8&#10;Xe5GQR8Xt5/o/op4yFzPq+AKLFdKjT+H3zWIQEN4i1/uk1YwT2PTl/QD5PYJ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Flwg7wAAADbAAAADwAAAAAAAAAAAAAAAAChAgAA&#10;ZHJzL2Rvd25yZXYueG1sUEsFBgAAAAAEAAQA+QAAAIoDAAAAAA==&#10;" adj="10790" strokecolor="#f2f2f2 [3041]" strokeweight="3pt">
                  <v:stroke endarrow="block" endcap="round"/>
                  <v:shadow color="#4e6128 [1606]" opacity=".5" offset="1pt"/>
                </v:shape>
                <v:rect id="Rectangle 112" o:spid="_x0000_s1082" style="position:absolute;left:6595;top:12412;width:1476;height:91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ILhjxAAA&#10;ANsAAAAPAAAAZHJzL2Rvd25yZXYueG1sRI9Pa8JAFMTvgt9heUJvutFAqamrFEVpjxov3l6zzyQ2&#10;+zZkN3/aT+8KBY/DzPyGWW0GU4mOGldaVjCfRSCIM6tLzhWc0/30DYTzyBory6Tglxxs1uPRChNt&#10;ez5Sd/K5CBB2CSoovK8TKV1WkEE3szVx8K62MeiDbHKpG+wD3FRyEUWv0mDJYaHAmrYFZT+n1ij4&#10;Lhdn/Dumh8gs97H/GtJbe9kp9TIZPt5BeBr8M/zf/tQK4iU8voQfIN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C4Y8QAAADbAAAADwAAAAAAAAAAAAAAAACXAgAAZHJzL2Rv&#10;d25yZXYueG1sUEsFBgAAAAAEAAQA9QAAAIgDAAAAAA==&#10;">
                  <v:textbox>
                    <w:txbxContent>
                      <w:p w14:paraId="3C70D009" w14:textId="77777777" w:rsidR="006B2D18" w:rsidRPr="002525F5" w:rsidRDefault="006B2D18" w:rsidP="006A0EA3">
                        <w:pPr>
                          <w:jc w:val="lef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2525F5">
                          <w:rPr>
                            <w:color w:val="000000" w:themeColor="text1"/>
                            <w:sz w:val="16"/>
                            <w:szCs w:val="16"/>
                          </w:rPr>
                          <w:t>Suppression de la demande d’export</w:t>
                        </w:r>
                      </w:p>
                    </w:txbxContent>
                  </v:textbox>
                </v:rect>
                <v:shape id="AutoShape 113" o:spid="_x0000_s1083" type="#_x0000_t34" style="position:absolute;left:5748;top:12862;width:847;height:7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WflL4AAADbAAAADwAAAGRycy9kb3ducmV2LnhtbERPy4rCMBTdC/MP4Q7MTtNxVKQaRQXB&#10;rY+BWV6aa1tMbjpJbOvfm4Xg8nDey3VvjWjJh9qxgu9RBoK4cLrmUsHlvB/OQYSIrNE4JgUPCrBe&#10;fQyWmGvX8ZHaUyxFCuGQo4IqxiaXMhQVWQwj1xAn7uq8xZigL6X22KVwa+Q4y2bSYs2pocKGdhUV&#10;t9PdKuges66d/vkMf7Zn/9//7s1hbJT6+uw3CxCR+vgWv9wHrWCS1qcv6QfI1R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4VZ+UvgAAANsAAAAPAAAAAAAAAAAAAAAAAKEC&#10;AABkcnMvZG93bnJldi54bWxQSwUGAAAAAAQABAD5AAAAjAMAAAAA&#10;" adj="10787">
                  <v:stroke endarrow="block"/>
                </v:shape>
                <v:shape id="AutoShape 116" o:spid="_x0000_s1084" type="#_x0000_t32" style="position:absolute;left:5205;top:14950;width:2;height:22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5i/8QAAADbAAAADwAAAGRycy9kb3ducmV2LnhtbESPQWvCQBSE70L/w/IKvekmUopGVykF&#10;S7F4UEuot0f2mQSzb8PuqtFf7wqCx2FmvmGm88404kTO15YVpIMEBHFhdc2lgr/toj8C4QOyxsYy&#10;KbiQh/nspTfFTNszr+m0CaWIEPYZKqhCaDMpfVGRQT+wLXH09tYZDFG6UmqH5wg3jRwmyYc0WHNc&#10;qLClr4qKw+ZoFPz/jo/5JV/RMk/Hyx0646/bb6XeXrvPCYhAXXiGH+0freA9hfuX+APk7A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/mL/xAAAANsAAAAPAAAAAAAAAAAA&#10;AAAAAKECAABkcnMvZG93bnJldi54bWxQSwUGAAAAAAQABAD5AAAAkgMAAAAA&#10;">
                  <v:stroke endarrow="block"/>
                </v:shape>
                <v:rect id="Rectangle 117" o:spid="_x0000_s1085" style="position:absolute;left:4152;top:7734;width:2710;height:6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gllvxAAA&#10;ANsAAAAPAAAAZHJzL2Rvd25yZXYueG1sRI9Ba8JAFITvBf/D8gq9NZumUmp0FVEs9miSS2/P7DNJ&#10;m30bsqtJ/fVuoeBxmJlvmMVqNK24UO8aywpeohgEcWl1w5WCIt89v4NwHllja5kU/JKD1XLysMBU&#10;24EPdMl8JQKEXYoKau+7VEpX1mTQRbYjDt7J9gZ9kH0ldY9DgJtWJnH8Jg02HBZq7GhTU/mTnY2C&#10;Y5MUeD3kH7GZ7V7955h/n7+2Sj09jus5CE+jv4f/23utYJrA35fwA+Ty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oJZb8QAAADbAAAADwAAAAAAAAAAAAAAAACXAgAAZHJzL2Rv&#10;d25yZXYueG1sUEsFBgAAAAAEAAQA9QAAAIgDAAAAAA==&#10;">
                  <v:textbox>
                    <w:txbxContent>
                      <w:p w14:paraId="7AE8C414" w14:textId="77777777" w:rsidR="006B2D18" w:rsidRPr="00AF2717" w:rsidRDefault="006B2D18" w:rsidP="006A0EA3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DateUpdate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getdate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shape id="AutoShape 119" o:spid="_x0000_s1086" type="#_x0000_t32" style="position:absolute;left:5396;top:7622;width:223;height:1;rotation:9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8B1MYAAADbAAAADwAAAGRycy9kb3ducmV2LnhtbESPW2vCQBSE3wv+h+UUfCm6UVuRNKuI&#10;Inh5ahSkb6fZkwtmz4bsqml/vVso9HGYmW+YZNGZWtyodZVlBaNhBII4s7riQsHpuBnMQDiPrLG2&#10;TAq+ycFi3ntKMNb2zh90S30hAoRdjApK75tYSpeVZNANbUMcvNy2Bn2QbSF1i/cAN7UcR9FUGqw4&#10;LJTY0Kqk7JJejYJpfdDp24uznxN/XObn3c9u/7VWqv/cLd9BeOr8f/ivvdUKXifw+yX8ADl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hfAdTGAAAA2wAAAA8AAAAAAAAA&#10;AAAAAAAAoQIAAGRycy9kb3ducmV2LnhtbFBLBQYAAAAABAAEAPkAAACUAwAAAAA=&#10;">
                  <v:stroke endarrow="block"/>
                </v:shape>
                <v:shape id="AutoShape 121" o:spid="_x0000_s1087" type="#_x0000_t34" style="position:absolute;left:5112;top:13821;width:544;height:353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v5YcUAAADbAAAADwAAAGRycy9kb3ducmV2LnhtbESPQWvCQBSE70L/w/IK3nRTEZHUVaxQ&#10;yEERU0vp7ZF9zcZm34bsRuO/dwXB4zAz3zCLVW9rcabWV44VvI0TEMSF0xWXCo5fn6M5CB+QNdaO&#10;ScGVPKyWL4MFptpd+EDnPJQiQtinqMCE0KRS+sKQRT92DXH0/lxrMUTZllK3eIlwW8tJksykxYrj&#10;gsGGNoaK/7yzCn6/d+X2uv/I15hlnTluTt3P9qTU8LVfv4MI1Idn+NHOtILpFO5f4g+Qyx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v5YcUAAADbAAAADwAAAAAAAAAA&#10;AAAAAAChAgAAZHJzL2Rvd25yZXYueG1sUEsFBgAAAAAEAAQA+QAAAJMDAAAAAA==&#10;">
                  <v:stroke endarrow="block"/>
                </v:shape>
                <v:shape id="Text Box 122" o:spid="_x0000_s1088" type="#_x0000_t202" style="position:absolute;left:5704;top:12360;width:985;height:45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65B70EE8" w14:textId="77777777" w:rsidR="006B2D18" w:rsidRPr="005E27A8" w:rsidRDefault="006B2D18" w:rsidP="006A0EA3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76923C" w:themeColor="accent3" w:themeShade="BF"/>
                            <w:sz w:val="16"/>
                          </w:rPr>
                          <w:t>oui</w:t>
                        </w:r>
                        <w:proofErr w:type="gramEnd"/>
                      </w:p>
                    </w:txbxContent>
                  </v:textbox>
                </v:shape>
                <v:shape id="Text Box 123" o:spid="_x0000_s1089" type="#_x0000_t202" style="position:absolute;left:4958;top:12953;width:560;height:5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04AA8F5B" w14:textId="77777777" w:rsidR="006B2D18" w:rsidRPr="005E27A8" w:rsidRDefault="006B2D18" w:rsidP="006A0EA3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color w:val="76923C" w:themeColor="accent3" w:themeShade="BF"/>
                            <w:sz w:val="16"/>
                          </w:rPr>
                          <w:t>non</w:t>
                        </w:r>
                        <w:proofErr w:type="gramEnd"/>
                      </w:p>
                    </w:txbxContent>
                  </v:textbox>
                </v:shape>
                <v:shape id="AutoShape 124" o:spid="_x0000_s1090" type="#_x0000_t34" style="position:absolute;left:6862;top:7193;width:1209;height:5676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azcUAAADbAAAADwAAAGRycy9kb3ducmV2LnhtbESPT2vCQBTE7wW/w/KEXopuKlZLmo2o&#10;UJDSi3/w/Mi+blKzb2N2a+K3dwuCx2FmfsNki97W4kKtrxwreB0nIIgLpys2Cg77z9E7CB+QNdaO&#10;ScGVPCzywVOGqXYdb+myC0ZECPsUFZQhNKmUvijJoh+7hjh6P661GKJsjdQtdhFuazlJkpm0WHFc&#10;KLGhdUnFafdnFbyZ9cuKut9ZMnHz7+PXeXs2YaXU87BffoAI1IdH+N7eaAXTOfx/iT9A5j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TzazcUAAADbAAAADwAAAAAAAAAA&#10;AAAAAAChAgAAZHJzL2Rvd25yZXYueG1sUEsFBgAAAAAEAAQA+QAAAJMDAAAAAA==&#10;" adj="-23066">
                  <v:stroke endarrow="block"/>
                </v:shape>
                <v:shape id="AutoShape 128" o:spid="_x0000_s1091" type="#_x0000_t61" style="position:absolute;left:7271;top:3483;width:2704;height:15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f0QhvQAA&#10;ANsAAAAPAAAAZHJzL2Rvd25yZXYueG1sRE/LisIwFN0L/kO4ghvRVHGKVKOIKMzW1/7aXNvS5qYk&#10;0da/N4uBWR7Oe7PrTSPe5HxlWcF8loAgzq2uuFBwu56mKxA+IGtsLJOCD3nYbYeDDWbadnym9yUU&#10;Ioawz1BBGUKbSenzkgz6mW2JI/e0zmCI0BVSO+xiuGnkIklSabDi2FBiS4eS8vryMgo6f63q597R&#10;zz01q8ekPvan+1Gp8ajfr0EE6sO/+M/9qxUs49j4Jf4Auf0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xf0QhvQAAANsAAAAPAAAAAAAAAAAAAAAAAJcCAABkcnMvZG93bnJldi54&#10;bWxQSwUGAAAAAAQABAD1AAAAgQMAAAAA&#10;" adj="-6534,20484" fillcolor="#d6e3bc [1302]" strokecolor="#d6e3bc [1302]">
                  <v:textbox>
                    <w:txbxContent>
                      <w:p w14:paraId="21BA8C8A" w14:textId="77777777" w:rsidR="006B2D18" w:rsidRDefault="006B2D18" w:rsidP="006A0EA3">
                        <w:pPr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Valeurs possibles :</w:t>
                        </w:r>
                      </w:p>
                      <w:p w14:paraId="0CAE585D" w14:textId="77777777" w:rsidR="006B2D18" w:rsidRPr="00AF2717" w:rsidRDefault="006B2D18" w:rsidP="006A0EA3">
                        <w:pPr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</w:rPr>
                          <w:br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DateCrea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getdate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) par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defaut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br/>
                          <w:t>Is ventes du jour (défaut 0)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NbTentatives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= 0</w:t>
                        </w:r>
                      </w:p>
                      <w:p w14:paraId="17808D2D" w14:textId="77777777" w:rsidR="006B2D18" w:rsidRPr="0073321F" w:rsidRDefault="006B2D18" w:rsidP="006A0EA3">
                        <w:pPr>
                          <w:jc w:val="lef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35" coordsize="21600,21600" o:spt="35" o:oned="t" adj="10800,10800" path="m0,0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83" o:spid="_x0000_s1092" type="#_x0000_t35" style="position:absolute;left:1885;top:9460;width:5900;height:1365;rotation:9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gtpOccAAADbAAAADwAAAGRycy9kb3ducmV2LnhtbESP3WrCQBSE7wXfYTmF3ohuLKVomlW0&#10;RQgIRaMIvTtkT35o9mzMrpr26buFgpfDzHzDJMveNOJKnastK5hOIhDEudU1lwqOh814BsJ5ZI2N&#10;ZVLwTQ6Wi+EgwVjbG+/pmvlSBAi7GBVU3rexlC6vyKCb2JY4eIXtDPogu1LqDm8Bbhr5FEUv0mDN&#10;YaHClt4qyr+yi1FwTtO1+zyYbfF+ynflSI9+tusPpR4f+tUrCE+9v4f/26lW8DyHvy/hB8jF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SC2k5xwAAANsAAAAPAAAAAAAA&#10;AAAAAAAAAKECAABkcnMvZG93bnJldi54bWxQSwUGAAAAAAQABAD5AAAAlQMAAAAA&#10;" adj="-1318,49371">
                  <v:stroke endarrow="block"/>
                </v:shape>
                <w10:anchorlock/>
              </v:group>
            </w:pict>
          </mc:Fallback>
        </mc:AlternateContent>
      </w:r>
    </w:p>
    <w:p w14:paraId="500ED5BF" w14:textId="77777777" w:rsidR="0079072B" w:rsidRPr="009E0204" w:rsidRDefault="0079072B" w:rsidP="002525F5">
      <w:pPr>
        <w:ind w:left="720"/>
        <w:jc w:val="left"/>
      </w:pPr>
    </w:p>
    <w:p w14:paraId="642AE23E" w14:textId="77777777" w:rsidR="00FE4FEF" w:rsidRDefault="00B932FF" w:rsidP="002525F5">
      <w:pPr>
        <w:pStyle w:val="Titre1"/>
        <w:jc w:val="left"/>
      </w:pPr>
      <w:bookmarkStart w:id="12" w:name="_Toc253754406"/>
      <w:r>
        <w:t>Fonctionnalités</w:t>
      </w:r>
      <w:r w:rsidR="009E0204">
        <w:t xml:space="preserve"> </w:t>
      </w:r>
      <w:r w:rsidR="00FE4FEF">
        <w:t>détaillées</w:t>
      </w:r>
      <w:bookmarkEnd w:id="12"/>
    </w:p>
    <w:p w14:paraId="5C3646E7" w14:textId="77777777" w:rsidR="00FE4FEF" w:rsidRDefault="00FE4FEF" w:rsidP="002525F5">
      <w:pPr>
        <w:jc w:val="left"/>
      </w:pPr>
    </w:p>
    <w:p w14:paraId="294AF8B7" w14:textId="77777777" w:rsidR="008B359F" w:rsidRDefault="00ED546F" w:rsidP="002525F5">
      <w:pPr>
        <w:pStyle w:val="Titre2"/>
        <w:jc w:val="left"/>
      </w:pPr>
      <w:bookmarkStart w:id="13" w:name="_Toc253754407"/>
      <w:r>
        <w:t>Paramétrage :</w:t>
      </w:r>
      <w:bookmarkEnd w:id="13"/>
      <w:r>
        <w:t xml:space="preserve"> </w:t>
      </w:r>
    </w:p>
    <w:p w14:paraId="3C34546E" w14:textId="77777777" w:rsidR="004A6CFC" w:rsidRPr="004A6CFC" w:rsidRDefault="004A6CFC" w:rsidP="002525F5">
      <w:pPr>
        <w:jc w:val="left"/>
      </w:pPr>
    </w:p>
    <w:p w14:paraId="3E97D288" w14:textId="77777777" w:rsidR="00972255" w:rsidRDefault="0071502E" w:rsidP="002525F5">
      <w:pPr>
        <w:ind w:firstLine="720"/>
        <w:jc w:val="left"/>
        <w:rPr>
          <w:b/>
        </w:rPr>
      </w:pPr>
      <w:r w:rsidRPr="0071502E">
        <w:rPr>
          <w:b/>
        </w:rPr>
        <w:t xml:space="preserve">5.1.1 </w:t>
      </w:r>
      <w:r w:rsidR="00472746">
        <w:rPr>
          <w:b/>
        </w:rPr>
        <w:t>Paramètre </w:t>
      </w:r>
      <w:proofErr w:type="spellStart"/>
      <w:r w:rsidR="00743CBE">
        <w:rPr>
          <w:b/>
        </w:rPr>
        <w:t>FrequenceExport</w:t>
      </w:r>
      <w:proofErr w:type="spellEnd"/>
      <w:r w:rsidR="00743CBE">
        <w:rPr>
          <w:b/>
        </w:rPr>
        <w:t xml:space="preserve"> </w:t>
      </w:r>
      <w:r w:rsidR="00472746">
        <w:rPr>
          <w:b/>
        </w:rPr>
        <w:t xml:space="preserve">: </w:t>
      </w:r>
    </w:p>
    <w:p w14:paraId="61748BB0" w14:textId="77777777" w:rsidR="00ED546F" w:rsidRDefault="008B359F" w:rsidP="002525F5">
      <w:pPr>
        <w:ind w:left="720"/>
        <w:jc w:val="left"/>
      </w:pPr>
      <w:r w:rsidRPr="00972255">
        <w:t>L</w:t>
      </w:r>
      <w:r w:rsidR="00ED546F" w:rsidRPr="00972255">
        <w:t>a fréquence d’export doit pouvoir être modifiée</w:t>
      </w:r>
      <w:r w:rsidR="00972255" w:rsidRPr="00972255">
        <w:t xml:space="preserve">. </w:t>
      </w:r>
      <w:r w:rsidR="00972255">
        <w:br/>
      </w:r>
      <w:r w:rsidR="00972255" w:rsidRPr="00972255">
        <w:t>Valeur par d</w:t>
      </w:r>
      <w:r w:rsidR="00972255">
        <w:t>é</w:t>
      </w:r>
      <w:r w:rsidR="00972255" w:rsidRPr="00972255">
        <w:t>faut : 15 min</w:t>
      </w:r>
    </w:p>
    <w:p w14:paraId="4F1FC870" w14:textId="77777777" w:rsidR="00972255" w:rsidRPr="00972255" w:rsidRDefault="00972255" w:rsidP="002525F5">
      <w:pPr>
        <w:ind w:left="720"/>
        <w:jc w:val="left"/>
      </w:pPr>
    </w:p>
    <w:p w14:paraId="115940F0" w14:textId="77777777" w:rsidR="00472746" w:rsidRDefault="00472746" w:rsidP="002525F5">
      <w:pPr>
        <w:ind w:left="574" w:firstLine="146"/>
        <w:jc w:val="left"/>
      </w:pPr>
      <w:r>
        <w:rPr>
          <w:b/>
        </w:rPr>
        <w:t>5.1.2 Paramètre </w:t>
      </w:r>
      <w:proofErr w:type="spellStart"/>
      <w:r w:rsidR="00C67959">
        <w:rPr>
          <w:b/>
        </w:rPr>
        <w:t>TempsAvantArchivageExport</w:t>
      </w:r>
      <w:proofErr w:type="spellEnd"/>
      <w:r w:rsidR="00C67959">
        <w:rPr>
          <w:b/>
        </w:rPr>
        <w:t xml:space="preserve"> </w:t>
      </w:r>
      <w:r>
        <w:rPr>
          <w:b/>
        </w:rPr>
        <w:t xml:space="preserve">: </w:t>
      </w:r>
      <w:r w:rsidR="00972255">
        <w:rPr>
          <w:b/>
        </w:rPr>
        <w:br/>
      </w:r>
      <w:r w:rsidR="00972255">
        <w:t xml:space="preserve">  </w:t>
      </w:r>
      <w:r w:rsidRPr="00972255">
        <w:t>La durée de maintien des données d’export avant purge doit pouvoir être modifiée</w:t>
      </w:r>
      <w:r w:rsidR="00972255" w:rsidRPr="00972255">
        <w:t>.</w:t>
      </w:r>
      <w:r w:rsidR="00972255">
        <w:br/>
        <w:t xml:space="preserve">  </w:t>
      </w:r>
      <w:r w:rsidR="00972255" w:rsidRPr="00972255">
        <w:t>Valeur par d</w:t>
      </w:r>
      <w:r w:rsidR="00972255">
        <w:t>é</w:t>
      </w:r>
      <w:r w:rsidR="00972255" w:rsidRPr="00972255">
        <w:t>faut</w:t>
      </w:r>
      <w:r w:rsidR="00972255">
        <w:t> : 30 jours</w:t>
      </w:r>
    </w:p>
    <w:p w14:paraId="281CFF45" w14:textId="77777777" w:rsidR="005B6545" w:rsidRDefault="005B6545" w:rsidP="002525F5">
      <w:pPr>
        <w:ind w:left="574" w:firstLine="146"/>
        <w:jc w:val="left"/>
      </w:pPr>
    </w:p>
    <w:p w14:paraId="7B79C9DD" w14:textId="77777777" w:rsidR="005B6545" w:rsidRPr="005B6545" w:rsidRDefault="005B6545" w:rsidP="002525F5">
      <w:pPr>
        <w:ind w:left="720"/>
        <w:jc w:val="left"/>
        <w:rPr>
          <w:b/>
        </w:rPr>
      </w:pPr>
      <w:r w:rsidRPr="005B6545">
        <w:rPr>
          <w:b/>
        </w:rPr>
        <w:t xml:space="preserve">5.1.3 Paramètre </w:t>
      </w:r>
      <w:proofErr w:type="spellStart"/>
      <w:r w:rsidR="00C67959">
        <w:rPr>
          <w:b/>
        </w:rPr>
        <w:t>Export_Ventes_heure_debut</w:t>
      </w:r>
      <w:proofErr w:type="spellEnd"/>
      <w:r>
        <w:rPr>
          <w:b/>
        </w:rPr>
        <w:br/>
      </w:r>
      <w:r w:rsidRPr="005B6545">
        <w:t>Heure de départ pour le créneau horaire de l’export quotidien</w:t>
      </w:r>
    </w:p>
    <w:p w14:paraId="0A420E49" w14:textId="77777777" w:rsidR="005B6545" w:rsidRDefault="005B6545" w:rsidP="002525F5">
      <w:pPr>
        <w:ind w:left="574" w:firstLine="146"/>
        <w:jc w:val="left"/>
        <w:rPr>
          <w:b/>
        </w:rPr>
      </w:pPr>
    </w:p>
    <w:p w14:paraId="232AC8AF" w14:textId="77777777" w:rsidR="005B6545" w:rsidRDefault="005B6545" w:rsidP="002525F5">
      <w:pPr>
        <w:ind w:left="720"/>
        <w:jc w:val="left"/>
      </w:pPr>
      <w:r w:rsidRPr="005B6545">
        <w:rPr>
          <w:b/>
        </w:rPr>
        <w:t xml:space="preserve">5.1.4 Paramètre </w:t>
      </w:r>
      <w:proofErr w:type="spellStart"/>
      <w:r w:rsidR="00C67959">
        <w:rPr>
          <w:b/>
        </w:rPr>
        <w:t>Export_Ventes_heure_fin</w:t>
      </w:r>
      <w:proofErr w:type="spellEnd"/>
      <w:r>
        <w:rPr>
          <w:b/>
        </w:rPr>
        <w:br/>
      </w:r>
      <w:r>
        <w:t>Heure de fin</w:t>
      </w:r>
      <w:r w:rsidRPr="005B6545">
        <w:t xml:space="preserve"> pour le créneau horaire de l’export quotidien</w:t>
      </w:r>
    </w:p>
    <w:p w14:paraId="3B61A3F6" w14:textId="77777777" w:rsidR="000444DB" w:rsidRDefault="000444DB" w:rsidP="002525F5">
      <w:pPr>
        <w:ind w:left="720"/>
        <w:jc w:val="left"/>
        <w:rPr>
          <w:b/>
        </w:rPr>
      </w:pPr>
    </w:p>
    <w:p w14:paraId="2BDBEBA9" w14:textId="77777777" w:rsidR="008D2414" w:rsidRPr="008D2414" w:rsidRDefault="000444DB" w:rsidP="00476E8B">
      <w:pPr>
        <w:pStyle w:val="Paragraphedeliste"/>
        <w:numPr>
          <w:ilvl w:val="2"/>
          <w:numId w:val="44"/>
        </w:numPr>
        <w:jc w:val="left"/>
      </w:pPr>
      <w:r w:rsidRPr="00476E8B">
        <w:rPr>
          <w:b/>
        </w:rPr>
        <w:t xml:space="preserve">Paramètre </w:t>
      </w:r>
      <w:proofErr w:type="spellStart"/>
      <w:r w:rsidR="00C67959" w:rsidRPr="00476E8B">
        <w:rPr>
          <w:b/>
        </w:rPr>
        <w:t>Export_Ventes_heure_traitement</w:t>
      </w:r>
      <w:proofErr w:type="spellEnd"/>
    </w:p>
    <w:p w14:paraId="2EEC7D53" w14:textId="77777777" w:rsidR="00476E8B" w:rsidRDefault="000444DB" w:rsidP="008D2414">
      <w:pPr>
        <w:ind w:left="720"/>
        <w:jc w:val="left"/>
      </w:pPr>
      <w:r w:rsidRPr="000444DB">
        <w:t xml:space="preserve">Indique l’heure de début du traitement </w:t>
      </w:r>
    </w:p>
    <w:p w14:paraId="4190A534" w14:textId="77777777" w:rsidR="00476E8B" w:rsidRPr="00476E8B" w:rsidRDefault="00476E8B" w:rsidP="00476E8B">
      <w:pPr>
        <w:pStyle w:val="Paragraphedeliste"/>
        <w:ind w:left="1440"/>
        <w:jc w:val="left"/>
      </w:pPr>
    </w:p>
    <w:p w14:paraId="651EA3BD" w14:textId="77777777" w:rsidR="000444DB" w:rsidRDefault="00476E8B" w:rsidP="00476E8B">
      <w:pPr>
        <w:pStyle w:val="Paragraphedeliste"/>
        <w:numPr>
          <w:ilvl w:val="2"/>
          <w:numId w:val="44"/>
        </w:numPr>
        <w:jc w:val="left"/>
        <w:rPr>
          <w:b/>
        </w:rPr>
      </w:pPr>
      <w:r w:rsidRPr="00476E8B">
        <w:rPr>
          <w:b/>
        </w:rPr>
        <w:t xml:space="preserve">Paramètre </w:t>
      </w:r>
      <w:proofErr w:type="spellStart"/>
      <w:r w:rsidRPr="00476E8B">
        <w:rPr>
          <w:b/>
        </w:rPr>
        <w:t>Job_heure_debut</w:t>
      </w:r>
      <w:proofErr w:type="spellEnd"/>
    </w:p>
    <w:p w14:paraId="637C806B" w14:textId="77777777" w:rsidR="00476E8B" w:rsidRPr="00476E8B" w:rsidRDefault="00476E8B" w:rsidP="008D2414">
      <w:pPr>
        <w:ind w:left="720"/>
      </w:pPr>
      <w:r w:rsidRPr="00476E8B">
        <w:t>Indique l’heure de début d’activité du service</w:t>
      </w:r>
    </w:p>
    <w:p w14:paraId="3A578541" w14:textId="77777777" w:rsidR="00476E8B" w:rsidRDefault="00476E8B" w:rsidP="00476E8B">
      <w:pPr>
        <w:pStyle w:val="Paragraphedeliste"/>
        <w:ind w:left="1440"/>
        <w:jc w:val="left"/>
        <w:rPr>
          <w:b/>
        </w:rPr>
      </w:pPr>
    </w:p>
    <w:p w14:paraId="4A9FD62B" w14:textId="77777777" w:rsidR="00476E8B" w:rsidRPr="00476E8B" w:rsidRDefault="00476E8B" w:rsidP="00476E8B">
      <w:pPr>
        <w:pStyle w:val="Paragraphedeliste"/>
        <w:rPr>
          <w:b/>
        </w:rPr>
      </w:pPr>
    </w:p>
    <w:p w14:paraId="70E81B5E" w14:textId="77777777" w:rsidR="00476E8B" w:rsidRDefault="00476E8B" w:rsidP="00476E8B">
      <w:pPr>
        <w:pStyle w:val="Paragraphedeliste"/>
        <w:numPr>
          <w:ilvl w:val="2"/>
          <w:numId w:val="44"/>
        </w:numPr>
        <w:jc w:val="left"/>
        <w:rPr>
          <w:b/>
        </w:rPr>
      </w:pPr>
      <w:r>
        <w:rPr>
          <w:b/>
        </w:rPr>
        <w:t xml:space="preserve">Paramètre </w:t>
      </w:r>
      <w:proofErr w:type="spellStart"/>
      <w:r>
        <w:rPr>
          <w:b/>
        </w:rPr>
        <w:t>Job_heure_fin</w:t>
      </w:r>
      <w:proofErr w:type="spellEnd"/>
    </w:p>
    <w:p w14:paraId="136EC6A2" w14:textId="77777777" w:rsidR="00476E8B" w:rsidRPr="00476E8B" w:rsidRDefault="00476E8B" w:rsidP="008D2414">
      <w:pPr>
        <w:ind w:left="720"/>
        <w:jc w:val="left"/>
      </w:pPr>
      <w:r w:rsidRPr="00476E8B">
        <w:t>Indique l’heure de fin d’activité du service</w:t>
      </w:r>
    </w:p>
    <w:p w14:paraId="1BC6F478" w14:textId="77777777" w:rsidR="00476E8B" w:rsidRPr="000444DB" w:rsidRDefault="00476E8B" w:rsidP="002525F5">
      <w:pPr>
        <w:ind w:left="720"/>
        <w:jc w:val="left"/>
        <w:rPr>
          <w:b/>
        </w:rPr>
      </w:pPr>
    </w:p>
    <w:p w14:paraId="3A9D5B3D" w14:textId="77777777" w:rsidR="008B359F" w:rsidRDefault="00FE4FEF" w:rsidP="002525F5">
      <w:pPr>
        <w:pStyle w:val="Titre2"/>
        <w:tabs>
          <w:tab w:val="clear" w:pos="574"/>
          <w:tab w:val="num" w:pos="709"/>
        </w:tabs>
        <w:jc w:val="left"/>
      </w:pPr>
      <w:bookmarkStart w:id="14" w:name="_Toc253754408"/>
      <w:r>
        <w:t>Expo</w:t>
      </w:r>
      <w:r w:rsidR="00ED546F">
        <w:t>rt des fichiers de Commande</w:t>
      </w:r>
      <w:bookmarkEnd w:id="14"/>
      <w:r w:rsidR="008B359F">
        <w:t> </w:t>
      </w:r>
    </w:p>
    <w:p w14:paraId="41C1FD1D" w14:textId="77777777" w:rsidR="004A6CFC" w:rsidRPr="004A6CFC" w:rsidRDefault="004A6CFC" w:rsidP="002525F5">
      <w:pPr>
        <w:jc w:val="left"/>
      </w:pPr>
    </w:p>
    <w:p w14:paraId="4A182617" w14:textId="77777777" w:rsidR="00972255" w:rsidRDefault="0071502E" w:rsidP="00743CBE">
      <w:pPr>
        <w:ind w:left="720"/>
        <w:jc w:val="left"/>
      </w:pPr>
      <w:r w:rsidRPr="00972255">
        <w:rPr>
          <w:b/>
        </w:rPr>
        <w:t xml:space="preserve">5.2.1 : </w:t>
      </w:r>
      <w:r w:rsidR="008B359F" w:rsidRPr="00972255">
        <w:rPr>
          <w:b/>
        </w:rPr>
        <w:t>Compression et insertion des fichiers générés dans un fichier .Zip</w:t>
      </w:r>
      <w:r w:rsidR="00743CBE">
        <w:rPr>
          <w:b/>
        </w:rPr>
        <w:br/>
      </w:r>
      <w:r w:rsidR="00743CBE" w:rsidRPr="00743CBE">
        <w:t>Les 4 fichiers de commandes sont compressés et empaquetés dans un fichier .zip</w:t>
      </w:r>
    </w:p>
    <w:p w14:paraId="1B7A110E" w14:textId="77777777" w:rsidR="00743CBE" w:rsidRDefault="00A24A7B" w:rsidP="00743CBE">
      <w:pPr>
        <w:ind w:left="720"/>
        <w:jc w:val="left"/>
      </w:pPr>
      <w:r>
        <w:t>Le fichier ZIP est formé suivant la règle de nommage indiquée</w:t>
      </w:r>
    </w:p>
    <w:p w14:paraId="34ED119D" w14:textId="77777777" w:rsidR="00A24A7B" w:rsidRPr="00743CBE" w:rsidRDefault="00A24A7B" w:rsidP="00743CBE">
      <w:pPr>
        <w:ind w:left="720"/>
        <w:jc w:val="left"/>
      </w:pPr>
    </w:p>
    <w:p w14:paraId="05C9917A" w14:textId="77777777" w:rsidR="008B359F" w:rsidRDefault="0071502E" w:rsidP="002525F5">
      <w:pPr>
        <w:pStyle w:val="Paragraphedeliste"/>
        <w:ind w:left="786"/>
        <w:jc w:val="left"/>
      </w:pPr>
      <w:r w:rsidRPr="0071502E">
        <w:rPr>
          <w:b/>
        </w:rPr>
        <w:t xml:space="preserve">5.2.2 : </w:t>
      </w:r>
      <w:r w:rsidR="008B359F" w:rsidRPr="0071502E">
        <w:rPr>
          <w:b/>
        </w:rPr>
        <w:t>Maintient d’une séquence des exports de commande</w:t>
      </w:r>
      <w:r w:rsidR="008B359F">
        <w:t> :</w:t>
      </w:r>
    </w:p>
    <w:p w14:paraId="20DE95D7" w14:textId="77777777" w:rsidR="0041203D" w:rsidRDefault="008B359F" w:rsidP="002525F5">
      <w:pPr>
        <w:pStyle w:val="Paragraphedeliste"/>
        <w:numPr>
          <w:ilvl w:val="0"/>
          <w:numId w:val="42"/>
        </w:numPr>
        <w:jc w:val="left"/>
      </w:pPr>
      <w:r>
        <w:t>Chaque .zip doit contenir l’indicateur de séquence de la table « File d’attente des exports »</w:t>
      </w:r>
      <w:r w:rsidR="0071502E">
        <w:t xml:space="preserve">. Cette séquence permet </w:t>
      </w:r>
      <w:r w:rsidR="00972255">
        <w:t>d’identifier rapidement un export déficient.</w:t>
      </w:r>
    </w:p>
    <w:p w14:paraId="16272C81" w14:textId="77777777" w:rsidR="00972255" w:rsidRDefault="00972255" w:rsidP="002525F5">
      <w:pPr>
        <w:pStyle w:val="Paragraphedeliste"/>
        <w:ind w:left="1080"/>
        <w:jc w:val="left"/>
      </w:pPr>
    </w:p>
    <w:p w14:paraId="77E30AB4" w14:textId="77777777" w:rsidR="0041203D" w:rsidRDefault="0071502E" w:rsidP="002525F5">
      <w:pPr>
        <w:ind w:left="720"/>
        <w:jc w:val="left"/>
      </w:pPr>
      <w:r w:rsidRPr="0071502E">
        <w:rPr>
          <w:b/>
        </w:rPr>
        <w:t xml:space="preserve">5.2.3 : </w:t>
      </w:r>
      <w:r w:rsidR="008B359F" w:rsidRPr="0071502E">
        <w:rPr>
          <w:b/>
        </w:rPr>
        <w:t>Règle de nommage du fichier .Zip </w:t>
      </w:r>
      <w:proofErr w:type="gramStart"/>
      <w:r w:rsidR="008B359F" w:rsidRPr="0071502E">
        <w:rPr>
          <w:b/>
        </w:rPr>
        <w:t>:</w:t>
      </w:r>
      <w:proofErr w:type="gramEnd"/>
      <w:r>
        <w:rPr>
          <w:b/>
        </w:rPr>
        <w:br/>
      </w:r>
      <w:r w:rsidRPr="0071502E">
        <w:t>Respecter le format suivant</w:t>
      </w:r>
      <w:r>
        <w:t> :</w:t>
      </w:r>
      <w:r w:rsidR="008B359F" w:rsidRPr="0071502E">
        <w:rPr>
          <w:b/>
        </w:rPr>
        <w:t xml:space="preserve"> </w:t>
      </w:r>
      <w:r w:rsidR="008B359F" w:rsidRPr="0071502E">
        <w:t>FTP_</w:t>
      </w:r>
      <w:r w:rsidR="0041203D" w:rsidRPr="0071502E">
        <w:t>VEL_</w:t>
      </w:r>
      <w:r w:rsidR="008B359F" w:rsidRPr="0071502E">
        <w:t>[</w:t>
      </w:r>
      <w:proofErr w:type="spellStart"/>
      <w:r w:rsidR="008B359F" w:rsidRPr="0071502E">
        <w:t>Sequence</w:t>
      </w:r>
      <w:proofErr w:type="spellEnd"/>
      <w:r w:rsidR="008B359F" w:rsidRPr="0071502E">
        <w:t>]_</w:t>
      </w:r>
      <w:proofErr w:type="spellStart"/>
      <w:r w:rsidR="008B359F" w:rsidRPr="0071502E">
        <w:t>ddMMAAA</w:t>
      </w:r>
      <w:r w:rsidR="0041203D" w:rsidRPr="0071502E">
        <w:t>_</w:t>
      </w:r>
      <w:r w:rsidR="008B359F" w:rsidRPr="0071502E">
        <w:t>hhmmss</w:t>
      </w:r>
      <w:proofErr w:type="spellEnd"/>
    </w:p>
    <w:p w14:paraId="5C1EA449" w14:textId="77777777" w:rsidR="00972255" w:rsidRDefault="00972255" w:rsidP="002525F5">
      <w:pPr>
        <w:ind w:left="720"/>
        <w:jc w:val="left"/>
        <w:rPr>
          <w:b/>
        </w:rPr>
      </w:pPr>
    </w:p>
    <w:p w14:paraId="1E9158F7" w14:textId="77777777" w:rsidR="00972255" w:rsidRDefault="00972255" w:rsidP="002525F5">
      <w:pPr>
        <w:ind w:left="720"/>
        <w:jc w:val="left"/>
        <w:rPr>
          <w:szCs w:val="22"/>
        </w:rPr>
      </w:pPr>
      <w:r>
        <w:rPr>
          <w:b/>
        </w:rPr>
        <w:t xml:space="preserve">5.2.4 : Le contenu du fichier zip d’export est détaillé dans la table </w:t>
      </w:r>
      <w:r w:rsidRPr="00972255">
        <w:rPr>
          <w:b/>
          <w:szCs w:val="22"/>
        </w:rPr>
        <w:t>« </w:t>
      </w:r>
      <w:r w:rsidR="00D85957">
        <w:rPr>
          <w:szCs w:val="22"/>
        </w:rPr>
        <w:t>Contenu de l’export</w:t>
      </w:r>
      <w:r w:rsidRPr="00972255">
        <w:rPr>
          <w:szCs w:val="22"/>
        </w:rPr>
        <w:t>»</w:t>
      </w:r>
      <w:r w:rsidR="00A13FCD">
        <w:rPr>
          <w:szCs w:val="22"/>
        </w:rPr>
        <w:t>.</w:t>
      </w:r>
    </w:p>
    <w:p w14:paraId="490ECA68" w14:textId="77777777" w:rsidR="00972255" w:rsidRPr="00D85957" w:rsidRDefault="00972255" w:rsidP="002525F5">
      <w:pPr>
        <w:ind w:left="720"/>
        <w:jc w:val="left"/>
        <w:rPr>
          <w:szCs w:val="22"/>
        </w:rPr>
      </w:pPr>
      <w:r w:rsidRPr="0006026C">
        <w:t xml:space="preserve">Cette table enregistre pour chaque fichier .zip d’export les </w:t>
      </w:r>
      <w:r w:rsidR="00AE190F">
        <w:t>détails des commandes contenues. Id commande et Id client VEL</w:t>
      </w:r>
      <w:r w:rsidR="00D85957">
        <w:t xml:space="preserve">. Lorsqu’il s’agit du fichier d’export des ventes ces champs sont à </w:t>
      </w:r>
      <w:proofErr w:type="spellStart"/>
      <w:r w:rsidR="00D85957">
        <w:t>null</w:t>
      </w:r>
      <w:proofErr w:type="spellEnd"/>
      <w:r w:rsidR="00D85957">
        <w:t xml:space="preserve"> et le flag [</w:t>
      </w:r>
      <w:r w:rsidR="00D85957" w:rsidRPr="00D85957">
        <w:rPr>
          <w:szCs w:val="22"/>
        </w:rPr>
        <w:t>Is ventes du jour</w:t>
      </w:r>
      <w:r w:rsidR="00D85957">
        <w:rPr>
          <w:szCs w:val="22"/>
        </w:rPr>
        <w:t>]</w:t>
      </w:r>
      <w:r w:rsidR="00D85957" w:rsidRPr="00D85957">
        <w:rPr>
          <w:szCs w:val="22"/>
        </w:rPr>
        <w:t xml:space="preserve"> est à 1</w:t>
      </w:r>
    </w:p>
    <w:p w14:paraId="5777C6FB" w14:textId="77777777" w:rsidR="00996595" w:rsidRDefault="00996595" w:rsidP="002525F5">
      <w:pPr>
        <w:ind w:left="720"/>
        <w:jc w:val="left"/>
      </w:pPr>
    </w:p>
    <w:p w14:paraId="291964CD" w14:textId="77777777" w:rsidR="00C26A32" w:rsidRPr="00C26A32" w:rsidRDefault="00C26A32" w:rsidP="002525F5">
      <w:pPr>
        <w:ind w:left="720"/>
        <w:jc w:val="left"/>
        <w:rPr>
          <w:b/>
          <w:szCs w:val="22"/>
        </w:rPr>
      </w:pPr>
      <w:r w:rsidRPr="00C26A32">
        <w:rPr>
          <w:b/>
        </w:rPr>
        <w:t>5.2.</w:t>
      </w:r>
      <w:r w:rsidRPr="00996595">
        <w:rPr>
          <w:b/>
          <w:szCs w:val="22"/>
        </w:rPr>
        <w:t>4 : La valeur Is ventes du jour (défaut 0)</w:t>
      </w:r>
      <w:r w:rsidR="00996595" w:rsidRPr="00996595">
        <w:rPr>
          <w:b/>
          <w:szCs w:val="22"/>
        </w:rPr>
        <w:t xml:space="preserve"> est toujours </w:t>
      </w:r>
      <w:r w:rsidR="00996595">
        <w:rPr>
          <w:b/>
          <w:szCs w:val="22"/>
        </w:rPr>
        <w:t>enregistrée</w:t>
      </w:r>
      <w:r w:rsidR="00996595" w:rsidRPr="00996595">
        <w:rPr>
          <w:b/>
          <w:szCs w:val="22"/>
        </w:rPr>
        <w:t xml:space="preserve"> à </w:t>
      </w:r>
      <w:r w:rsidRPr="00996595">
        <w:rPr>
          <w:b/>
          <w:szCs w:val="22"/>
        </w:rPr>
        <w:t>zéro dans le cas d’export de commande</w:t>
      </w:r>
      <w:r w:rsidR="00D85957">
        <w:rPr>
          <w:b/>
          <w:szCs w:val="22"/>
        </w:rPr>
        <w:t>.</w:t>
      </w:r>
    </w:p>
    <w:p w14:paraId="4E3CC93D" w14:textId="77777777" w:rsidR="0041203D" w:rsidRDefault="0041203D" w:rsidP="002525F5">
      <w:pPr>
        <w:pStyle w:val="Titre2"/>
        <w:jc w:val="left"/>
      </w:pPr>
      <w:bookmarkStart w:id="15" w:name="_Toc253754409"/>
      <w:r>
        <w:t>Statut des exports de commandes</w:t>
      </w:r>
      <w:bookmarkEnd w:id="15"/>
    </w:p>
    <w:p w14:paraId="0D010EEB" w14:textId="77777777" w:rsidR="00972255" w:rsidRPr="00972255" w:rsidRDefault="00972255" w:rsidP="002525F5">
      <w:pPr>
        <w:jc w:val="left"/>
      </w:pPr>
    </w:p>
    <w:p w14:paraId="7CA5F41B" w14:textId="77777777" w:rsidR="0041203D" w:rsidRPr="0071502E" w:rsidRDefault="0071502E" w:rsidP="002525F5">
      <w:pPr>
        <w:ind w:firstLine="720"/>
        <w:jc w:val="left"/>
        <w:rPr>
          <w:b/>
        </w:rPr>
      </w:pPr>
      <w:r w:rsidRPr="0071502E">
        <w:rPr>
          <w:b/>
        </w:rPr>
        <w:t xml:space="preserve">5.3.1 </w:t>
      </w:r>
      <w:r w:rsidR="0041203D" w:rsidRPr="0071502E">
        <w:rPr>
          <w:b/>
        </w:rPr>
        <w:t>Deux statuts uniquement</w:t>
      </w:r>
      <w:r>
        <w:rPr>
          <w:b/>
        </w:rPr>
        <w:t>, pas de statut d’erreur</w:t>
      </w:r>
      <w:r w:rsidR="0041203D" w:rsidRPr="0071502E">
        <w:rPr>
          <w:b/>
        </w:rPr>
        <w:t xml:space="preserve">: </w:t>
      </w:r>
    </w:p>
    <w:p w14:paraId="0592AC7E" w14:textId="77777777" w:rsidR="0071502E" w:rsidRDefault="0071502E" w:rsidP="002525F5">
      <w:pPr>
        <w:ind w:left="720"/>
        <w:jc w:val="left"/>
      </w:pPr>
      <w:r>
        <w:t>« En attente » et « Envoy</w:t>
      </w:r>
      <w:r w:rsidR="00972255">
        <w:t>é</w:t>
      </w:r>
      <w:r>
        <w:t> ».</w:t>
      </w:r>
      <w:r w:rsidR="00972255">
        <w:br/>
      </w:r>
      <w:r>
        <w:t>Le statut erreur n’est pas gér</w:t>
      </w:r>
      <w:r w:rsidR="00743CBE">
        <w:t>é</w:t>
      </w:r>
      <w:r w:rsidR="00A13FCD">
        <w:t xml:space="preserve">. </w:t>
      </w:r>
    </w:p>
    <w:p w14:paraId="66F01AD7" w14:textId="77777777" w:rsidR="00A13FCD" w:rsidRDefault="00A13FCD" w:rsidP="002525F5">
      <w:pPr>
        <w:ind w:left="720"/>
        <w:jc w:val="left"/>
      </w:pPr>
      <w:r>
        <w:t>Les lots de commandes au statut « en attente » sont systématiquement relancés</w:t>
      </w:r>
      <w:r w:rsidR="00EA418C">
        <w:t xml:space="preserve"> jusque succès</w:t>
      </w:r>
    </w:p>
    <w:p w14:paraId="2442855F" w14:textId="77777777" w:rsidR="0071502E" w:rsidRDefault="0071502E" w:rsidP="002525F5">
      <w:pPr>
        <w:pStyle w:val="Titre2"/>
        <w:jc w:val="left"/>
      </w:pPr>
      <w:bookmarkStart w:id="16" w:name="_Toc253754410"/>
      <w:r>
        <w:t>Historisation des tentatives d’export</w:t>
      </w:r>
      <w:r w:rsidR="00743CBE">
        <w:t xml:space="preserve"> dans un fichier de log</w:t>
      </w:r>
      <w:bookmarkEnd w:id="16"/>
    </w:p>
    <w:p w14:paraId="27034A21" w14:textId="77777777" w:rsidR="00743CBE" w:rsidRPr="00972255" w:rsidRDefault="00743CBE" w:rsidP="00743CBE">
      <w:pPr>
        <w:ind w:left="574"/>
        <w:jc w:val="left"/>
      </w:pPr>
    </w:p>
    <w:p w14:paraId="443FABCE" w14:textId="77777777" w:rsidR="0071502E" w:rsidRPr="0073321F" w:rsidRDefault="0071502E" w:rsidP="002525F5">
      <w:pPr>
        <w:ind w:left="694"/>
        <w:jc w:val="left"/>
        <w:rPr>
          <w:b/>
        </w:rPr>
      </w:pPr>
      <w:r w:rsidRPr="00972255">
        <w:rPr>
          <w:b/>
        </w:rPr>
        <w:t>5.4.</w:t>
      </w:r>
      <w:r w:rsidR="00743CBE">
        <w:rPr>
          <w:b/>
        </w:rPr>
        <w:t>1</w:t>
      </w:r>
      <w:r w:rsidRPr="00972255">
        <w:rPr>
          <w:b/>
        </w:rPr>
        <w:t xml:space="preserve"> Chaque tentative d’export est inscrite dans </w:t>
      </w:r>
      <w:r w:rsidR="00743CBE">
        <w:rPr>
          <w:b/>
        </w:rPr>
        <w:t>un fichier de log.</w:t>
      </w:r>
      <w:r w:rsidRPr="00972255">
        <w:t xml:space="preserve"> </w:t>
      </w:r>
      <w:r w:rsidR="0073321F" w:rsidRPr="00972255">
        <w:br/>
      </w:r>
      <w:r>
        <w:t>Le code  erreur (ou succès) est enregistré, le message d’erreur aussi (</w:t>
      </w:r>
      <w:proofErr w:type="spellStart"/>
      <w:r>
        <w:t>null</w:t>
      </w:r>
      <w:proofErr w:type="spellEnd"/>
      <w:r>
        <w:t xml:space="preserve"> dans le cas d’un succès). La date est enregistré</w:t>
      </w:r>
      <w:r w:rsidR="00972255">
        <w:t>e</w:t>
      </w:r>
      <w:r>
        <w:t xml:space="preserve"> au format </w:t>
      </w:r>
      <w:proofErr w:type="spellStart"/>
      <w:r>
        <w:t>dat</w:t>
      </w:r>
      <w:r w:rsidR="00972255">
        <w:t>e</w:t>
      </w:r>
      <w:r>
        <w:t>time</w:t>
      </w:r>
      <w:proofErr w:type="spellEnd"/>
      <w:r>
        <w:t xml:space="preserve"> avec minutes et secondes au minimum.</w:t>
      </w:r>
    </w:p>
    <w:p w14:paraId="59AED32E" w14:textId="77777777" w:rsidR="0073321F" w:rsidRDefault="00743CBE" w:rsidP="002525F5">
      <w:pPr>
        <w:ind w:left="574"/>
        <w:jc w:val="left"/>
        <w:rPr>
          <w:b/>
        </w:rPr>
      </w:pPr>
      <w:r>
        <w:rPr>
          <w:b/>
        </w:rPr>
        <w:tab/>
      </w:r>
    </w:p>
    <w:p w14:paraId="22E86148" w14:textId="77777777" w:rsidR="00743CBE" w:rsidRPr="00743CBE" w:rsidRDefault="00743CBE" w:rsidP="00743CBE">
      <w:pPr>
        <w:ind w:left="679"/>
        <w:jc w:val="left"/>
        <w:rPr>
          <w:b/>
        </w:rPr>
      </w:pPr>
      <w:r>
        <w:rPr>
          <w:b/>
        </w:rPr>
        <w:tab/>
      </w:r>
      <w:r w:rsidRPr="00972255">
        <w:rPr>
          <w:b/>
        </w:rPr>
        <w:t>5.4.</w:t>
      </w:r>
      <w:r>
        <w:rPr>
          <w:b/>
        </w:rPr>
        <w:t>2</w:t>
      </w:r>
      <w:r w:rsidRPr="00972255">
        <w:rPr>
          <w:b/>
        </w:rPr>
        <w:t xml:space="preserve"> </w:t>
      </w:r>
      <w:r>
        <w:rPr>
          <w:b/>
        </w:rPr>
        <w:t>Format du fichier de log.</w:t>
      </w:r>
      <w:r>
        <w:rPr>
          <w:b/>
        </w:rPr>
        <w:br/>
      </w:r>
      <w:r w:rsidRPr="00743CBE">
        <w:rPr>
          <w:szCs w:val="22"/>
        </w:rPr>
        <w:t>ID_Export_Commandes | Is ventes du jour (défaut 0) | Code erreur | Description erreur</w:t>
      </w:r>
      <w:r w:rsidR="00176B8A">
        <w:rPr>
          <w:szCs w:val="22"/>
        </w:rPr>
        <w:t xml:space="preserve"> | </w:t>
      </w:r>
    </w:p>
    <w:p w14:paraId="47E8CB44" w14:textId="77777777" w:rsidR="00743CBE" w:rsidRDefault="00743CBE" w:rsidP="00743CBE">
      <w:pPr>
        <w:jc w:val="left"/>
        <w:rPr>
          <w:b/>
        </w:rPr>
      </w:pPr>
    </w:p>
    <w:p w14:paraId="48CACDD0" w14:textId="77777777" w:rsidR="00472746" w:rsidRDefault="0071502E" w:rsidP="002525F5">
      <w:pPr>
        <w:ind w:left="679"/>
        <w:jc w:val="left"/>
        <w:rPr>
          <w:b/>
        </w:rPr>
      </w:pPr>
      <w:r w:rsidRPr="0073321F">
        <w:rPr>
          <w:b/>
        </w:rPr>
        <w:t>5.4.</w:t>
      </w:r>
      <w:r w:rsidR="00743CBE">
        <w:rPr>
          <w:b/>
        </w:rPr>
        <w:t>3</w:t>
      </w:r>
      <w:r w:rsidRPr="0073321F">
        <w:rPr>
          <w:b/>
        </w:rPr>
        <w:t xml:space="preserve"> Les </w:t>
      </w:r>
      <w:r w:rsidR="0073321F" w:rsidRPr="0073321F">
        <w:rPr>
          <w:b/>
        </w:rPr>
        <w:t>export</w:t>
      </w:r>
      <w:r w:rsidRPr="0073321F">
        <w:rPr>
          <w:b/>
        </w:rPr>
        <w:t xml:space="preserve"> avec succès </w:t>
      </w:r>
      <w:r w:rsidR="0073321F" w:rsidRPr="0073321F">
        <w:rPr>
          <w:b/>
        </w:rPr>
        <w:t>sont supprimé</w:t>
      </w:r>
      <w:r w:rsidR="00EA418C">
        <w:rPr>
          <w:b/>
        </w:rPr>
        <w:t>e</w:t>
      </w:r>
      <w:r w:rsidR="0073321F" w:rsidRPr="0073321F">
        <w:rPr>
          <w:b/>
        </w:rPr>
        <w:t>s de la table</w:t>
      </w:r>
      <w:r w:rsidR="0073321F">
        <w:rPr>
          <w:b/>
        </w:rPr>
        <w:t xml:space="preserve"> </w:t>
      </w:r>
      <w:r w:rsidR="00972255">
        <w:rPr>
          <w:b/>
        </w:rPr>
        <w:t>« </w:t>
      </w:r>
      <w:r w:rsidR="0073321F">
        <w:rPr>
          <w:b/>
        </w:rPr>
        <w:t>Export des commandes</w:t>
      </w:r>
      <w:r w:rsidR="00972255">
        <w:rPr>
          <w:b/>
        </w:rPr>
        <w:t> »</w:t>
      </w:r>
      <w:r w:rsidR="00472746">
        <w:rPr>
          <w:b/>
        </w:rPr>
        <w:t xml:space="preserve"> </w:t>
      </w:r>
      <w:r w:rsidR="00B211C7">
        <w:rPr>
          <w:b/>
        </w:rPr>
        <w:t xml:space="preserve">lorsque la date </w:t>
      </w:r>
      <w:r w:rsidR="00EA418C">
        <w:rPr>
          <w:b/>
        </w:rPr>
        <w:t xml:space="preserve">du transfert + </w:t>
      </w:r>
      <w:r w:rsidR="00472746">
        <w:rPr>
          <w:b/>
        </w:rPr>
        <w:t xml:space="preserve">[valeur </w:t>
      </w:r>
      <w:proofErr w:type="spellStart"/>
      <w:r w:rsidR="00472746">
        <w:rPr>
          <w:b/>
        </w:rPr>
        <w:t>param</w:t>
      </w:r>
      <w:proofErr w:type="spellEnd"/>
      <w:r w:rsidR="00472746">
        <w:rPr>
          <w:b/>
        </w:rPr>
        <w:t xml:space="preserve"> </w:t>
      </w:r>
      <w:proofErr w:type="spellStart"/>
      <w:proofErr w:type="gramStart"/>
      <w:r w:rsidR="00C67959">
        <w:rPr>
          <w:b/>
        </w:rPr>
        <w:t>TempsAvantArchivageExport</w:t>
      </w:r>
      <w:proofErr w:type="spellEnd"/>
      <w:r w:rsidR="00C67959">
        <w:rPr>
          <w:b/>
        </w:rPr>
        <w:t xml:space="preserve"> </w:t>
      </w:r>
      <w:r w:rsidR="00472746">
        <w:rPr>
          <w:b/>
        </w:rPr>
        <w:t>]</w:t>
      </w:r>
      <w:proofErr w:type="gramEnd"/>
      <w:r w:rsidR="00472746">
        <w:rPr>
          <w:b/>
        </w:rPr>
        <w:t xml:space="preserve"> </w:t>
      </w:r>
      <w:r w:rsidR="00EA418C">
        <w:rPr>
          <w:b/>
        </w:rPr>
        <w:t>&gt; aujourd’hui</w:t>
      </w:r>
    </w:p>
    <w:p w14:paraId="274683CC" w14:textId="77777777" w:rsidR="0071502E" w:rsidRDefault="0073321F" w:rsidP="002525F5">
      <w:pPr>
        <w:ind w:left="679" w:firstLine="41"/>
        <w:jc w:val="left"/>
      </w:pPr>
      <w:r w:rsidRPr="0073321F">
        <w:t>Si l’export de la commande est en statut « envoyé »</w:t>
      </w:r>
      <w:r w:rsidR="00472746">
        <w:t xml:space="preserve"> depuis plus de </w:t>
      </w:r>
      <w:r w:rsidR="002525F5">
        <w:t>[</w:t>
      </w:r>
      <w:proofErr w:type="spellStart"/>
      <w:proofErr w:type="gramStart"/>
      <w:r w:rsidR="00C67959">
        <w:rPr>
          <w:b/>
        </w:rPr>
        <w:t>TempsAvantArchivageExport</w:t>
      </w:r>
      <w:proofErr w:type="spellEnd"/>
      <w:r w:rsidR="00C67959">
        <w:rPr>
          <w:b/>
        </w:rPr>
        <w:t xml:space="preserve"> </w:t>
      </w:r>
      <w:r w:rsidR="002525F5">
        <w:rPr>
          <w:b/>
        </w:rPr>
        <w:t>]</w:t>
      </w:r>
      <w:proofErr w:type="gramEnd"/>
      <w:r w:rsidRPr="0073321F">
        <w:t>, la référence de l’export est historisée et supprimée de la table des exports.</w:t>
      </w:r>
      <w:r w:rsidR="00472746">
        <w:t xml:space="preserve"> </w:t>
      </w:r>
      <w:r w:rsidR="004A6CFC">
        <w:t xml:space="preserve">La référence </w:t>
      </w:r>
      <w:r w:rsidR="004A6CFC" w:rsidRPr="004A6CFC">
        <w:rPr>
          <w:szCs w:val="22"/>
        </w:rPr>
        <w:t xml:space="preserve">associée de la table </w:t>
      </w:r>
      <w:r w:rsidR="00D85957">
        <w:rPr>
          <w:szCs w:val="22"/>
        </w:rPr>
        <w:t>« Contenu de l’export»</w:t>
      </w:r>
      <w:r w:rsidR="004A6CFC" w:rsidRPr="004A6CFC">
        <w:rPr>
          <w:szCs w:val="22"/>
        </w:rPr>
        <w:t xml:space="preserve"> est aussi supprimée.</w:t>
      </w:r>
    </w:p>
    <w:p w14:paraId="573AFDC7" w14:textId="77777777" w:rsidR="008B359F" w:rsidRPr="008B359F" w:rsidRDefault="008B359F" w:rsidP="002525F5">
      <w:pPr>
        <w:jc w:val="left"/>
      </w:pPr>
    </w:p>
    <w:p w14:paraId="0D269EE0" w14:textId="77777777" w:rsidR="004B4A21" w:rsidRDefault="003F207B" w:rsidP="002525F5">
      <w:pPr>
        <w:pStyle w:val="Titre2"/>
        <w:jc w:val="left"/>
      </w:pPr>
      <w:bookmarkStart w:id="17" w:name="_Toc253754411"/>
      <w:r>
        <w:t xml:space="preserve">Export quotidien de la liste des ventes du jour via le SAS </w:t>
      </w:r>
      <w:r w:rsidR="00283B9A">
        <w:t>xxx</w:t>
      </w:r>
      <w:bookmarkEnd w:id="17"/>
    </w:p>
    <w:p w14:paraId="1DA9BA37" w14:textId="77777777" w:rsidR="003F207B" w:rsidRDefault="003F207B" w:rsidP="002525F5">
      <w:pPr>
        <w:ind w:left="720"/>
        <w:jc w:val="left"/>
      </w:pPr>
    </w:p>
    <w:p w14:paraId="1359845C" w14:textId="77777777" w:rsidR="006575EF" w:rsidRDefault="003F207B" w:rsidP="002525F5">
      <w:pPr>
        <w:ind w:left="720"/>
        <w:jc w:val="left"/>
      </w:pPr>
      <w:r w:rsidRPr="003F207B">
        <w:rPr>
          <w:b/>
        </w:rPr>
        <w:lastRenderedPageBreak/>
        <w:t xml:space="preserve">5.5.1 </w:t>
      </w:r>
      <w:r w:rsidR="000444DB">
        <w:rPr>
          <w:b/>
        </w:rPr>
        <w:t>Création d’un fichier csv des ventes du jour</w:t>
      </w:r>
      <w:r>
        <w:rPr>
          <w:b/>
        </w:rPr>
        <w:br/>
      </w:r>
      <w:r>
        <w:t>Les colonnes sont celles utilisés actuellement  dans l’export envoyé par email.</w:t>
      </w:r>
    </w:p>
    <w:tbl>
      <w:tblPr>
        <w:tblW w:w="12327" w:type="dxa"/>
        <w:tblInd w:w="-13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9"/>
        <w:gridCol w:w="1320"/>
        <w:gridCol w:w="1320"/>
        <w:gridCol w:w="1320"/>
        <w:gridCol w:w="1320"/>
        <w:gridCol w:w="1920"/>
        <w:gridCol w:w="1960"/>
        <w:gridCol w:w="1628"/>
      </w:tblGrid>
      <w:tr w:rsidR="006575EF" w:rsidRPr="006575EF" w14:paraId="3B0A52AA" w14:textId="77777777" w:rsidTr="006575EF">
        <w:trPr>
          <w:trHeight w:val="109"/>
        </w:trPr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6F9F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1B6D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F765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AC84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2116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40BB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0374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317C" w14:textId="77777777" w:rsidR="006575EF" w:rsidRPr="006575EF" w:rsidRDefault="006575EF" w:rsidP="006575EF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</w:tr>
    </w:tbl>
    <w:p w14:paraId="16121DE6" w14:textId="77777777" w:rsidR="006575EF" w:rsidRDefault="006575EF" w:rsidP="002525F5">
      <w:pPr>
        <w:ind w:left="720"/>
        <w:jc w:val="left"/>
      </w:pPr>
      <w:proofErr w:type="spellStart"/>
      <w:proofErr w:type="gramStart"/>
      <w:r w:rsidRPr="006575EF">
        <w:rPr>
          <w:rFonts w:ascii="Calibri" w:hAnsi="Calibri" w:cs="Calibri"/>
          <w:color w:val="000000"/>
          <w:sz w:val="24"/>
          <w:lang w:eastAsia="fr-FR"/>
        </w:rPr>
        <w:t>id_commande</w:t>
      </w:r>
      <w:proofErr w:type="spellEnd"/>
      <w:proofErr w:type="gramEnd"/>
      <w:r>
        <w:rPr>
          <w:rFonts w:ascii="Calibri" w:hAnsi="Calibri" w:cs="Calibri"/>
          <w:color w:val="000000"/>
          <w:sz w:val="24"/>
          <w:lang w:eastAsia="fr-FR"/>
        </w:rPr>
        <w:t xml:space="preserve"> |</w:t>
      </w:r>
      <w:r w:rsidRPr="006575EF">
        <w:rPr>
          <w:rFonts w:ascii="Calibri" w:hAnsi="Calibri" w:cs="Calibri"/>
          <w:color w:val="000000"/>
          <w:sz w:val="24"/>
          <w:lang w:eastAsia="fr-FR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lang w:eastAsia="fr-FR"/>
        </w:rPr>
        <w:t>ref</w:t>
      </w:r>
      <w:r w:rsidRPr="006575EF">
        <w:rPr>
          <w:rFonts w:ascii="Calibri" w:hAnsi="Calibri" w:cs="Calibri"/>
          <w:color w:val="000000"/>
          <w:sz w:val="24"/>
          <w:lang w:eastAsia="fr-FR"/>
        </w:rPr>
        <w:t>_com</w:t>
      </w:r>
      <w:proofErr w:type="spellEnd"/>
      <w:r>
        <w:rPr>
          <w:rFonts w:ascii="Calibri" w:hAnsi="Calibri" w:cs="Calibri"/>
          <w:color w:val="000000"/>
          <w:sz w:val="24"/>
          <w:lang w:eastAsia="fr-FR"/>
        </w:rPr>
        <w:t xml:space="preserve"> |</w:t>
      </w:r>
      <w:r w:rsidRPr="006575EF">
        <w:rPr>
          <w:rFonts w:ascii="Calibri" w:hAnsi="Calibri" w:cs="Calibri"/>
          <w:color w:val="000000"/>
          <w:sz w:val="24"/>
          <w:lang w:eastAsia="fr-FR"/>
        </w:rPr>
        <w:t xml:space="preserve"> </w:t>
      </w:r>
      <w:r>
        <w:rPr>
          <w:rFonts w:ascii="Calibri" w:hAnsi="Calibri" w:cs="Calibri"/>
          <w:color w:val="000000"/>
          <w:sz w:val="24"/>
          <w:lang w:eastAsia="fr-FR"/>
        </w:rPr>
        <w:t xml:space="preserve">type </w:t>
      </w:r>
      <w:proofErr w:type="spellStart"/>
      <w:r>
        <w:rPr>
          <w:rFonts w:ascii="Calibri" w:hAnsi="Calibri" w:cs="Calibri"/>
          <w:color w:val="000000"/>
          <w:sz w:val="24"/>
          <w:lang w:eastAsia="fr-FR"/>
        </w:rPr>
        <w:t>com</w:t>
      </w:r>
      <w:proofErr w:type="spellEnd"/>
      <w:r>
        <w:rPr>
          <w:rFonts w:ascii="Calibri" w:hAnsi="Calibri" w:cs="Calibri"/>
          <w:color w:val="000000"/>
          <w:sz w:val="24"/>
          <w:lang w:eastAsia="fr-FR"/>
        </w:rPr>
        <w:t xml:space="preserve"> | </w:t>
      </w:r>
      <w:proofErr w:type="spellStart"/>
      <w:r w:rsidRPr="006575EF">
        <w:rPr>
          <w:rFonts w:ascii="Calibri" w:hAnsi="Calibri" w:cs="Calibri"/>
          <w:color w:val="000000"/>
          <w:sz w:val="24"/>
          <w:lang w:eastAsia="fr-FR"/>
        </w:rPr>
        <w:t>total_ttc</w:t>
      </w:r>
      <w:proofErr w:type="spellEnd"/>
      <w:r>
        <w:rPr>
          <w:rFonts w:ascii="Calibri" w:hAnsi="Calibri" w:cs="Calibri"/>
          <w:color w:val="000000"/>
          <w:sz w:val="24"/>
          <w:lang w:eastAsia="fr-FR"/>
        </w:rPr>
        <w:t xml:space="preserve"> | </w:t>
      </w:r>
      <w:r w:rsidRPr="006575EF">
        <w:rPr>
          <w:rFonts w:ascii="Calibri" w:hAnsi="Calibri" w:cs="Calibri"/>
          <w:color w:val="000000"/>
          <w:sz w:val="24"/>
          <w:lang w:eastAsia="fr-FR"/>
        </w:rPr>
        <w:t>rs1_des</w:t>
      </w:r>
      <w:r>
        <w:rPr>
          <w:rFonts w:ascii="Calibri" w:hAnsi="Calibri" w:cs="Calibri"/>
          <w:color w:val="000000"/>
          <w:sz w:val="24"/>
          <w:lang w:eastAsia="fr-FR"/>
        </w:rPr>
        <w:t xml:space="preserve"> | </w:t>
      </w:r>
      <w:r w:rsidRPr="006575EF">
        <w:rPr>
          <w:rFonts w:ascii="Calibri" w:hAnsi="Calibri" w:cs="Calibri"/>
          <w:color w:val="000000"/>
          <w:sz w:val="24"/>
          <w:lang w:eastAsia="fr-FR"/>
        </w:rPr>
        <w:t>rs1_cli</w:t>
      </w:r>
      <w:r>
        <w:rPr>
          <w:rFonts w:ascii="Calibri" w:hAnsi="Calibri" w:cs="Calibri"/>
          <w:color w:val="000000"/>
          <w:sz w:val="24"/>
          <w:lang w:eastAsia="fr-FR"/>
        </w:rPr>
        <w:t xml:space="preserve"> | </w:t>
      </w:r>
      <w:proofErr w:type="spellStart"/>
      <w:r w:rsidRPr="006575EF">
        <w:rPr>
          <w:rFonts w:ascii="Calibri" w:hAnsi="Calibri" w:cs="Calibri"/>
          <w:color w:val="000000"/>
          <w:sz w:val="24"/>
          <w:lang w:eastAsia="fr-FR"/>
        </w:rPr>
        <w:t>date_crea</w:t>
      </w:r>
      <w:proofErr w:type="spellEnd"/>
      <w:r>
        <w:rPr>
          <w:rFonts w:ascii="Calibri" w:hAnsi="Calibri" w:cs="Calibri"/>
          <w:color w:val="000000"/>
          <w:sz w:val="24"/>
          <w:lang w:eastAsia="fr-FR"/>
        </w:rPr>
        <w:t xml:space="preserve"> |</w:t>
      </w:r>
      <w:r w:rsidRPr="006575EF">
        <w:rPr>
          <w:rFonts w:ascii="Calibri" w:hAnsi="Calibri" w:cs="Calibri"/>
          <w:color w:val="000000"/>
          <w:sz w:val="24"/>
          <w:lang w:eastAsia="fr-FR"/>
        </w:rPr>
        <w:t xml:space="preserve"> </w:t>
      </w:r>
      <w:proofErr w:type="spellStart"/>
      <w:r w:rsidRPr="006575EF">
        <w:rPr>
          <w:rFonts w:ascii="Calibri" w:hAnsi="Calibri" w:cs="Calibri"/>
          <w:color w:val="000000"/>
          <w:sz w:val="24"/>
          <w:lang w:eastAsia="fr-FR"/>
        </w:rPr>
        <w:t>timestamp_export</w:t>
      </w:r>
      <w:proofErr w:type="spellEnd"/>
      <w:r>
        <w:rPr>
          <w:rFonts w:ascii="Calibri" w:hAnsi="Calibri" w:cs="Calibri"/>
          <w:color w:val="000000"/>
          <w:sz w:val="24"/>
          <w:lang w:eastAsia="fr-FR"/>
        </w:rPr>
        <w:t xml:space="preserve"> | type paiement (‘CB’, ‘VIR’)</w:t>
      </w:r>
      <w:r w:rsidRPr="006575EF">
        <w:t xml:space="preserve"> </w:t>
      </w:r>
    </w:p>
    <w:p w14:paraId="5011C7BC" w14:textId="77777777" w:rsidR="006575EF" w:rsidRDefault="006575EF" w:rsidP="002525F5">
      <w:pPr>
        <w:ind w:left="720"/>
        <w:jc w:val="left"/>
      </w:pPr>
    </w:p>
    <w:p w14:paraId="55286690" w14:textId="77777777" w:rsidR="006575EF" w:rsidRDefault="006575EF" w:rsidP="002525F5">
      <w:pPr>
        <w:ind w:left="720"/>
        <w:jc w:val="left"/>
      </w:pPr>
      <w:r>
        <w:t xml:space="preserve">Le fichier généré est envoyé via SFTP dans le SAS </w:t>
      </w:r>
      <w:proofErr w:type="spellStart"/>
      <w:r w:rsidR="00283B9A">
        <w:t>xxxxx</w:t>
      </w:r>
      <w:proofErr w:type="spellEnd"/>
    </w:p>
    <w:tbl>
      <w:tblPr>
        <w:tblW w:w="12327" w:type="dxa"/>
        <w:tblInd w:w="-13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7"/>
      </w:tblGrid>
      <w:tr w:rsidR="006575EF" w:rsidRPr="006575EF" w14:paraId="3274C347" w14:textId="77777777" w:rsidTr="00EC6EF2">
        <w:trPr>
          <w:trHeight w:val="315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9867" w14:textId="77777777" w:rsidR="006575EF" w:rsidRDefault="006575EF" w:rsidP="006575EF">
            <w:pPr>
              <w:jc w:val="left"/>
            </w:pPr>
            <w:r>
              <w:br/>
            </w:r>
          </w:p>
          <w:p w14:paraId="612A6515" w14:textId="77777777" w:rsidR="006575EF" w:rsidRPr="006575EF" w:rsidRDefault="006575EF" w:rsidP="00EC6EF2">
            <w:pPr>
              <w:spacing w:before="0"/>
              <w:jc w:val="left"/>
              <w:rPr>
                <w:rFonts w:ascii="Calibri" w:hAnsi="Calibri" w:cs="Calibri"/>
                <w:color w:val="000000"/>
                <w:sz w:val="24"/>
                <w:lang w:eastAsia="fr-FR"/>
              </w:rPr>
            </w:pPr>
          </w:p>
        </w:tc>
      </w:tr>
      <w:tr w:rsidR="006575EF" w:rsidRPr="006575EF" w14:paraId="3A4D85A6" w14:textId="77777777" w:rsidTr="00EC6EF2">
        <w:trPr>
          <w:trHeight w:val="315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43CCE" w14:textId="77777777" w:rsidR="006575EF" w:rsidRDefault="006575EF" w:rsidP="006575EF">
            <w:pPr>
              <w:jc w:val="left"/>
            </w:pPr>
          </w:p>
        </w:tc>
      </w:tr>
      <w:tr w:rsidR="006575EF" w:rsidRPr="006575EF" w14:paraId="4F4BD249" w14:textId="77777777" w:rsidTr="00EC6EF2">
        <w:trPr>
          <w:trHeight w:val="315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10D7" w14:textId="77777777" w:rsidR="006575EF" w:rsidRDefault="006575EF" w:rsidP="006575EF">
            <w:pPr>
              <w:jc w:val="left"/>
            </w:pPr>
          </w:p>
        </w:tc>
      </w:tr>
      <w:tr w:rsidR="006575EF" w:rsidRPr="006575EF" w14:paraId="644A2ABB" w14:textId="77777777" w:rsidTr="00EC6EF2">
        <w:trPr>
          <w:trHeight w:val="315"/>
        </w:trPr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F0D9E" w14:textId="77777777" w:rsidR="006575EF" w:rsidRDefault="006575EF" w:rsidP="006575EF">
            <w:pPr>
              <w:jc w:val="left"/>
            </w:pPr>
          </w:p>
        </w:tc>
      </w:tr>
    </w:tbl>
    <w:p w14:paraId="0C563AF4" w14:textId="77777777" w:rsidR="003F207B" w:rsidRPr="00AC2F72" w:rsidRDefault="005B6545" w:rsidP="006575EF">
      <w:pPr>
        <w:ind w:left="720"/>
        <w:jc w:val="left"/>
        <w:rPr>
          <w:b/>
        </w:rPr>
      </w:pPr>
      <w:r w:rsidRPr="005B6545">
        <w:rPr>
          <w:b/>
        </w:rPr>
        <w:t>5.5.2 L’export respecte une règle de nommage</w:t>
      </w:r>
      <w:r w:rsidR="00AC2F72">
        <w:rPr>
          <w:b/>
        </w:rPr>
        <w:br/>
      </w:r>
      <w:proofErr w:type="spellStart"/>
      <w:r>
        <w:t>Export_Ventes</w:t>
      </w:r>
      <w:proofErr w:type="spellEnd"/>
      <w:proofErr w:type="gramStart"/>
      <w:r>
        <w:t>_[</w:t>
      </w:r>
      <w:proofErr w:type="spellStart"/>
      <w:proofErr w:type="gramEnd"/>
      <w:r>
        <w:t>ddMMAAAA</w:t>
      </w:r>
      <w:proofErr w:type="spellEnd"/>
      <w:r>
        <w:t>]</w:t>
      </w:r>
    </w:p>
    <w:p w14:paraId="63204F25" w14:textId="77777777" w:rsidR="003F207B" w:rsidRDefault="003F207B" w:rsidP="002525F5">
      <w:pPr>
        <w:ind w:left="574" w:firstLine="146"/>
        <w:jc w:val="left"/>
      </w:pPr>
    </w:p>
    <w:p w14:paraId="69893A98" w14:textId="77777777" w:rsidR="005B6545" w:rsidRDefault="005B6545" w:rsidP="002525F5">
      <w:pPr>
        <w:ind w:left="720"/>
        <w:jc w:val="left"/>
        <w:rPr>
          <w:b/>
        </w:rPr>
      </w:pPr>
      <w:r>
        <w:rPr>
          <w:b/>
        </w:rPr>
        <w:t xml:space="preserve">5.5.3 </w:t>
      </w:r>
      <w:r w:rsidRPr="005B6545">
        <w:rPr>
          <w:b/>
        </w:rPr>
        <w:t xml:space="preserve">L’export quotidien </w:t>
      </w:r>
      <w:r w:rsidR="002525F5" w:rsidRPr="005B6545">
        <w:rPr>
          <w:b/>
        </w:rPr>
        <w:t>couvre les ventes</w:t>
      </w:r>
      <w:r w:rsidR="002525F5">
        <w:rPr>
          <w:b/>
        </w:rPr>
        <w:t xml:space="preserve"> quotidiennes de J-2 à J-1 dans le créneau </w:t>
      </w:r>
      <w:r>
        <w:rPr>
          <w:b/>
        </w:rPr>
        <w:t xml:space="preserve">horaire </w:t>
      </w:r>
      <w:r w:rsidR="002525F5">
        <w:rPr>
          <w:b/>
        </w:rPr>
        <w:t>[</w:t>
      </w:r>
      <w:proofErr w:type="spellStart"/>
      <w:r w:rsidR="00C67959">
        <w:rPr>
          <w:b/>
        </w:rPr>
        <w:t>Export_Ventes_heure_debut</w:t>
      </w:r>
      <w:proofErr w:type="spellEnd"/>
      <w:r w:rsidR="002525F5">
        <w:rPr>
          <w:b/>
        </w:rPr>
        <w:t>]</w:t>
      </w:r>
      <w:r w:rsidRPr="005B6545">
        <w:rPr>
          <w:b/>
        </w:rPr>
        <w:t xml:space="preserve"> à </w:t>
      </w:r>
      <w:r w:rsidR="002525F5">
        <w:rPr>
          <w:b/>
        </w:rPr>
        <w:t>[</w:t>
      </w:r>
      <w:proofErr w:type="spellStart"/>
      <w:r w:rsidR="00C67959">
        <w:rPr>
          <w:b/>
        </w:rPr>
        <w:t>Export_Ventes_heure_fin</w:t>
      </w:r>
      <w:proofErr w:type="spellEnd"/>
      <w:r w:rsidR="002525F5">
        <w:rPr>
          <w:b/>
        </w:rPr>
        <w:t>]</w:t>
      </w:r>
      <w:r w:rsidRPr="005B6545">
        <w:rPr>
          <w:b/>
        </w:rPr>
        <w:t xml:space="preserve"> le lendemain.</w:t>
      </w:r>
    </w:p>
    <w:p w14:paraId="5099D899" w14:textId="77777777" w:rsidR="005B6545" w:rsidRDefault="005B6545" w:rsidP="002525F5">
      <w:pPr>
        <w:ind w:left="574" w:firstLine="146"/>
        <w:jc w:val="left"/>
        <w:rPr>
          <w:b/>
        </w:rPr>
      </w:pPr>
    </w:p>
    <w:p w14:paraId="39173754" w14:textId="77777777" w:rsidR="005B6545" w:rsidRDefault="00AC2F72" w:rsidP="002525F5">
      <w:pPr>
        <w:ind w:left="574" w:firstLine="146"/>
        <w:jc w:val="left"/>
        <w:rPr>
          <w:b/>
        </w:rPr>
      </w:pPr>
      <w:r>
        <w:rPr>
          <w:b/>
        </w:rPr>
        <w:t xml:space="preserve">5.5.4 </w:t>
      </w:r>
      <w:r w:rsidR="005B6545">
        <w:rPr>
          <w:b/>
        </w:rPr>
        <w:t xml:space="preserve">L’export quotidien a lieu tous les jours à </w:t>
      </w:r>
      <w:r w:rsidR="002525F5">
        <w:rPr>
          <w:b/>
        </w:rPr>
        <w:t>[</w:t>
      </w:r>
      <w:proofErr w:type="spellStart"/>
      <w:r w:rsidR="00C67959">
        <w:rPr>
          <w:b/>
        </w:rPr>
        <w:t>Export_Ventes_heure_traitement</w:t>
      </w:r>
      <w:proofErr w:type="spellEnd"/>
      <w:r w:rsidR="002525F5">
        <w:rPr>
          <w:b/>
        </w:rPr>
        <w:t>]</w:t>
      </w:r>
    </w:p>
    <w:p w14:paraId="4AB271E0" w14:textId="77777777" w:rsidR="00AC2F72" w:rsidRDefault="00AC2F72" w:rsidP="002525F5">
      <w:pPr>
        <w:ind w:left="574" w:firstLine="146"/>
        <w:jc w:val="left"/>
        <w:rPr>
          <w:b/>
        </w:rPr>
      </w:pPr>
    </w:p>
    <w:p w14:paraId="3AC7687B" w14:textId="77777777" w:rsidR="004B4A21" w:rsidRPr="002525F5" w:rsidRDefault="00AC2F72" w:rsidP="002525F5">
      <w:pPr>
        <w:ind w:left="720"/>
        <w:jc w:val="left"/>
        <w:rPr>
          <w:b/>
        </w:rPr>
      </w:pPr>
      <w:r>
        <w:rPr>
          <w:b/>
        </w:rPr>
        <w:t>5.5.5 L’export se fait via le système d’export mis en place</w:t>
      </w:r>
      <w:r w:rsidR="002525F5">
        <w:rPr>
          <w:b/>
        </w:rPr>
        <w:br/>
      </w:r>
      <w:r w:rsidRPr="00B211C7">
        <w:rPr>
          <w:szCs w:val="22"/>
        </w:rPr>
        <w:t xml:space="preserve">La valeur </w:t>
      </w:r>
      <w:r w:rsidR="0079072B">
        <w:rPr>
          <w:szCs w:val="22"/>
        </w:rPr>
        <w:t>« </w:t>
      </w:r>
      <w:proofErr w:type="spellStart"/>
      <w:r w:rsidR="0079072B">
        <w:rPr>
          <w:szCs w:val="22"/>
        </w:rPr>
        <w:t>i</w:t>
      </w:r>
      <w:r w:rsidR="000C7B0A">
        <w:rPr>
          <w:szCs w:val="22"/>
        </w:rPr>
        <w:t>sventes</w:t>
      </w:r>
      <w:r w:rsidR="00C67188">
        <w:rPr>
          <w:szCs w:val="22"/>
        </w:rPr>
        <w:t>du</w:t>
      </w:r>
      <w:r w:rsidR="00B211C7" w:rsidRPr="00B211C7">
        <w:rPr>
          <w:szCs w:val="22"/>
        </w:rPr>
        <w:t>jour</w:t>
      </w:r>
      <w:proofErr w:type="spellEnd"/>
      <w:r w:rsidR="0079072B">
        <w:rPr>
          <w:szCs w:val="22"/>
        </w:rPr>
        <w:t> »</w:t>
      </w:r>
      <w:r w:rsidR="00B211C7" w:rsidRPr="00B211C7">
        <w:rPr>
          <w:szCs w:val="22"/>
        </w:rPr>
        <w:t xml:space="preserve"> est enregistr</w:t>
      </w:r>
      <w:r w:rsidR="0079072B">
        <w:rPr>
          <w:szCs w:val="22"/>
        </w:rPr>
        <w:t xml:space="preserve">ée à 1 dans la table Commandes </w:t>
      </w:r>
      <w:r w:rsidR="00B211C7" w:rsidRPr="00B211C7">
        <w:rPr>
          <w:szCs w:val="22"/>
        </w:rPr>
        <w:t>de l’export</w:t>
      </w:r>
      <w:r w:rsidR="0079072B">
        <w:rPr>
          <w:szCs w:val="22"/>
        </w:rPr>
        <w:t>.</w:t>
      </w:r>
    </w:p>
    <w:p w14:paraId="0F0002D0" w14:textId="77777777" w:rsidR="004B4A21" w:rsidRDefault="002525F5" w:rsidP="002525F5">
      <w:pPr>
        <w:jc w:val="left"/>
      </w:pPr>
      <w:r>
        <w:tab/>
      </w:r>
    </w:p>
    <w:p w14:paraId="0E78AE06" w14:textId="77777777" w:rsidR="000C7B0A" w:rsidRDefault="00476E8B" w:rsidP="00476E8B">
      <w:pPr>
        <w:pStyle w:val="Titre2"/>
      </w:pPr>
      <w:bookmarkStart w:id="18" w:name="_Toc253754412"/>
      <w:r>
        <w:t>Paramétrage de l’heure de début et de fin de service</w:t>
      </w:r>
      <w:bookmarkEnd w:id="18"/>
    </w:p>
    <w:p w14:paraId="46B8C218" w14:textId="77777777" w:rsidR="00476E8B" w:rsidRDefault="00476E8B" w:rsidP="00476E8B"/>
    <w:p w14:paraId="38FAE91D" w14:textId="77777777" w:rsidR="00476E8B" w:rsidRDefault="00476E8B" w:rsidP="00476E8B">
      <w:pPr>
        <w:ind w:left="574"/>
      </w:pPr>
      <w:r>
        <w:t xml:space="preserve">Les paramètres </w:t>
      </w:r>
      <w:proofErr w:type="spellStart"/>
      <w:r w:rsidRPr="00476E8B">
        <w:rPr>
          <w:b/>
        </w:rPr>
        <w:t>Job_heure_debut</w:t>
      </w:r>
      <w:proofErr w:type="spellEnd"/>
      <w:r>
        <w:t xml:space="preserve"> et </w:t>
      </w:r>
      <w:proofErr w:type="spellStart"/>
      <w:r w:rsidRPr="00476E8B">
        <w:rPr>
          <w:b/>
        </w:rPr>
        <w:t>Job_heure_fin</w:t>
      </w:r>
      <w:proofErr w:type="spellEnd"/>
      <w:r>
        <w:t xml:space="preserve"> permettent de définir la plage horaire d’exécution du service. </w:t>
      </w:r>
    </w:p>
    <w:p w14:paraId="0CCDC193" w14:textId="77777777" w:rsidR="00476E8B" w:rsidRDefault="00476E8B" w:rsidP="00476E8B">
      <w:pPr>
        <w:ind w:left="574"/>
        <w:rPr>
          <w:b/>
        </w:rPr>
      </w:pPr>
      <w:r>
        <w:t xml:space="preserve">Les commandes passées dans l’intervalle d’inactivité sont reprise dés </w:t>
      </w:r>
      <w:proofErr w:type="spellStart"/>
      <w:r w:rsidRPr="00476E8B">
        <w:rPr>
          <w:b/>
        </w:rPr>
        <w:t>Job_heure_debut</w:t>
      </w:r>
      <w:proofErr w:type="spellEnd"/>
      <w:r>
        <w:rPr>
          <w:b/>
        </w:rPr>
        <w:t xml:space="preserve"> </w:t>
      </w:r>
      <w:r w:rsidRPr="00476E8B">
        <w:t>suivant le système de reprise mis en place.</w:t>
      </w:r>
    </w:p>
    <w:p w14:paraId="4C87D52E" w14:textId="77777777" w:rsidR="00476E8B" w:rsidRDefault="00476E8B" w:rsidP="00476E8B">
      <w:pPr>
        <w:ind w:left="574"/>
      </w:pPr>
      <w:r>
        <w:t>Par défaut le service est actif 24/24.</w:t>
      </w:r>
    </w:p>
    <w:p w14:paraId="120A2912" w14:textId="77777777" w:rsidR="00476E8B" w:rsidRPr="00476E8B" w:rsidRDefault="00476E8B" w:rsidP="00476E8B"/>
    <w:p w14:paraId="2AD64579" w14:textId="77777777" w:rsidR="000C7B0A" w:rsidRDefault="000C7B0A" w:rsidP="000C7B0A">
      <w:pPr>
        <w:pStyle w:val="Titre2"/>
      </w:pPr>
      <w:bookmarkStart w:id="19" w:name="_Toc253754413"/>
      <w:r>
        <w:t xml:space="preserve">Création d’une application permettant l’automatisation des recherche de ventes absentes (Exploitation </w:t>
      </w:r>
      <w:r w:rsidR="006B2D18">
        <w:t>XXXXX</w:t>
      </w:r>
      <w:r>
        <w:t>)</w:t>
      </w:r>
      <w:bookmarkEnd w:id="19"/>
    </w:p>
    <w:p w14:paraId="7933F3B1" w14:textId="77777777" w:rsidR="000C7B0A" w:rsidRDefault="000C7B0A" w:rsidP="000C7B0A"/>
    <w:p w14:paraId="5918CB1B" w14:textId="77777777" w:rsidR="000C7B0A" w:rsidRDefault="000C7B0A" w:rsidP="00AC46A6">
      <w:pPr>
        <w:ind w:left="720"/>
      </w:pPr>
      <w:r>
        <w:t>Quotidiennement un applicatif vien</w:t>
      </w:r>
      <w:r w:rsidR="00E47F7D">
        <w:t>t</w:t>
      </w:r>
      <w:r>
        <w:t xml:space="preserve"> récupérer l’export des ventes et le comparer avec la base </w:t>
      </w:r>
      <w:proofErr w:type="spellStart"/>
      <w:r w:rsidR="006B2D18">
        <w:t>xxxx</w:t>
      </w:r>
      <w:proofErr w:type="spellEnd"/>
      <w:r>
        <w:t xml:space="preserve">. Cette applicatif compare la liste des ventes avec la base de donnée </w:t>
      </w:r>
      <w:proofErr w:type="spellStart"/>
      <w:r w:rsidR="006B2D18">
        <w:t>xxxx</w:t>
      </w:r>
      <w:proofErr w:type="spellEnd"/>
      <w:r>
        <w:t xml:space="preserve"> et alerte le cas échéant les équipes CRC par email.</w:t>
      </w:r>
    </w:p>
    <w:p w14:paraId="2734A3C0" w14:textId="77777777" w:rsidR="000C7B0A" w:rsidRPr="000C7B0A" w:rsidRDefault="000C7B0A" w:rsidP="00AC46A6">
      <w:pPr>
        <w:ind w:left="720"/>
      </w:pPr>
      <w:r>
        <w:t xml:space="preserve">Une </w:t>
      </w:r>
      <w:r w:rsidR="00AC46A6">
        <w:t>liste de destinataire email sera paramétrable et permettra de gérer les alertes.</w:t>
      </w:r>
    </w:p>
    <w:p w14:paraId="297AC788" w14:textId="77777777" w:rsidR="004B4A21" w:rsidRDefault="00AC46A6" w:rsidP="00AC46A6">
      <w:pPr>
        <w:ind w:left="720"/>
        <w:jc w:val="left"/>
      </w:pPr>
      <w:r>
        <w:lastRenderedPageBreak/>
        <w:t>Cette applicatif, sous forme de job, pourra être ajouté service de traitement des commandes déjà en place. Cela pourra faciliter l’installation</w:t>
      </w:r>
      <w:r w:rsidR="006C271E">
        <w:t>,</w:t>
      </w:r>
      <w:r>
        <w:t xml:space="preserve"> l’application ayant déjà tous les droits sur le périmètre applicatif.</w:t>
      </w:r>
    </w:p>
    <w:p w14:paraId="66456A85" w14:textId="77777777" w:rsidR="004B4A21" w:rsidRDefault="004B4A21" w:rsidP="002525F5">
      <w:pPr>
        <w:jc w:val="left"/>
      </w:pPr>
    </w:p>
    <w:p w14:paraId="1014606A" w14:textId="77777777" w:rsidR="00AC46A6" w:rsidRDefault="00AC46A6" w:rsidP="002525F5">
      <w:pPr>
        <w:jc w:val="left"/>
      </w:pPr>
      <w:r>
        <w:tab/>
        <w:t xml:space="preserve">Paramètre :  </w:t>
      </w:r>
    </w:p>
    <w:p w14:paraId="78C36BCA" w14:textId="77777777" w:rsidR="004B4A21" w:rsidRDefault="00AC46A6" w:rsidP="00AC46A6">
      <w:pPr>
        <w:pStyle w:val="Paragraphedeliste"/>
        <w:numPr>
          <w:ilvl w:val="1"/>
          <w:numId w:val="40"/>
        </w:numPr>
        <w:jc w:val="left"/>
      </w:pPr>
      <w:r>
        <w:t>heure de démarrage du job</w:t>
      </w:r>
    </w:p>
    <w:p w14:paraId="7C0B27CE" w14:textId="77777777" w:rsidR="00AC46A6" w:rsidRDefault="00AC46A6" w:rsidP="00AC46A6">
      <w:pPr>
        <w:pStyle w:val="Paragraphedeliste"/>
        <w:numPr>
          <w:ilvl w:val="1"/>
          <w:numId w:val="40"/>
        </w:numPr>
        <w:jc w:val="left"/>
      </w:pPr>
      <w:r>
        <w:t>Liste des destinataires email</w:t>
      </w:r>
    </w:p>
    <w:p w14:paraId="5302FAC1" w14:textId="77777777" w:rsidR="00AC46A6" w:rsidRDefault="00AC46A6" w:rsidP="00AC46A6">
      <w:pPr>
        <w:pStyle w:val="Paragraphedeliste"/>
        <w:jc w:val="left"/>
      </w:pPr>
    </w:p>
    <w:p w14:paraId="345A8DC3" w14:textId="77777777" w:rsidR="00AC46A6" w:rsidRDefault="00AC46A6" w:rsidP="00AC46A6">
      <w:pPr>
        <w:pStyle w:val="Paragraphedeliste"/>
        <w:jc w:val="left"/>
      </w:pPr>
      <w:r>
        <w:t>Forme du rapport : Email</w:t>
      </w:r>
      <w:r w:rsidR="003C1086">
        <w:t xml:space="preserve"> avec mention des commandes absentes ou à vérifier</w:t>
      </w:r>
      <w:r w:rsidR="007A5579">
        <w:t>.</w:t>
      </w:r>
    </w:p>
    <w:p w14:paraId="10FD4EE7" w14:textId="77777777" w:rsidR="00AC46A6" w:rsidRDefault="00AC46A6" w:rsidP="00AC46A6">
      <w:pPr>
        <w:pStyle w:val="Paragraphedeliste"/>
        <w:jc w:val="left"/>
      </w:pPr>
    </w:p>
    <w:p w14:paraId="60C8BE52" w14:textId="77777777" w:rsidR="00AC46A6" w:rsidRDefault="00AC46A6" w:rsidP="00AC46A6">
      <w:pPr>
        <w:pStyle w:val="Paragraphedeliste"/>
        <w:jc w:val="left"/>
      </w:pPr>
    </w:p>
    <w:p w14:paraId="103A37CB" w14:textId="77777777" w:rsidR="00AC46A6" w:rsidRDefault="00AC46A6" w:rsidP="002525F5">
      <w:pPr>
        <w:jc w:val="left"/>
      </w:pPr>
    </w:p>
    <w:p w14:paraId="247B1EB8" w14:textId="77777777" w:rsidR="004B4A21" w:rsidRDefault="004B4A21" w:rsidP="002525F5">
      <w:pPr>
        <w:jc w:val="left"/>
      </w:pPr>
    </w:p>
    <w:p w14:paraId="2256469F" w14:textId="77777777" w:rsidR="004B4A21" w:rsidRPr="004B4A21" w:rsidRDefault="004B4A21" w:rsidP="002525F5">
      <w:pPr>
        <w:jc w:val="left"/>
      </w:pPr>
    </w:p>
    <w:p w14:paraId="62E00A11" w14:textId="77777777" w:rsidR="004B4A21" w:rsidRDefault="004B4A21" w:rsidP="002525F5">
      <w:pPr>
        <w:jc w:val="left"/>
      </w:pPr>
    </w:p>
    <w:p w14:paraId="47EF12E1" w14:textId="77777777" w:rsidR="004B4A21" w:rsidRPr="004B4A21" w:rsidRDefault="004B4A21" w:rsidP="002525F5">
      <w:pPr>
        <w:jc w:val="left"/>
      </w:pPr>
    </w:p>
    <w:sectPr w:rsidR="004B4A21" w:rsidRPr="004B4A21" w:rsidSect="00A37DE2">
      <w:headerReference w:type="default" r:id="rId13"/>
      <w:footerReference w:type="default" r:id="rId14"/>
      <w:pgSz w:w="11906" w:h="16838" w:code="9"/>
      <w:pgMar w:top="1134" w:right="1134" w:bottom="1134" w:left="1134" w:header="567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A159E" w14:textId="77777777" w:rsidR="006B2D18" w:rsidRDefault="006B2D18">
      <w:r>
        <w:separator/>
      </w:r>
    </w:p>
  </w:endnote>
  <w:endnote w:type="continuationSeparator" w:id="0">
    <w:p w14:paraId="26C565ED" w14:textId="77777777" w:rsidR="006B2D18" w:rsidRDefault="006B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Sans">
    <w:charset w:val="00"/>
    <w:family w:val="auto"/>
    <w:pitch w:val="variable"/>
    <w:sig w:usb0="8000002F" w:usb1="00000048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8" w:type="dxa"/>
      <w:tblLook w:val="01E0" w:firstRow="1" w:lastRow="1" w:firstColumn="1" w:lastColumn="1" w:noHBand="0" w:noVBand="0"/>
    </w:tblPr>
    <w:tblGrid>
      <w:gridCol w:w="8188"/>
      <w:gridCol w:w="1590"/>
    </w:tblGrid>
    <w:tr w:rsidR="006B2D18" w14:paraId="7140BCA8" w14:textId="77777777" w:rsidTr="003B7188">
      <w:tc>
        <w:tcPr>
          <w:tcW w:w="8188" w:type="dxa"/>
          <w:vAlign w:val="center"/>
        </w:tcPr>
        <w:p w14:paraId="4CC41CE5" w14:textId="77777777" w:rsidR="006B2D18" w:rsidRPr="003B7188" w:rsidRDefault="006B2D18" w:rsidP="003B7188">
          <w:pPr>
            <w:pStyle w:val="Pieddepage"/>
            <w:jc w:val="left"/>
            <w:rPr>
              <w:sz w:val="16"/>
              <w:szCs w:val="16"/>
            </w:rPr>
          </w:pPr>
          <w:r w:rsidRPr="00E365BD">
            <w:rPr>
              <w:sz w:val="16"/>
            </w:rPr>
            <w:t>I</w:t>
          </w:r>
          <w:r>
            <w:rPr>
              <w:sz w:val="16"/>
            </w:rPr>
            <w:t xml:space="preserve"> Version : </w:t>
          </w:r>
          <w:fldSimple w:instr=" DOCPROPERTY  &quot;Version&quot;  \* MERGEFORMAT ">
            <w:r w:rsidRPr="007A5579">
              <w:rPr>
                <w:bCs/>
                <w:sz w:val="16"/>
                <w:szCs w:val="16"/>
              </w:rPr>
              <w:t>1.0</w:t>
            </w:r>
          </w:fldSimple>
        </w:p>
      </w:tc>
      <w:tc>
        <w:tcPr>
          <w:tcW w:w="1590" w:type="dxa"/>
        </w:tcPr>
        <w:p w14:paraId="1A956B44" w14:textId="77777777" w:rsidR="006B2D18" w:rsidRDefault="006B2D18" w:rsidP="003B7188">
          <w:pPr>
            <w:jc w:val="right"/>
          </w:pPr>
          <w:r w:rsidRPr="003B7188">
            <w:rPr>
              <w:sz w:val="16"/>
              <w:szCs w:val="16"/>
            </w:rPr>
            <w:t xml:space="preserve">Page </w:t>
          </w:r>
          <w:r w:rsidRPr="003B7188">
            <w:rPr>
              <w:sz w:val="16"/>
              <w:szCs w:val="16"/>
            </w:rPr>
            <w:fldChar w:fldCharType="begin"/>
          </w:r>
          <w:r w:rsidRPr="003B7188">
            <w:rPr>
              <w:sz w:val="16"/>
              <w:szCs w:val="16"/>
            </w:rPr>
            <w:instrText xml:space="preserve"> PAGE </w:instrText>
          </w:r>
          <w:r w:rsidRPr="003B7188">
            <w:rPr>
              <w:sz w:val="16"/>
              <w:szCs w:val="16"/>
            </w:rPr>
            <w:fldChar w:fldCharType="separate"/>
          </w:r>
          <w:r w:rsidR="0035759A">
            <w:rPr>
              <w:noProof/>
              <w:sz w:val="16"/>
              <w:szCs w:val="16"/>
            </w:rPr>
            <w:t>11</w:t>
          </w:r>
          <w:r w:rsidRPr="003B7188">
            <w:rPr>
              <w:sz w:val="16"/>
              <w:szCs w:val="16"/>
            </w:rPr>
            <w:fldChar w:fldCharType="end"/>
          </w:r>
          <w:r w:rsidRPr="003B7188">
            <w:rPr>
              <w:sz w:val="16"/>
              <w:szCs w:val="16"/>
            </w:rPr>
            <w:t xml:space="preserve"> sur </w:t>
          </w:r>
          <w:r w:rsidRPr="003B7188">
            <w:rPr>
              <w:sz w:val="16"/>
              <w:szCs w:val="16"/>
            </w:rPr>
            <w:fldChar w:fldCharType="begin"/>
          </w:r>
          <w:r w:rsidRPr="003B7188">
            <w:rPr>
              <w:sz w:val="16"/>
              <w:szCs w:val="16"/>
            </w:rPr>
            <w:instrText xml:space="preserve"> NUMPAGES </w:instrText>
          </w:r>
          <w:r w:rsidRPr="003B7188">
            <w:rPr>
              <w:sz w:val="16"/>
              <w:szCs w:val="16"/>
            </w:rPr>
            <w:fldChar w:fldCharType="separate"/>
          </w:r>
          <w:r w:rsidR="0035759A">
            <w:rPr>
              <w:noProof/>
              <w:sz w:val="16"/>
              <w:szCs w:val="16"/>
            </w:rPr>
            <w:t>11</w:t>
          </w:r>
          <w:r w:rsidRPr="003B7188">
            <w:rPr>
              <w:sz w:val="16"/>
              <w:szCs w:val="16"/>
            </w:rPr>
            <w:fldChar w:fldCharType="end"/>
          </w:r>
        </w:p>
      </w:tc>
    </w:tr>
  </w:tbl>
  <w:p w14:paraId="5B9278A2" w14:textId="77777777" w:rsidR="006B2D18" w:rsidRPr="00BC2D99" w:rsidRDefault="006B2D18" w:rsidP="00DA18E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603BC" w14:textId="77777777" w:rsidR="006B2D18" w:rsidRDefault="006B2D18">
      <w:r>
        <w:separator/>
      </w:r>
    </w:p>
  </w:footnote>
  <w:footnote w:type="continuationSeparator" w:id="0">
    <w:p w14:paraId="25D22338" w14:textId="77777777" w:rsidR="006B2D18" w:rsidRDefault="006B2D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 w:firstRow="1" w:lastRow="0" w:firstColumn="1" w:lastColumn="0" w:noHBand="0" w:noVBand="0"/>
    </w:tblPr>
    <w:tblGrid>
      <w:gridCol w:w="2093"/>
      <w:gridCol w:w="5103"/>
      <w:gridCol w:w="2658"/>
    </w:tblGrid>
    <w:tr w:rsidR="006B2D18" w14:paraId="6F61AA1A" w14:textId="77777777" w:rsidTr="008525BF">
      <w:trPr>
        <w:trHeight w:val="844"/>
      </w:trPr>
      <w:tc>
        <w:tcPr>
          <w:tcW w:w="2093" w:type="dxa"/>
          <w:tcBorders>
            <w:bottom w:val="single" w:sz="4" w:space="0" w:color="auto"/>
          </w:tcBorders>
          <w:vAlign w:val="center"/>
        </w:tcPr>
        <w:p w14:paraId="2D078DEF" w14:textId="77777777" w:rsidR="006B2D18" w:rsidRDefault="006B2D18" w:rsidP="003B7188">
          <w:pPr>
            <w:pStyle w:val="En-tte"/>
            <w:jc w:val="center"/>
          </w:pPr>
        </w:p>
      </w:tc>
      <w:tc>
        <w:tcPr>
          <w:tcW w:w="5103" w:type="dxa"/>
          <w:vAlign w:val="center"/>
        </w:tcPr>
        <w:p w14:paraId="15DCE743" w14:textId="77777777" w:rsidR="006B2D18" w:rsidRPr="00826795" w:rsidRDefault="006B2D18" w:rsidP="003B7188">
          <w:pPr>
            <w:pStyle w:val="En-tte"/>
            <w:jc w:val="center"/>
          </w:pPr>
          <w:fldSimple w:instr=" DOCPROPERTY  Service  \* MERGEFORMAT ">
            <w:r w:rsidRPr="007A5579">
              <w:rPr>
                <w:bCs/>
              </w:rPr>
              <w:t>DSI-Front OFFICE</w:t>
            </w:r>
          </w:fldSimple>
        </w:p>
      </w:tc>
      <w:tc>
        <w:tcPr>
          <w:tcW w:w="2658" w:type="dxa"/>
          <w:tcBorders>
            <w:bottom w:val="single" w:sz="4" w:space="0" w:color="auto"/>
          </w:tcBorders>
          <w:vAlign w:val="center"/>
        </w:tcPr>
        <w:p w14:paraId="56A0BC39" w14:textId="77777777" w:rsidR="006B2D18" w:rsidRDefault="006B2D18" w:rsidP="00DB407A">
          <w:pPr>
            <w:pStyle w:val="En-tte"/>
            <w:jc w:val="center"/>
          </w:pPr>
        </w:p>
      </w:tc>
    </w:tr>
  </w:tbl>
  <w:p w14:paraId="10C787A8" w14:textId="77777777" w:rsidR="006B2D18" w:rsidRDefault="006B2D18" w:rsidP="00E8537C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348E"/>
    <w:multiLevelType w:val="hybridMultilevel"/>
    <w:tmpl w:val="B86449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10115"/>
    <w:multiLevelType w:val="hybridMultilevel"/>
    <w:tmpl w:val="63FE9A7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FD0EB1"/>
    <w:multiLevelType w:val="hybridMultilevel"/>
    <w:tmpl w:val="875A0852"/>
    <w:lvl w:ilvl="0" w:tplc="D0EC893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8D66E0"/>
    <w:multiLevelType w:val="hybridMultilevel"/>
    <w:tmpl w:val="DB6AF972"/>
    <w:lvl w:ilvl="0" w:tplc="67D6E6DA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07F327F7"/>
    <w:multiLevelType w:val="hybridMultilevel"/>
    <w:tmpl w:val="DA105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E5766"/>
    <w:multiLevelType w:val="hybridMultilevel"/>
    <w:tmpl w:val="3A3EAA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F731D"/>
    <w:multiLevelType w:val="hybridMultilevel"/>
    <w:tmpl w:val="F9083CC6"/>
    <w:lvl w:ilvl="0" w:tplc="67D6E6D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846E79"/>
    <w:multiLevelType w:val="hybridMultilevel"/>
    <w:tmpl w:val="EF868A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FA22F4"/>
    <w:multiLevelType w:val="hybridMultilevel"/>
    <w:tmpl w:val="CF42B16A"/>
    <w:lvl w:ilvl="0" w:tplc="988816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B1A4C"/>
    <w:multiLevelType w:val="hybridMultilevel"/>
    <w:tmpl w:val="0F989872"/>
    <w:lvl w:ilvl="0" w:tplc="BBD2DBD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2C80A42"/>
    <w:multiLevelType w:val="hybridMultilevel"/>
    <w:tmpl w:val="54B41484"/>
    <w:lvl w:ilvl="0" w:tplc="D0EC893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59A4B88"/>
    <w:multiLevelType w:val="hybridMultilevel"/>
    <w:tmpl w:val="D66229C0"/>
    <w:lvl w:ilvl="0" w:tplc="67D6E6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92FE4"/>
    <w:multiLevelType w:val="multilevel"/>
    <w:tmpl w:val="F0E66022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5540"/>
        </w:tabs>
        <w:ind w:left="53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8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13">
    <w:nsid w:val="2A066EB2"/>
    <w:multiLevelType w:val="hybridMultilevel"/>
    <w:tmpl w:val="DBE2232C"/>
    <w:lvl w:ilvl="0" w:tplc="67D6E6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E6C81"/>
    <w:multiLevelType w:val="hybridMultilevel"/>
    <w:tmpl w:val="1A2EA61E"/>
    <w:lvl w:ilvl="0" w:tplc="A3EC22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114E8"/>
    <w:multiLevelType w:val="hybridMultilevel"/>
    <w:tmpl w:val="5966076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D934E2"/>
    <w:multiLevelType w:val="hybridMultilevel"/>
    <w:tmpl w:val="04FCAD8C"/>
    <w:lvl w:ilvl="0" w:tplc="BBD2DBD8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7F31A4"/>
    <w:multiLevelType w:val="hybridMultilevel"/>
    <w:tmpl w:val="244863EC"/>
    <w:lvl w:ilvl="0" w:tplc="D0EC893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905785B"/>
    <w:multiLevelType w:val="hybridMultilevel"/>
    <w:tmpl w:val="2834A0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217D68"/>
    <w:multiLevelType w:val="hybridMultilevel"/>
    <w:tmpl w:val="BF081970"/>
    <w:lvl w:ilvl="0" w:tplc="D0EC893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841E0A"/>
    <w:multiLevelType w:val="hybridMultilevel"/>
    <w:tmpl w:val="E80A7F18"/>
    <w:lvl w:ilvl="0" w:tplc="7F2AD820">
      <w:start w:val="6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BE5740"/>
    <w:multiLevelType w:val="hybridMultilevel"/>
    <w:tmpl w:val="191CA3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827B97"/>
    <w:multiLevelType w:val="hybridMultilevel"/>
    <w:tmpl w:val="CD6C2F52"/>
    <w:lvl w:ilvl="0" w:tplc="D974E4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0A5A04"/>
    <w:multiLevelType w:val="hybridMultilevel"/>
    <w:tmpl w:val="2E0A7AE4"/>
    <w:lvl w:ilvl="0" w:tplc="D0EC893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CB59C8"/>
    <w:multiLevelType w:val="hybridMultilevel"/>
    <w:tmpl w:val="E92AB7DA"/>
    <w:lvl w:ilvl="0" w:tplc="D0EC893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A354AE"/>
    <w:multiLevelType w:val="hybridMultilevel"/>
    <w:tmpl w:val="E08AAE7C"/>
    <w:lvl w:ilvl="0" w:tplc="67D6E6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B7BBA"/>
    <w:multiLevelType w:val="hybridMultilevel"/>
    <w:tmpl w:val="B7C6B48A"/>
    <w:lvl w:ilvl="0" w:tplc="E6E2F7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C37BE9"/>
    <w:multiLevelType w:val="hybridMultilevel"/>
    <w:tmpl w:val="04F80184"/>
    <w:lvl w:ilvl="0" w:tplc="EF9E380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835F9D"/>
    <w:multiLevelType w:val="hybridMultilevel"/>
    <w:tmpl w:val="9B2ED16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570D6B"/>
    <w:multiLevelType w:val="multilevel"/>
    <w:tmpl w:val="CB52859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0">
    <w:nsid w:val="66A21C52"/>
    <w:multiLevelType w:val="hybridMultilevel"/>
    <w:tmpl w:val="6A98BD1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B301A6"/>
    <w:multiLevelType w:val="hybridMultilevel"/>
    <w:tmpl w:val="BC3CC62E"/>
    <w:lvl w:ilvl="0" w:tplc="3946BCD6">
      <w:start w:val="1"/>
      <w:numFmt w:val="bullet"/>
      <w:pStyle w:val="PourAction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861309B"/>
    <w:multiLevelType w:val="hybridMultilevel"/>
    <w:tmpl w:val="B25AA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4E3FDA"/>
    <w:multiLevelType w:val="hybridMultilevel"/>
    <w:tmpl w:val="A4C80F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A04310"/>
    <w:multiLevelType w:val="hybridMultilevel"/>
    <w:tmpl w:val="1406A698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>
    <w:nsid w:val="7340259A"/>
    <w:multiLevelType w:val="hybridMultilevel"/>
    <w:tmpl w:val="8C0C3F6E"/>
    <w:lvl w:ilvl="0" w:tplc="67D6E6D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63F15C6"/>
    <w:multiLevelType w:val="hybridMultilevel"/>
    <w:tmpl w:val="1E3072AA"/>
    <w:lvl w:ilvl="0" w:tplc="D0EC8932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5434F2"/>
    <w:multiLevelType w:val="hybridMultilevel"/>
    <w:tmpl w:val="DC568EDA"/>
    <w:lvl w:ilvl="0" w:tplc="171E6186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98C4663"/>
    <w:multiLevelType w:val="singleLevel"/>
    <w:tmpl w:val="B0AAF88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>
    <w:nsid w:val="7D8A6790"/>
    <w:multiLevelType w:val="hybridMultilevel"/>
    <w:tmpl w:val="F0B60296"/>
    <w:lvl w:ilvl="0" w:tplc="67D6E6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055C79"/>
    <w:multiLevelType w:val="multilevel"/>
    <w:tmpl w:val="CB52859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>
    <w:abstractNumId w:val="12"/>
  </w:num>
  <w:num w:numId="2">
    <w:abstractNumId w:val="31"/>
  </w:num>
  <w:num w:numId="3">
    <w:abstractNumId w:val="38"/>
  </w:num>
  <w:num w:numId="4">
    <w:abstractNumId w:val="26"/>
  </w:num>
  <w:num w:numId="5">
    <w:abstractNumId w:val="28"/>
  </w:num>
  <w:num w:numId="6">
    <w:abstractNumId w:val="9"/>
  </w:num>
  <w:num w:numId="7">
    <w:abstractNumId w:val="34"/>
  </w:num>
  <w:num w:numId="8">
    <w:abstractNumId w:val="5"/>
  </w:num>
  <w:num w:numId="9">
    <w:abstractNumId w:val="30"/>
  </w:num>
  <w:num w:numId="10">
    <w:abstractNumId w:val="21"/>
  </w:num>
  <w:num w:numId="11">
    <w:abstractNumId w:val="16"/>
  </w:num>
  <w:num w:numId="12">
    <w:abstractNumId w:val="27"/>
  </w:num>
  <w:num w:numId="13">
    <w:abstractNumId w:val="24"/>
  </w:num>
  <w:num w:numId="14">
    <w:abstractNumId w:val="10"/>
  </w:num>
  <w:num w:numId="15">
    <w:abstractNumId w:val="36"/>
  </w:num>
  <w:num w:numId="16">
    <w:abstractNumId w:val="17"/>
  </w:num>
  <w:num w:numId="17">
    <w:abstractNumId w:val="2"/>
  </w:num>
  <w:num w:numId="18">
    <w:abstractNumId w:val="23"/>
  </w:num>
  <w:num w:numId="19">
    <w:abstractNumId w:val="19"/>
  </w:num>
  <w:num w:numId="20">
    <w:abstractNumId w:val="33"/>
  </w:num>
  <w:num w:numId="21">
    <w:abstractNumId w:val="18"/>
  </w:num>
  <w:num w:numId="22">
    <w:abstractNumId w:val="1"/>
  </w:num>
  <w:num w:numId="23">
    <w:abstractNumId w:val="22"/>
  </w:num>
  <w:num w:numId="24">
    <w:abstractNumId w:val="0"/>
  </w:num>
  <w:num w:numId="25">
    <w:abstractNumId w:val="7"/>
  </w:num>
  <w:num w:numId="26">
    <w:abstractNumId w:val="20"/>
  </w:num>
  <w:num w:numId="27">
    <w:abstractNumId w:val="15"/>
  </w:num>
  <w:num w:numId="28">
    <w:abstractNumId w:val="14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4"/>
  </w:num>
  <w:num w:numId="35">
    <w:abstractNumId w:val="39"/>
  </w:num>
  <w:num w:numId="36">
    <w:abstractNumId w:val="6"/>
  </w:num>
  <w:num w:numId="37">
    <w:abstractNumId w:val="35"/>
  </w:num>
  <w:num w:numId="38">
    <w:abstractNumId w:val="13"/>
  </w:num>
  <w:num w:numId="39">
    <w:abstractNumId w:val="11"/>
  </w:num>
  <w:num w:numId="40">
    <w:abstractNumId w:val="25"/>
  </w:num>
  <w:num w:numId="41">
    <w:abstractNumId w:val="3"/>
  </w:num>
  <w:num w:numId="42">
    <w:abstractNumId w:val="37"/>
  </w:num>
  <w:num w:numId="43">
    <w:abstractNumId w:val="12"/>
  </w:num>
  <w:num w:numId="44">
    <w:abstractNumId w:val="40"/>
  </w:num>
  <w:num w:numId="45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50"/>
    <w:rsid w:val="00001BE6"/>
    <w:rsid w:val="00002A15"/>
    <w:rsid w:val="00004094"/>
    <w:rsid w:val="00010638"/>
    <w:rsid w:val="000107C2"/>
    <w:rsid w:val="000114B7"/>
    <w:rsid w:val="00011FEF"/>
    <w:rsid w:val="000123F8"/>
    <w:rsid w:val="00016659"/>
    <w:rsid w:val="000200D7"/>
    <w:rsid w:val="00024086"/>
    <w:rsid w:val="0002686C"/>
    <w:rsid w:val="00032886"/>
    <w:rsid w:val="0003382F"/>
    <w:rsid w:val="00033A41"/>
    <w:rsid w:val="00034980"/>
    <w:rsid w:val="00035C72"/>
    <w:rsid w:val="00042E0E"/>
    <w:rsid w:val="000442A3"/>
    <w:rsid w:val="000444DB"/>
    <w:rsid w:val="00046F96"/>
    <w:rsid w:val="00047E84"/>
    <w:rsid w:val="0005098E"/>
    <w:rsid w:val="00051F44"/>
    <w:rsid w:val="0006026C"/>
    <w:rsid w:val="00064A92"/>
    <w:rsid w:val="00064B7E"/>
    <w:rsid w:val="0007142E"/>
    <w:rsid w:val="0007550A"/>
    <w:rsid w:val="000831C4"/>
    <w:rsid w:val="000846F8"/>
    <w:rsid w:val="000847E9"/>
    <w:rsid w:val="00084EDC"/>
    <w:rsid w:val="00085871"/>
    <w:rsid w:val="0008674B"/>
    <w:rsid w:val="00086BB4"/>
    <w:rsid w:val="000945B8"/>
    <w:rsid w:val="000953C2"/>
    <w:rsid w:val="00095CAE"/>
    <w:rsid w:val="000A0EC1"/>
    <w:rsid w:val="000A30C8"/>
    <w:rsid w:val="000A3F20"/>
    <w:rsid w:val="000A5B20"/>
    <w:rsid w:val="000A5C93"/>
    <w:rsid w:val="000A69FC"/>
    <w:rsid w:val="000A72FA"/>
    <w:rsid w:val="000A7BE6"/>
    <w:rsid w:val="000A7E9C"/>
    <w:rsid w:val="000B0567"/>
    <w:rsid w:val="000B13BE"/>
    <w:rsid w:val="000B164A"/>
    <w:rsid w:val="000B26DA"/>
    <w:rsid w:val="000B493A"/>
    <w:rsid w:val="000B710B"/>
    <w:rsid w:val="000B7537"/>
    <w:rsid w:val="000B7590"/>
    <w:rsid w:val="000C0501"/>
    <w:rsid w:val="000C512A"/>
    <w:rsid w:val="000C5C77"/>
    <w:rsid w:val="000C7B0A"/>
    <w:rsid w:val="000D1438"/>
    <w:rsid w:val="000D16F5"/>
    <w:rsid w:val="000D23F9"/>
    <w:rsid w:val="000D3F27"/>
    <w:rsid w:val="000D402B"/>
    <w:rsid w:val="000D4208"/>
    <w:rsid w:val="000D5FBF"/>
    <w:rsid w:val="000E0233"/>
    <w:rsid w:val="000E06B7"/>
    <w:rsid w:val="000E13AB"/>
    <w:rsid w:val="000E3305"/>
    <w:rsid w:val="000E37BE"/>
    <w:rsid w:val="000E3B12"/>
    <w:rsid w:val="000F2B15"/>
    <w:rsid w:val="000F3C6D"/>
    <w:rsid w:val="000F474F"/>
    <w:rsid w:val="000F5B58"/>
    <w:rsid w:val="0010061A"/>
    <w:rsid w:val="00103171"/>
    <w:rsid w:val="00103EA1"/>
    <w:rsid w:val="001068F3"/>
    <w:rsid w:val="00112C20"/>
    <w:rsid w:val="00115A15"/>
    <w:rsid w:val="0011680B"/>
    <w:rsid w:val="001216FD"/>
    <w:rsid w:val="0012173A"/>
    <w:rsid w:val="0012181F"/>
    <w:rsid w:val="001236A4"/>
    <w:rsid w:val="00123BE3"/>
    <w:rsid w:val="0012759B"/>
    <w:rsid w:val="001308D3"/>
    <w:rsid w:val="00131FAD"/>
    <w:rsid w:val="00134914"/>
    <w:rsid w:val="00137448"/>
    <w:rsid w:val="00145CE9"/>
    <w:rsid w:val="0014602B"/>
    <w:rsid w:val="00146D01"/>
    <w:rsid w:val="0015047C"/>
    <w:rsid w:val="0015522B"/>
    <w:rsid w:val="00155EEF"/>
    <w:rsid w:val="00160845"/>
    <w:rsid w:val="00165595"/>
    <w:rsid w:val="001668E9"/>
    <w:rsid w:val="00172ED4"/>
    <w:rsid w:val="00172F97"/>
    <w:rsid w:val="00173FD6"/>
    <w:rsid w:val="00175C8E"/>
    <w:rsid w:val="00176ACC"/>
    <w:rsid w:val="00176B8A"/>
    <w:rsid w:val="00180E0E"/>
    <w:rsid w:val="00181602"/>
    <w:rsid w:val="00186200"/>
    <w:rsid w:val="001873FF"/>
    <w:rsid w:val="00192D66"/>
    <w:rsid w:val="00197FD8"/>
    <w:rsid w:val="001A05C9"/>
    <w:rsid w:val="001A33BE"/>
    <w:rsid w:val="001A384F"/>
    <w:rsid w:val="001A3D4E"/>
    <w:rsid w:val="001B4F6F"/>
    <w:rsid w:val="001B53C2"/>
    <w:rsid w:val="001B6BC3"/>
    <w:rsid w:val="001B6BCA"/>
    <w:rsid w:val="001B7769"/>
    <w:rsid w:val="001C0569"/>
    <w:rsid w:val="001C3D87"/>
    <w:rsid w:val="001D09EC"/>
    <w:rsid w:val="001D1172"/>
    <w:rsid w:val="001D12DA"/>
    <w:rsid w:val="001D161C"/>
    <w:rsid w:val="001D7F10"/>
    <w:rsid w:val="001E097B"/>
    <w:rsid w:val="001E12CC"/>
    <w:rsid w:val="001E19C0"/>
    <w:rsid w:val="001E32BD"/>
    <w:rsid w:val="001E41CE"/>
    <w:rsid w:val="001E4819"/>
    <w:rsid w:val="001E5EF2"/>
    <w:rsid w:val="001E6227"/>
    <w:rsid w:val="001E73AB"/>
    <w:rsid w:val="001E7858"/>
    <w:rsid w:val="001F018F"/>
    <w:rsid w:val="001F4840"/>
    <w:rsid w:val="001F4D04"/>
    <w:rsid w:val="001F4E21"/>
    <w:rsid w:val="00201DBF"/>
    <w:rsid w:val="002039A6"/>
    <w:rsid w:val="00204284"/>
    <w:rsid w:val="002069C2"/>
    <w:rsid w:val="002134AA"/>
    <w:rsid w:val="00214AA8"/>
    <w:rsid w:val="00214FCA"/>
    <w:rsid w:val="00215D5A"/>
    <w:rsid w:val="0021618F"/>
    <w:rsid w:val="0021621E"/>
    <w:rsid w:val="00220CE9"/>
    <w:rsid w:val="002223BD"/>
    <w:rsid w:val="00223197"/>
    <w:rsid w:val="002240FC"/>
    <w:rsid w:val="00224815"/>
    <w:rsid w:val="00225130"/>
    <w:rsid w:val="00225BBC"/>
    <w:rsid w:val="00226C3E"/>
    <w:rsid w:val="0023384B"/>
    <w:rsid w:val="00233EA7"/>
    <w:rsid w:val="00236330"/>
    <w:rsid w:val="0023775C"/>
    <w:rsid w:val="00242BAE"/>
    <w:rsid w:val="002435D2"/>
    <w:rsid w:val="00245C03"/>
    <w:rsid w:val="00250966"/>
    <w:rsid w:val="00250C0E"/>
    <w:rsid w:val="002511DA"/>
    <w:rsid w:val="002525F5"/>
    <w:rsid w:val="002540DD"/>
    <w:rsid w:val="00256425"/>
    <w:rsid w:val="00261C0D"/>
    <w:rsid w:val="002666DA"/>
    <w:rsid w:val="002669AD"/>
    <w:rsid w:val="0027237E"/>
    <w:rsid w:val="00272B35"/>
    <w:rsid w:val="002760F9"/>
    <w:rsid w:val="0027729B"/>
    <w:rsid w:val="0028158F"/>
    <w:rsid w:val="00283B9A"/>
    <w:rsid w:val="00284A43"/>
    <w:rsid w:val="00292E72"/>
    <w:rsid w:val="00294280"/>
    <w:rsid w:val="002965DA"/>
    <w:rsid w:val="00297B1F"/>
    <w:rsid w:val="002A08A3"/>
    <w:rsid w:val="002A269A"/>
    <w:rsid w:val="002A2D40"/>
    <w:rsid w:val="002A4412"/>
    <w:rsid w:val="002A58E0"/>
    <w:rsid w:val="002B0DAD"/>
    <w:rsid w:val="002B11E0"/>
    <w:rsid w:val="002B1C63"/>
    <w:rsid w:val="002B38A3"/>
    <w:rsid w:val="002B4942"/>
    <w:rsid w:val="002B7BE8"/>
    <w:rsid w:val="002C44D9"/>
    <w:rsid w:val="002C7843"/>
    <w:rsid w:val="002D0518"/>
    <w:rsid w:val="002D0B39"/>
    <w:rsid w:val="002D1C96"/>
    <w:rsid w:val="002D3F6D"/>
    <w:rsid w:val="002E1223"/>
    <w:rsid w:val="002E3138"/>
    <w:rsid w:val="002E5219"/>
    <w:rsid w:val="002E61E8"/>
    <w:rsid w:val="002E775E"/>
    <w:rsid w:val="002E7DC0"/>
    <w:rsid w:val="002F0A75"/>
    <w:rsid w:val="002F2BE7"/>
    <w:rsid w:val="002F62BE"/>
    <w:rsid w:val="00301DB0"/>
    <w:rsid w:val="003023A2"/>
    <w:rsid w:val="003027F6"/>
    <w:rsid w:val="00303A75"/>
    <w:rsid w:val="0030543B"/>
    <w:rsid w:val="003054AB"/>
    <w:rsid w:val="00311411"/>
    <w:rsid w:val="0031208F"/>
    <w:rsid w:val="00312781"/>
    <w:rsid w:val="00317C13"/>
    <w:rsid w:val="00322DC4"/>
    <w:rsid w:val="0032350C"/>
    <w:rsid w:val="0033051D"/>
    <w:rsid w:val="00331514"/>
    <w:rsid w:val="00331CE9"/>
    <w:rsid w:val="00332CA6"/>
    <w:rsid w:val="00340664"/>
    <w:rsid w:val="003471BD"/>
    <w:rsid w:val="00347353"/>
    <w:rsid w:val="00355361"/>
    <w:rsid w:val="0035759A"/>
    <w:rsid w:val="00357FDD"/>
    <w:rsid w:val="00360AEA"/>
    <w:rsid w:val="003624C4"/>
    <w:rsid w:val="00363641"/>
    <w:rsid w:val="00365881"/>
    <w:rsid w:val="003658CD"/>
    <w:rsid w:val="00367AC9"/>
    <w:rsid w:val="00371995"/>
    <w:rsid w:val="00374F05"/>
    <w:rsid w:val="00374F16"/>
    <w:rsid w:val="00375A66"/>
    <w:rsid w:val="00375FF8"/>
    <w:rsid w:val="003760F9"/>
    <w:rsid w:val="00376473"/>
    <w:rsid w:val="00377CE9"/>
    <w:rsid w:val="00381B5A"/>
    <w:rsid w:val="003826CA"/>
    <w:rsid w:val="00383E9A"/>
    <w:rsid w:val="003849F4"/>
    <w:rsid w:val="00385098"/>
    <w:rsid w:val="003850BB"/>
    <w:rsid w:val="00386D53"/>
    <w:rsid w:val="003878E6"/>
    <w:rsid w:val="00394BA3"/>
    <w:rsid w:val="003A3ADE"/>
    <w:rsid w:val="003A55EB"/>
    <w:rsid w:val="003A7A56"/>
    <w:rsid w:val="003B050F"/>
    <w:rsid w:val="003B07C8"/>
    <w:rsid w:val="003B1E19"/>
    <w:rsid w:val="003B3DFD"/>
    <w:rsid w:val="003B42CC"/>
    <w:rsid w:val="003B4304"/>
    <w:rsid w:val="003B4DDD"/>
    <w:rsid w:val="003B5C23"/>
    <w:rsid w:val="003B681A"/>
    <w:rsid w:val="003B7188"/>
    <w:rsid w:val="003C097A"/>
    <w:rsid w:val="003C1086"/>
    <w:rsid w:val="003C12CB"/>
    <w:rsid w:val="003C68AA"/>
    <w:rsid w:val="003C6D44"/>
    <w:rsid w:val="003C7213"/>
    <w:rsid w:val="003D4D3B"/>
    <w:rsid w:val="003D5B1D"/>
    <w:rsid w:val="003E0C1B"/>
    <w:rsid w:val="003E1BE8"/>
    <w:rsid w:val="003E3359"/>
    <w:rsid w:val="003E436E"/>
    <w:rsid w:val="003E6D55"/>
    <w:rsid w:val="003E6F62"/>
    <w:rsid w:val="003F207B"/>
    <w:rsid w:val="003F335F"/>
    <w:rsid w:val="003F34D9"/>
    <w:rsid w:val="003F5A10"/>
    <w:rsid w:val="003F690B"/>
    <w:rsid w:val="003F7A26"/>
    <w:rsid w:val="003F7F1D"/>
    <w:rsid w:val="004007C1"/>
    <w:rsid w:val="0040409B"/>
    <w:rsid w:val="004074AE"/>
    <w:rsid w:val="0041203D"/>
    <w:rsid w:val="004122EF"/>
    <w:rsid w:val="00413AD1"/>
    <w:rsid w:val="00414337"/>
    <w:rsid w:val="00414BBB"/>
    <w:rsid w:val="004157CE"/>
    <w:rsid w:val="0041586D"/>
    <w:rsid w:val="00416B5A"/>
    <w:rsid w:val="004170F6"/>
    <w:rsid w:val="0042073E"/>
    <w:rsid w:val="0042285B"/>
    <w:rsid w:val="004244EF"/>
    <w:rsid w:val="004248A3"/>
    <w:rsid w:val="00425280"/>
    <w:rsid w:val="004261F4"/>
    <w:rsid w:val="00430AAA"/>
    <w:rsid w:val="00430D90"/>
    <w:rsid w:val="00431128"/>
    <w:rsid w:val="004364C6"/>
    <w:rsid w:val="00442A36"/>
    <w:rsid w:val="004437A0"/>
    <w:rsid w:val="00445ABD"/>
    <w:rsid w:val="0044694A"/>
    <w:rsid w:val="0045060E"/>
    <w:rsid w:val="004517F2"/>
    <w:rsid w:val="0045180F"/>
    <w:rsid w:val="00451C48"/>
    <w:rsid w:val="00453B73"/>
    <w:rsid w:val="00455216"/>
    <w:rsid w:val="00456AB6"/>
    <w:rsid w:val="00460C75"/>
    <w:rsid w:val="004632BB"/>
    <w:rsid w:val="004639FB"/>
    <w:rsid w:val="00470BB0"/>
    <w:rsid w:val="004726F6"/>
    <w:rsid w:val="00472746"/>
    <w:rsid w:val="0047372A"/>
    <w:rsid w:val="00476E8B"/>
    <w:rsid w:val="0048012B"/>
    <w:rsid w:val="00481536"/>
    <w:rsid w:val="004919E4"/>
    <w:rsid w:val="0049718A"/>
    <w:rsid w:val="004A2069"/>
    <w:rsid w:val="004A5B79"/>
    <w:rsid w:val="004A6CFC"/>
    <w:rsid w:val="004B2D11"/>
    <w:rsid w:val="004B4A21"/>
    <w:rsid w:val="004B4EC6"/>
    <w:rsid w:val="004B70F1"/>
    <w:rsid w:val="004C1F00"/>
    <w:rsid w:val="004C2D3F"/>
    <w:rsid w:val="004C42A6"/>
    <w:rsid w:val="004D097F"/>
    <w:rsid w:val="004D3F6D"/>
    <w:rsid w:val="004D4359"/>
    <w:rsid w:val="004D61B7"/>
    <w:rsid w:val="004D64CE"/>
    <w:rsid w:val="004D655D"/>
    <w:rsid w:val="004E0E95"/>
    <w:rsid w:val="004E11F0"/>
    <w:rsid w:val="004E149C"/>
    <w:rsid w:val="004E4EFC"/>
    <w:rsid w:val="004E5274"/>
    <w:rsid w:val="004E7A42"/>
    <w:rsid w:val="004F17B5"/>
    <w:rsid w:val="004F7521"/>
    <w:rsid w:val="00501EFD"/>
    <w:rsid w:val="00505D9E"/>
    <w:rsid w:val="00505E0A"/>
    <w:rsid w:val="00505E1C"/>
    <w:rsid w:val="005067F4"/>
    <w:rsid w:val="00506FB6"/>
    <w:rsid w:val="005070CC"/>
    <w:rsid w:val="0051063B"/>
    <w:rsid w:val="00512B38"/>
    <w:rsid w:val="005144A1"/>
    <w:rsid w:val="005147BA"/>
    <w:rsid w:val="00515339"/>
    <w:rsid w:val="00517C99"/>
    <w:rsid w:val="00520C1B"/>
    <w:rsid w:val="0052364B"/>
    <w:rsid w:val="00527821"/>
    <w:rsid w:val="00527FF4"/>
    <w:rsid w:val="0053135D"/>
    <w:rsid w:val="00531FEC"/>
    <w:rsid w:val="00532F38"/>
    <w:rsid w:val="00537787"/>
    <w:rsid w:val="00537F7F"/>
    <w:rsid w:val="00541F3F"/>
    <w:rsid w:val="005428CE"/>
    <w:rsid w:val="005431E4"/>
    <w:rsid w:val="00550301"/>
    <w:rsid w:val="00554EC8"/>
    <w:rsid w:val="00556887"/>
    <w:rsid w:val="00557231"/>
    <w:rsid w:val="005576A8"/>
    <w:rsid w:val="00560028"/>
    <w:rsid w:val="005613EC"/>
    <w:rsid w:val="00561937"/>
    <w:rsid w:val="00562F5B"/>
    <w:rsid w:val="00564A2F"/>
    <w:rsid w:val="00564A92"/>
    <w:rsid w:val="00564C2D"/>
    <w:rsid w:val="00566427"/>
    <w:rsid w:val="00571067"/>
    <w:rsid w:val="00571BCA"/>
    <w:rsid w:val="00571CF5"/>
    <w:rsid w:val="00572634"/>
    <w:rsid w:val="005738BB"/>
    <w:rsid w:val="00574259"/>
    <w:rsid w:val="005801D0"/>
    <w:rsid w:val="00585BCD"/>
    <w:rsid w:val="0058608A"/>
    <w:rsid w:val="0058715A"/>
    <w:rsid w:val="005911E7"/>
    <w:rsid w:val="00591862"/>
    <w:rsid w:val="005939D0"/>
    <w:rsid w:val="00595BFD"/>
    <w:rsid w:val="00597C42"/>
    <w:rsid w:val="005A16DD"/>
    <w:rsid w:val="005A25B2"/>
    <w:rsid w:val="005A43C9"/>
    <w:rsid w:val="005A6BD2"/>
    <w:rsid w:val="005A76AC"/>
    <w:rsid w:val="005B56DC"/>
    <w:rsid w:val="005B6545"/>
    <w:rsid w:val="005C103A"/>
    <w:rsid w:val="005C7245"/>
    <w:rsid w:val="005D7697"/>
    <w:rsid w:val="005E2E31"/>
    <w:rsid w:val="005E40CF"/>
    <w:rsid w:val="005E4780"/>
    <w:rsid w:val="005E6EF4"/>
    <w:rsid w:val="005E7E31"/>
    <w:rsid w:val="005F00C0"/>
    <w:rsid w:val="005F1E9C"/>
    <w:rsid w:val="005F1FC0"/>
    <w:rsid w:val="005F4250"/>
    <w:rsid w:val="005F4519"/>
    <w:rsid w:val="005F6032"/>
    <w:rsid w:val="00600700"/>
    <w:rsid w:val="00601BD1"/>
    <w:rsid w:val="00604540"/>
    <w:rsid w:val="00606880"/>
    <w:rsid w:val="006071B8"/>
    <w:rsid w:val="006105D3"/>
    <w:rsid w:val="00610A26"/>
    <w:rsid w:val="00610ADB"/>
    <w:rsid w:val="00610D51"/>
    <w:rsid w:val="00612AB8"/>
    <w:rsid w:val="00613185"/>
    <w:rsid w:val="00614140"/>
    <w:rsid w:val="006159A2"/>
    <w:rsid w:val="006159C5"/>
    <w:rsid w:val="00615F13"/>
    <w:rsid w:val="0061708D"/>
    <w:rsid w:val="00621C31"/>
    <w:rsid w:val="00622262"/>
    <w:rsid w:val="00625ED5"/>
    <w:rsid w:val="006264FA"/>
    <w:rsid w:val="006271B1"/>
    <w:rsid w:val="00630F82"/>
    <w:rsid w:val="00632E7E"/>
    <w:rsid w:val="0063370A"/>
    <w:rsid w:val="00633DBB"/>
    <w:rsid w:val="00635D69"/>
    <w:rsid w:val="00636121"/>
    <w:rsid w:val="00640BEA"/>
    <w:rsid w:val="00640DAD"/>
    <w:rsid w:val="006426FB"/>
    <w:rsid w:val="00645E6F"/>
    <w:rsid w:val="00646DC6"/>
    <w:rsid w:val="00647B8D"/>
    <w:rsid w:val="006507BF"/>
    <w:rsid w:val="00651AEC"/>
    <w:rsid w:val="00651C13"/>
    <w:rsid w:val="006526D5"/>
    <w:rsid w:val="00652AE3"/>
    <w:rsid w:val="00654DED"/>
    <w:rsid w:val="006575EF"/>
    <w:rsid w:val="00664667"/>
    <w:rsid w:val="00664AAF"/>
    <w:rsid w:val="00665724"/>
    <w:rsid w:val="00665BB3"/>
    <w:rsid w:val="00667653"/>
    <w:rsid w:val="0067238D"/>
    <w:rsid w:val="006728C0"/>
    <w:rsid w:val="006729A4"/>
    <w:rsid w:val="00672A09"/>
    <w:rsid w:val="00673096"/>
    <w:rsid w:val="0067383F"/>
    <w:rsid w:val="00673E4D"/>
    <w:rsid w:val="0067414B"/>
    <w:rsid w:val="00674848"/>
    <w:rsid w:val="00680510"/>
    <w:rsid w:val="00680957"/>
    <w:rsid w:val="006847BC"/>
    <w:rsid w:val="00687FDB"/>
    <w:rsid w:val="00690338"/>
    <w:rsid w:val="00691BEA"/>
    <w:rsid w:val="00694C72"/>
    <w:rsid w:val="00695CB7"/>
    <w:rsid w:val="006975AE"/>
    <w:rsid w:val="006A0EA3"/>
    <w:rsid w:val="006A23C2"/>
    <w:rsid w:val="006A29D0"/>
    <w:rsid w:val="006A3507"/>
    <w:rsid w:val="006A4A23"/>
    <w:rsid w:val="006A5B3A"/>
    <w:rsid w:val="006A65BB"/>
    <w:rsid w:val="006B1517"/>
    <w:rsid w:val="006B2D18"/>
    <w:rsid w:val="006B3B2E"/>
    <w:rsid w:val="006B3D89"/>
    <w:rsid w:val="006B3FD8"/>
    <w:rsid w:val="006C1765"/>
    <w:rsid w:val="006C271E"/>
    <w:rsid w:val="006C62BD"/>
    <w:rsid w:val="006D02D9"/>
    <w:rsid w:val="006D429A"/>
    <w:rsid w:val="006D6942"/>
    <w:rsid w:val="006E037C"/>
    <w:rsid w:val="006E0BD6"/>
    <w:rsid w:val="006F25B7"/>
    <w:rsid w:val="006F52D2"/>
    <w:rsid w:val="006F6EA1"/>
    <w:rsid w:val="007012D4"/>
    <w:rsid w:val="00701F2A"/>
    <w:rsid w:val="0070266E"/>
    <w:rsid w:val="00712863"/>
    <w:rsid w:val="007132EB"/>
    <w:rsid w:val="00714999"/>
    <w:rsid w:val="0071502E"/>
    <w:rsid w:val="00716977"/>
    <w:rsid w:val="00717C19"/>
    <w:rsid w:val="00720F66"/>
    <w:rsid w:val="00721297"/>
    <w:rsid w:val="00721F73"/>
    <w:rsid w:val="00732077"/>
    <w:rsid w:val="0073321F"/>
    <w:rsid w:val="00733CA8"/>
    <w:rsid w:val="00735DB2"/>
    <w:rsid w:val="00736276"/>
    <w:rsid w:val="007430C3"/>
    <w:rsid w:val="00743CBE"/>
    <w:rsid w:val="00745E3B"/>
    <w:rsid w:val="00751324"/>
    <w:rsid w:val="0075221F"/>
    <w:rsid w:val="00753F3C"/>
    <w:rsid w:val="007565EF"/>
    <w:rsid w:val="007662B9"/>
    <w:rsid w:val="00766E89"/>
    <w:rsid w:val="00773D66"/>
    <w:rsid w:val="00773F63"/>
    <w:rsid w:val="00774AF6"/>
    <w:rsid w:val="00775879"/>
    <w:rsid w:val="007800AC"/>
    <w:rsid w:val="007812A3"/>
    <w:rsid w:val="007814CA"/>
    <w:rsid w:val="00781E94"/>
    <w:rsid w:val="0078287F"/>
    <w:rsid w:val="0078491B"/>
    <w:rsid w:val="00787C0E"/>
    <w:rsid w:val="007901AE"/>
    <w:rsid w:val="0079072B"/>
    <w:rsid w:val="00791562"/>
    <w:rsid w:val="0079234A"/>
    <w:rsid w:val="0079319F"/>
    <w:rsid w:val="007938A3"/>
    <w:rsid w:val="00794E90"/>
    <w:rsid w:val="007A00FF"/>
    <w:rsid w:val="007A0EEA"/>
    <w:rsid w:val="007A296C"/>
    <w:rsid w:val="007A370D"/>
    <w:rsid w:val="007A3D0E"/>
    <w:rsid w:val="007A45E6"/>
    <w:rsid w:val="007A5579"/>
    <w:rsid w:val="007B0151"/>
    <w:rsid w:val="007B1487"/>
    <w:rsid w:val="007B228D"/>
    <w:rsid w:val="007B281A"/>
    <w:rsid w:val="007B3151"/>
    <w:rsid w:val="007B5622"/>
    <w:rsid w:val="007B75ED"/>
    <w:rsid w:val="007C0285"/>
    <w:rsid w:val="007C0F59"/>
    <w:rsid w:val="007C30B7"/>
    <w:rsid w:val="007C39B6"/>
    <w:rsid w:val="007C3FB4"/>
    <w:rsid w:val="007C41D7"/>
    <w:rsid w:val="007C45F0"/>
    <w:rsid w:val="007C4BC4"/>
    <w:rsid w:val="007C6703"/>
    <w:rsid w:val="007C6F55"/>
    <w:rsid w:val="007D013D"/>
    <w:rsid w:val="007D0438"/>
    <w:rsid w:val="007D0753"/>
    <w:rsid w:val="007D41F1"/>
    <w:rsid w:val="007D4D5E"/>
    <w:rsid w:val="007D5074"/>
    <w:rsid w:val="007E1D8A"/>
    <w:rsid w:val="007E5BF9"/>
    <w:rsid w:val="007F267D"/>
    <w:rsid w:val="007F2AEA"/>
    <w:rsid w:val="007F2F53"/>
    <w:rsid w:val="007F3162"/>
    <w:rsid w:val="007F3A86"/>
    <w:rsid w:val="007F3D2B"/>
    <w:rsid w:val="007F474C"/>
    <w:rsid w:val="008024C3"/>
    <w:rsid w:val="008039E0"/>
    <w:rsid w:val="00803FB2"/>
    <w:rsid w:val="0080508D"/>
    <w:rsid w:val="0081585E"/>
    <w:rsid w:val="00815AE0"/>
    <w:rsid w:val="0081687A"/>
    <w:rsid w:val="0082308F"/>
    <w:rsid w:val="00824231"/>
    <w:rsid w:val="00824576"/>
    <w:rsid w:val="00825456"/>
    <w:rsid w:val="0082619F"/>
    <w:rsid w:val="00826795"/>
    <w:rsid w:val="00827093"/>
    <w:rsid w:val="0083057B"/>
    <w:rsid w:val="00831012"/>
    <w:rsid w:val="00832C31"/>
    <w:rsid w:val="00833D5B"/>
    <w:rsid w:val="008341BB"/>
    <w:rsid w:val="008358BC"/>
    <w:rsid w:val="00835988"/>
    <w:rsid w:val="00835A36"/>
    <w:rsid w:val="00835E2F"/>
    <w:rsid w:val="0083799A"/>
    <w:rsid w:val="00837CD5"/>
    <w:rsid w:val="00837E1B"/>
    <w:rsid w:val="008400DC"/>
    <w:rsid w:val="0084290A"/>
    <w:rsid w:val="00844FC9"/>
    <w:rsid w:val="008525BF"/>
    <w:rsid w:val="00857FFC"/>
    <w:rsid w:val="00864EFE"/>
    <w:rsid w:val="00864FE1"/>
    <w:rsid w:val="0086795C"/>
    <w:rsid w:val="008709EB"/>
    <w:rsid w:val="008709FC"/>
    <w:rsid w:val="00875AC5"/>
    <w:rsid w:val="008802E2"/>
    <w:rsid w:val="00882C3D"/>
    <w:rsid w:val="00883018"/>
    <w:rsid w:val="008841A4"/>
    <w:rsid w:val="00884DAC"/>
    <w:rsid w:val="00886D04"/>
    <w:rsid w:val="008876DA"/>
    <w:rsid w:val="008910E9"/>
    <w:rsid w:val="00895195"/>
    <w:rsid w:val="0089531B"/>
    <w:rsid w:val="008957B5"/>
    <w:rsid w:val="00895B5B"/>
    <w:rsid w:val="00896A1C"/>
    <w:rsid w:val="008A14A7"/>
    <w:rsid w:val="008A1BF3"/>
    <w:rsid w:val="008A2194"/>
    <w:rsid w:val="008A5106"/>
    <w:rsid w:val="008A5816"/>
    <w:rsid w:val="008A6C4A"/>
    <w:rsid w:val="008A6EAD"/>
    <w:rsid w:val="008B0BC9"/>
    <w:rsid w:val="008B25D9"/>
    <w:rsid w:val="008B2BAC"/>
    <w:rsid w:val="008B359F"/>
    <w:rsid w:val="008B557F"/>
    <w:rsid w:val="008B753B"/>
    <w:rsid w:val="008C3117"/>
    <w:rsid w:val="008C4E39"/>
    <w:rsid w:val="008C56CB"/>
    <w:rsid w:val="008C6DA0"/>
    <w:rsid w:val="008D2414"/>
    <w:rsid w:val="008D3034"/>
    <w:rsid w:val="008D6402"/>
    <w:rsid w:val="008D75C7"/>
    <w:rsid w:val="008E4A5B"/>
    <w:rsid w:val="008E7596"/>
    <w:rsid w:val="008F0272"/>
    <w:rsid w:val="008F140E"/>
    <w:rsid w:val="008F16ED"/>
    <w:rsid w:val="008F43C1"/>
    <w:rsid w:val="008F47E2"/>
    <w:rsid w:val="008F681E"/>
    <w:rsid w:val="008F69CF"/>
    <w:rsid w:val="008F6DFB"/>
    <w:rsid w:val="009018DE"/>
    <w:rsid w:val="00912B60"/>
    <w:rsid w:val="00913036"/>
    <w:rsid w:val="00915589"/>
    <w:rsid w:val="00915AE2"/>
    <w:rsid w:val="00917260"/>
    <w:rsid w:val="00921879"/>
    <w:rsid w:val="0092586F"/>
    <w:rsid w:val="00932E3F"/>
    <w:rsid w:val="0093339F"/>
    <w:rsid w:val="0093606B"/>
    <w:rsid w:val="0093634A"/>
    <w:rsid w:val="009373E7"/>
    <w:rsid w:val="0094060E"/>
    <w:rsid w:val="009419D0"/>
    <w:rsid w:val="009504B9"/>
    <w:rsid w:val="00951677"/>
    <w:rsid w:val="00951889"/>
    <w:rsid w:val="0095382F"/>
    <w:rsid w:val="00953D31"/>
    <w:rsid w:val="009551B0"/>
    <w:rsid w:val="00955E88"/>
    <w:rsid w:val="009567BA"/>
    <w:rsid w:val="0096157F"/>
    <w:rsid w:val="00962C68"/>
    <w:rsid w:val="009641C5"/>
    <w:rsid w:val="009700F1"/>
    <w:rsid w:val="00972255"/>
    <w:rsid w:val="0097310A"/>
    <w:rsid w:val="00973374"/>
    <w:rsid w:val="009753D2"/>
    <w:rsid w:val="00976F9A"/>
    <w:rsid w:val="00981320"/>
    <w:rsid w:val="00985258"/>
    <w:rsid w:val="00986C1A"/>
    <w:rsid w:val="009875C0"/>
    <w:rsid w:val="009903FA"/>
    <w:rsid w:val="00991721"/>
    <w:rsid w:val="009920B4"/>
    <w:rsid w:val="009942F9"/>
    <w:rsid w:val="00996595"/>
    <w:rsid w:val="00996B14"/>
    <w:rsid w:val="009A3732"/>
    <w:rsid w:val="009A667F"/>
    <w:rsid w:val="009A7D71"/>
    <w:rsid w:val="009B11E2"/>
    <w:rsid w:val="009B2208"/>
    <w:rsid w:val="009B5461"/>
    <w:rsid w:val="009C5406"/>
    <w:rsid w:val="009C72AC"/>
    <w:rsid w:val="009D015E"/>
    <w:rsid w:val="009D30D1"/>
    <w:rsid w:val="009D476C"/>
    <w:rsid w:val="009D4B28"/>
    <w:rsid w:val="009D74C3"/>
    <w:rsid w:val="009D7DFA"/>
    <w:rsid w:val="009E01A1"/>
    <w:rsid w:val="009E0204"/>
    <w:rsid w:val="009E4BEB"/>
    <w:rsid w:val="009E5D65"/>
    <w:rsid w:val="009E7B11"/>
    <w:rsid w:val="009E7D2E"/>
    <w:rsid w:val="009E7FA9"/>
    <w:rsid w:val="009F07E6"/>
    <w:rsid w:val="009F1CEF"/>
    <w:rsid w:val="009F58DC"/>
    <w:rsid w:val="009F65F2"/>
    <w:rsid w:val="00A00DC3"/>
    <w:rsid w:val="00A01A7F"/>
    <w:rsid w:val="00A03597"/>
    <w:rsid w:val="00A068B4"/>
    <w:rsid w:val="00A06AE3"/>
    <w:rsid w:val="00A06D84"/>
    <w:rsid w:val="00A133DC"/>
    <w:rsid w:val="00A13FCD"/>
    <w:rsid w:val="00A16454"/>
    <w:rsid w:val="00A171B6"/>
    <w:rsid w:val="00A20293"/>
    <w:rsid w:val="00A21736"/>
    <w:rsid w:val="00A21C54"/>
    <w:rsid w:val="00A21F99"/>
    <w:rsid w:val="00A22338"/>
    <w:rsid w:val="00A22CF4"/>
    <w:rsid w:val="00A24A7B"/>
    <w:rsid w:val="00A25445"/>
    <w:rsid w:val="00A25695"/>
    <w:rsid w:val="00A26BBE"/>
    <w:rsid w:val="00A27147"/>
    <w:rsid w:val="00A2744C"/>
    <w:rsid w:val="00A274D2"/>
    <w:rsid w:val="00A3006F"/>
    <w:rsid w:val="00A32465"/>
    <w:rsid w:val="00A3488E"/>
    <w:rsid w:val="00A360D8"/>
    <w:rsid w:val="00A37DE2"/>
    <w:rsid w:val="00A37E45"/>
    <w:rsid w:val="00A445A2"/>
    <w:rsid w:val="00A44C57"/>
    <w:rsid w:val="00A45B86"/>
    <w:rsid w:val="00A53AB3"/>
    <w:rsid w:val="00A559A6"/>
    <w:rsid w:val="00A560D0"/>
    <w:rsid w:val="00A56E11"/>
    <w:rsid w:val="00A57535"/>
    <w:rsid w:val="00A60B19"/>
    <w:rsid w:val="00A6116A"/>
    <w:rsid w:val="00A62441"/>
    <w:rsid w:val="00A6532F"/>
    <w:rsid w:val="00A71058"/>
    <w:rsid w:val="00A7147E"/>
    <w:rsid w:val="00A739BA"/>
    <w:rsid w:val="00A73C22"/>
    <w:rsid w:val="00A76FA0"/>
    <w:rsid w:val="00A774BE"/>
    <w:rsid w:val="00A817A3"/>
    <w:rsid w:val="00A81C51"/>
    <w:rsid w:val="00A82504"/>
    <w:rsid w:val="00A840DA"/>
    <w:rsid w:val="00A8707F"/>
    <w:rsid w:val="00A91EBC"/>
    <w:rsid w:val="00A9280D"/>
    <w:rsid w:val="00A93CB8"/>
    <w:rsid w:val="00A95241"/>
    <w:rsid w:val="00A9700B"/>
    <w:rsid w:val="00AA1453"/>
    <w:rsid w:val="00AA3179"/>
    <w:rsid w:val="00AB1A43"/>
    <w:rsid w:val="00AB2546"/>
    <w:rsid w:val="00AB4D6C"/>
    <w:rsid w:val="00AB5A1E"/>
    <w:rsid w:val="00AB669C"/>
    <w:rsid w:val="00AC1B25"/>
    <w:rsid w:val="00AC2F72"/>
    <w:rsid w:val="00AC46A6"/>
    <w:rsid w:val="00AC54CB"/>
    <w:rsid w:val="00AD4143"/>
    <w:rsid w:val="00AD7E51"/>
    <w:rsid w:val="00AE0302"/>
    <w:rsid w:val="00AE0467"/>
    <w:rsid w:val="00AE190F"/>
    <w:rsid w:val="00AE5398"/>
    <w:rsid w:val="00AE58BB"/>
    <w:rsid w:val="00AE7759"/>
    <w:rsid w:val="00AF1FCD"/>
    <w:rsid w:val="00AF2D45"/>
    <w:rsid w:val="00AF516A"/>
    <w:rsid w:val="00AF55C5"/>
    <w:rsid w:val="00AF5885"/>
    <w:rsid w:val="00AF78C6"/>
    <w:rsid w:val="00B03E1E"/>
    <w:rsid w:val="00B05D56"/>
    <w:rsid w:val="00B06A36"/>
    <w:rsid w:val="00B13A2B"/>
    <w:rsid w:val="00B176C9"/>
    <w:rsid w:val="00B211C7"/>
    <w:rsid w:val="00B228A1"/>
    <w:rsid w:val="00B238AE"/>
    <w:rsid w:val="00B2680F"/>
    <w:rsid w:val="00B2731F"/>
    <w:rsid w:val="00B276CF"/>
    <w:rsid w:val="00B3287D"/>
    <w:rsid w:val="00B33891"/>
    <w:rsid w:val="00B343D3"/>
    <w:rsid w:val="00B355C9"/>
    <w:rsid w:val="00B36078"/>
    <w:rsid w:val="00B36F88"/>
    <w:rsid w:val="00B42045"/>
    <w:rsid w:val="00B44F40"/>
    <w:rsid w:val="00B500F2"/>
    <w:rsid w:val="00B52C3E"/>
    <w:rsid w:val="00B54B31"/>
    <w:rsid w:val="00B55390"/>
    <w:rsid w:val="00B55801"/>
    <w:rsid w:val="00B57C1D"/>
    <w:rsid w:val="00B60C0E"/>
    <w:rsid w:val="00B6127A"/>
    <w:rsid w:val="00B636D2"/>
    <w:rsid w:val="00B639D7"/>
    <w:rsid w:val="00B6770C"/>
    <w:rsid w:val="00B71E0E"/>
    <w:rsid w:val="00B762B7"/>
    <w:rsid w:val="00B77C7A"/>
    <w:rsid w:val="00B81487"/>
    <w:rsid w:val="00B85271"/>
    <w:rsid w:val="00B85653"/>
    <w:rsid w:val="00B85FDD"/>
    <w:rsid w:val="00B86890"/>
    <w:rsid w:val="00B9297A"/>
    <w:rsid w:val="00B932FF"/>
    <w:rsid w:val="00B9670B"/>
    <w:rsid w:val="00B96AE2"/>
    <w:rsid w:val="00B96AFB"/>
    <w:rsid w:val="00B9733C"/>
    <w:rsid w:val="00BA1223"/>
    <w:rsid w:val="00BA276F"/>
    <w:rsid w:val="00BA4FF2"/>
    <w:rsid w:val="00BB067D"/>
    <w:rsid w:val="00BB13A3"/>
    <w:rsid w:val="00BB37D3"/>
    <w:rsid w:val="00BB658F"/>
    <w:rsid w:val="00BC2D99"/>
    <w:rsid w:val="00BC3DC4"/>
    <w:rsid w:val="00BC7A38"/>
    <w:rsid w:val="00BD1B91"/>
    <w:rsid w:val="00BD3EB8"/>
    <w:rsid w:val="00BD476E"/>
    <w:rsid w:val="00BD5237"/>
    <w:rsid w:val="00BD67A8"/>
    <w:rsid w:val="00BE1A04"/>
    <w:rsid w:val="00BE427D"/>
    <w:rsid w:val="00BF0BE3"/>
    <w:rsid w:val="00BF1F1C"/>
    <w:rsid w:val="00BF5AB6"/>
    <w:rsid w:val="00C01799"/>
    <w:rsid w:val="00C020BF"/>
    <w:rsid w:val="00C02EF6"/>
    <w:rsid w:val="00C03CCB"/>
    <w:rsid w:val="00C03EEB"/>
    <w:rsid w:val="00C047DF"/>
    <w:rsid w:val="00C15CF8"/>
    <w:rsid w:val="00C17142"/>
    <w:rsid w:val="00C179C5"/>
    <w:rsid w:val="00C24CD6"/>
    <w:rsid w:val="00C26A32"/>
    <w:rsid w:val="00C26A62"/>
    <w:rsid w:val="00C300E7"/>
    <w:rsid w:val="00C3054D"/>
    <w:rsid w:val="00C30D7D"/>
    <w:rsid w:val="00C32ED7"/>
    <w:rsid w:val="00C346A6"/>
    <w:rsid w:val="00C379D4"/>
    <w:rsid w:val="00C4435A"/>
    <w:rsid w:val="00C45ACC"/>
    <w:rsid w:val="00C47293"/>
    <w:rsid w:val="00C5068B"/>
    <w:rsid w:val="00C51749"/>
    <w:rsid w:val="00C62CAF"/>
    <w:rsid w:val="00C63E24"/>
    <w:rsid w:val="00C63F1C"/>
    <w:rsid w:val="00C6584D"/>
    <w:rsid w:val="00C67188"/>
    <w:rsid w:val="00C67959"/>
    <w:rsid w:val="00C67F00"/>
    <w:rsid w:val="00C706D4"/>
    <w:rsid w:val="00C7321A"/>
    <w:rsid w:val="00C73570"/>
    <w:rsid w:val="00C74542"/>
    <w:rsid w:val="00C7469C"/>
    <w:rsid w:val="00C75A82"/>
    <w:rsid w:val="00C7693B"/>
    <w:rsid w:val="00C76C2F"/>
    <w:rsid w:val="00C775CD"/>
    <w:rsid w:val="00C77971"/>
    <w:rsid w:val="00C85BD7"/>
    <w:rsid w:val="00C86756"/>
    <w:rsid w:val="00C86889"/>
    <w:rsid w:val="00C8747F"/>
    <w:rsid w:val="00C93BEE"/>
    <w:rsid w:val="00C964D0"/>
    <w:rsid w:val="00C9664B"/>
    <w:rsid w:val="00CA2005"/>
    <w:rsid w:val="00CA5FC0"/>
    <w:rsid w:val="00CB0368"/>
    <w:rsid w:val="00CB163A"/>
    <w:rsid w:val="00CB26D4"/>
    <w:rsid w:val="00CB2E3C"/>
    <w:rsid w:val="00CB3CE9"/>
    <w:rsid w:val="00CB683A"/>
    <w:rsid w:val="00CC072A"/>
    <w:rsid w:val="00CC2BDA"/>
    <w:rsid w:val="00CC2D8A"/>
    <w:rsid w:val="00CC43BD"/>
    <w:rsid w:val="00CC7544"/>
    <w:rsid w:val="00CC7E2D"/>
    <w:rsid w:val="00CD21F9"/>
    <w:rsid w:val="00CD3D3C"/>
    <w:rsid w:val="00CD447B"/>
    <w:rsid w:val="00CD728B"/>
    <w:rsid w:val="00CD7CC6"/>
    <w:rsid w:val="00CE319D"/>
    <w:rsid w:val="00CE3E78"/>
    <w:rsid w:val="00CE4B9B"/>
    <w:rsid w:val="00CE5E30"/>
    <w:rsid w:val="00CF4D84"/>
    <w:rsid w:val="00D0035A"/>
    <w:rsid w:val="00D00C05"/>
    <w:rsid w:val="00D0194D"/>
    <w:rsid w:val="00D02408"/>
    <w:rsid w:val="00D03B7A"/>
    <w:rsid w:val="00D0418C"/>
    <w:rsid w:val="00D10CB4"/>
    <w:rsid w:val="00D11A7F"/>
    <w:rsid w:val="00D130A6"/>
    <w:rsid w:val="00D14B29"/>
    <w:rsid w:val="00D15305"/>
    <w:rsid w:val="00D15EA3"/>
    <w:rsid w:val="00D16D7E"/>
    <w:rsid w:val="00D20B86"/>
    <w:rsid w:val="00D21C39"/>
    <w:rsid w:val="00D22269"/>
    <w:rsid w:val="00D24686"/>
    <w:rsid w:val="00D26A03"/>
    <w:rsid w:val="00D303B1"/>
    <w:rsid w:val="00D313ED"/>
    <w:rsid w:val="00D318BC"/>
    <w:rsid w:val="00D32774"/>
    <w:rsid w:val="00D34630"/>
    <w:rsid w:val="00D34710"/>
    <w:rsid w:val="00D4198C"/>
    <w:rsid w:val="00D4499D"/>
    <w:rsid w:val="00D44E65"/>
    <w:rsid w:val="00D45096"/>
    <w:rsid w:val="00D45E51"/>
    <w:rsid w:val="00D47E64"/>
    <w:rsid w:val="00D51B3E"/>
    <w:rsid w:val="00D5687E"/>
    <w:rsid w:val="00D620E7"/>
    <w:rsid w:val="00D651FA"/>
    <w:rsid w:val="00D7384C"/>
    <w:rsid w:val="00D74780"/>
    <w:rsid w:val="00D801A3"/>
    <w:rsid w:val="00D82172"/>
    <w:rsid w:val="00D8506E"/>
    <w:rsid w:val="00D85957"/>
    <w:rsid w:val="00D86757"/>
    <w:rsid w:val="00D87785"/>
    <w:rsid w:val="00D87B28"/>
    <w:rsid w:val="00D938D6"/>
    <w:rsid w:val="00D93E8F"/>
    <w:rsid w:val="00D93FB1"/>
    <w:rsid w:val="00D95F18"/>
    <w:rsid w:val="00DA18E8"/>
    <w:rsid w:val="00DA1E18"/>
    <w:rsid w:val="00DA5EF9"/>
    <w:rsid w:val="00DA68AB"/>
    <w:rsid w:val="00DB0081"/>
    <w:rsid w:val="00DB1C00"/>
    <w:rsid w:val="00DB2353"/>
    <w:rsid w:val="00DB3D19"/>
    <w:rsid w:val="00DB407A"/>
    <w:rsid w:val="00DB4CA1"/>
    <w:rsid w:val="00DC024F"/>
    <w:rsid w:val="00DC1658"/>
    <w:rsid w:val="00DC2912"/>
    <w:rsid w:val="00DC51F4"/>
    <w:rsid w:val="00DC6FDD"/>
    <w:rsid w:val="00DD3838"/>
    <w:rsid w:val="00DD4C19"/>
    <w:rsid w:val="00DD5B3E"/>
    <w:rsid w:val="00DD7D13"/>
    <w:rsid w:val="00DF1BD7"/>
    <w:rsid w:val="00DF31B8"/>
    <w:rsid w:val="00DF5308"/>
    <w:rsid w:val="00DF58F5"/>
    <w:rsid w:val="00E02FDD"/>
    <w:rsid w:val="00E03D10"/>
    <w:rsid w:val="00E0686B"/>
    <w:rsid w:val="00E06BBE"/>
    <w:rsid w:val="00E0793B"/>
    <w:rsid w:val="00E11A95"/>
    <w:rsid w:val="00E124A0"/>
    <w:rsid w:val="00E12C61"/>
    <w:rsid w:val="00E12D27"/>
    <w:rsid w:val="00E12E97"/>
    <w:rsid w:val="00E15B14"/>
    <w:rsid w:val="00E15D56"/>
    <w:rsid w:val="00E20B90"/>
    <w:rsid w:val="00E218DE"/>
    <w:rsid w:val="00E2266F"/>
    <w:rsid w:val="00E226AF"/>
    <w:rsid w:val="00E257A8"/>
    <w:rsid w:val="00E25A14"/>
    <w:rsid w:val="00E32DB3"/>
    <w:rsid w:val="00E37DCE"/>
    <w:rsid w:val="00E44929"/>
    <w:rsid w:val="00E44C23"/>
    <w:rsid w:val="00E47F7D"/>
    <w:rsid w:val="00E51D3A"/>
    <w:rsid w:val="00E51EBE"/>
    <w:rsid w:val="00E528AB"/>
    <w:rsid w:val="00E52A09"/>
    <w:rsid w:val="00E52C02"/>
    <w:rsid w:val="00E623AF"/>
    <w:rsid w:val="00E6338C"/>
    <w:rsid w:val="00E647C4"/>
    <w:rsid w:val="00E66E83"/>
    <w:rsid w:val="00E66E9B"/>
    <w:rsid w:val="00E67A76"/>
    <w:rsid w:val="00E72D57"/>
    <w:rsid w:val="00E74684"/>
    <w:rsid w:val="00E76693"/>
    <w:rsid w:val="00E82607"/>
    <w:rsid w:val="00E8537C"/>
    <w:rsid w:val="00E85F53"/>
    <w:rsid w:val="00E875E8"/>
    <w:rsid w:val="00E91949"/>
    <w:rsid w:val="00E936D7"/>
    <w:rsid w:val="00E93EE2"/>
    <w:rsid w:val="00E96100"/>
    <w:rsid w:val="00E97CDC"/>
    <w:rsid w:val="00EA1AF6"/>
    <w:rsid w:val="00EA1E72"/>
    <w:rsid w:val="00EA2438"/>
    <w:rsid w:val="00EA2C06"/>
    <w:rsid w:val="00EA3074"/>
    <w:rsid w:val="00EA418C"/>
    <w:rsid w:val="00EA51B0"/>
    <w:rsid w:val="00EA5422"/>
    <w:rsid w:val="00EA54B9"/>
    <w:rsid w:val="00EB084E"/>
    <w:rsid w:val="00EB0FCC"/>
    <w:rsid w:val="00EB7D21"/>
    <w:rsid w:val="00EC07BA"/>
    <w:rsid w:val="00EC1557"/>
    <w:rsid w:val="00EC31A7"/>
    <w:rsid w:val="00EC4431"/>
    <w:rsid w:val="00EC60F4"/>
    <w:rsid w:val="00EC6EF2"/>
    <w:rsid w:val="00ED0AB8"/>
    <w:rsid w:val="00ED189E"/>
    <w:rsid w:val="00ED18D9"/>
    <w:rsid w:val="00ED2222"/>
    <w:rsid w:val="00ED332C"/>
    <w:rsid w:val="00ED4DF0"/>
    <w:rsid w:val="00ED546F"/>
    <w:rsid w:val="00ED563E"/>
    <w:rsid w:val="00ED7146"/>
    <w:rsid w:val="00ED731F"/>
    <w:rsid w:val="00ED74EE"/>
    <w:rsid w:val="00EE0340"/>
    <w:rsid w:val="00EE3E31"/>
    <w:rsid w:val="00EE71F9"/>
    <w:rsid w:val="00EF0EE9"/>
    <w:rsid w:val="00EF51AB"/>
    <w:rsid w:val="00EF533F"/>
    <w:rsid w:val="00EF5E4E"/>
    <w:rsid w:val="00EF6B91"/>
    <w:rsid w:val="00F02FD9"/>
    <w:rsid w:val="00F04245"/>
    <w:rsid w:val="00F04A45"/>
    <w:rsid w:val="00F057E4"/>
    <w:rsid w:val="00F06CF8"/>
    <w:rsid w:val="00F07202"/>
    <w:rsid w:val="00F07DA2"/>
    <w:rsid w:val="00F165F2"/>
    <w:rsid w:val="00F16E20"/>
    <w:rsid w:val="00F20A9E"/>
    <w:rsid w:val="00F241F1"/>
    <w:rsid w:val="00F24746"/>
    <w:rsid w:val="00F26DF4"/>
    <w:rsid w:val="00F26F06"/>
    <w:rsid w:val="00F35D66"/>
    <w:rsid w:val="00F35FA3"/>
    <w:rsid w:val="00F363E9"/>
    <w:rsid w:val="00F374A4"/>
    <w:rsid w:val="00F437A7"/>
    <w:rsid w:val="00F46737"/>
    <w:rsid w:val="00F52D4C"/>
    <w:rsid w:val="00F577B5"/>
    <w:rsid w:val="00F61165"/>
    <w:rsid w:val="00F617EB"/>
    <w:rsid w:val="00F66107"/>
    <w:rsid w:val="00F66857"/>
    <w:rsid w:val="00F66E84"/>
    <w:rsid w:val="00F73702"/>
    <w:rsid w:val="00F742FB"/>
    <w:rsid w:val="00F75E04"/>
    <w:rsid w:val="00F768B6"/>
    <w:rsid w:val="00F77250"/>
    <w:rsid w:val="00F80CC0"/>
    <w:rsid w:val="00F83D10"/>
    <w:rsid w:val="00F85007"/>
    <w:rsid w:val="00F87D83"/>
    <w:rsid w:val="00F959B8"/>
    <w:rsid w:val="00F96A4B"/>
    <w:rsid w:val="00FA13A2"/>
    <w:rsid w:val="00FA2451"/>
    <w:rsid w:val="00FA296D"/>
    <w:rsid w:val="00FA45C3"/>
    <w:rsid w:val="00FA5A1C"/>
    <w:rsid w:val="00FA748F"/>
    <w:rsid w:val="00FB121F"/>
    <w:rsid w:val="00FB1B8E"/>
    <w:rsid w:val="00FB1F0E"/>
    <w:rsid w:val="00FB1F80"/>
    <w:rsid w:val="00FB506D"/>
    <w:rsid w:val="00FC3452"/>
    <w:rsid w:val="00FD00C1"/>
    <w:rsid w:val="00FD2A8D"/>
    <w:rsid w:val="00FD2D2C"/>
    <w:rsid w:val="00FD5881"/>
    <w:rsid w:val="00FD5B17"/>
    <w:rsid w:val="00FD62DF"/>
    <w:rsid w:val="00FD7C12"/>
    <w:rsid w:val="00FE0C96"/>
    <w:rsid w:val="00FE392B"/>
    <w:rsid w:val="00FE3FAC"/>
    <w:rsid w:val="00FE4FEF"/>
    <w:rsid w:val="00FE5025"/>
    <w:rsid w:val="00FE6912"/>
    <w:rsid w:val="00FE697E"/>
    <w:rsid w:val="00FE797D"/>
    <w:rsid w:val="00FE7B38"/>
    <w:rsid w:val="00FF0757"/>
    <w:rsid w:val="00FF23A6"/>
    <w:rsid w:val="00FF2E5D"/>
    <w:rsid w:val="00FF4F06"/>
    <w:rsid w:val="00FF57E3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3" type="callout" idref="#AutoShape 40"/>
        <o:r id="V:Rule4" type="callout" idref="#AutoShape 41"/>
        <o:r id="V:Rule5" type="callout" idref="#AutoShape 42"/>
        <o:r id="V:Rule6" type="callout" idref="#AutoShape 57"/>
        <o:r id="V:Rule26" type="callout" idref="#AutoShape 128"/>
        <o:r id="V:Rule28" type="connector" idref="#AutoShape 29"/>
        <o:r id="V:Rule29" type="connector" idref="#AutoShape 30"/>
        <o:r id="V:Rule30" type="connector" idref="#_x0000_s1107"/>
        <o:r id="V:Rule31" type="connector" idref="#AutoShape 76"/>
        <o:r id="V:Rule32" type="connector" idref="#AutoShape 106"/>
        <o:r id="V:Rule33" type="connector" idref="#AutoShape 108"/>
        <o:r id="V:Rule34" type="connector" idref="#AutoShape 81"/>
        <o:r id="V:Rule35" type="connector" idref="#AutoShape 111"/>
        <o:r id="V:Rule36" type="connector" idref="#AutoShape 82"/>
        <o:r id="V:Rule37" type="connector" idref="#AutoShape 113"/>
        <o:r id="V:Rule38" type="connector" idref="#AutoShape 87"/>
        <o:r id="V:Rule39" type="connector" idref="#AutoShape 84"/>
        <o:r id="V:Rule40" type="connector" idref="#AutoShape 116"/>
        <o:r id="V:Rule41" type="connector" idref="#AutoShape 124"/>
        <o:r id="V:Rule42" type="connector" idref="#AutoShape 101"/>
        <o:r id="V:Rule43" type="connector" idref="#AutoShape 77"/>
        <o:r id="V:Rule44" type="connector" idref="#AutoShape 97"/>
        <o:r id="V:Rule45" type="connector" idref="#AutoShape 78"/>
        <o:r id="V:Rule46" type="connector" idref="#AutoShape 89"/>
        <o:r id="V:Rule47" type="connector" idref="#AutoShape 121"/>
        <o:r id="V:Rule48" type="connector" idref="#AutoShape 119"/>
        <o:r id="V:Rule49" type="connector" idref="#AutoShape 92"/>
      </o:rules>
    </o:shapelayout>
  </w:shapeDefaults>
  <w:decimalSymbol w:val=","/>
  <w:listSeparator w:val=";"/>
  <w14:docId w14:val="028CD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B17"/>
    <w:pPr>
      <w:spacing w:before="120"/>
      <w:jc w:val="both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qFormat/>
    <w:rsid w:val="00A37DE2"/>
    <w:pPr>
      <w:keepNext/>
      <w:numPr>
        <w:numId w:val="1"/>
      </w:numPr>
      <w:pBdr>
        <w:bottom w:val="single" w:sz="4" w:space="1" w:color="auto"/>
      </w:pBdr>
      <w:spacing w:before="48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37DE2"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A37DE2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37DE2"/>
    <w:pPr>
      <w:keepNext/>
      <w:ind w:firstLine="720"/>
      <w:outlineLvl w:val="3"/>
    </w:pPr>
    <w:rPr>
      <w:b/>
      <w:bCs/>
      <w:u w:val="single"/>
    </w:rPr>
  </w:style>
  <w:style w:type="paragraph" w:styleId="Titre5">
    <w:name w:val="heading 5"/>
    <w:basedOn w:val="Normal"/>
    <w:next w:val="Normal"/>
    <w:qFormat/>
    <w:rsid w:val="00F75E0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Retraitnormal"/>
    <w:qFormat/>
    <w:rsid w:val="002E1223"/>
    <w:pPr>
      <w:spacing w:before="0"/>
      <w:jc w:val="left"/>
      <w:outlineLvl w:val="5"/>
    </w:pPr>
    <w:rPr>
      <w:rFonts w:ascii="Times" w:hAnsi="Times"/>
      <w:sz w:val="24"/>
      <w:u w:val="single"/>
      <w:lang w:eastAsia="fr-FR"/>
    </w:rPr>
  </w:style>
  <w:style w:type="paragraph" w:styleId="Titre7">
    <w:name w:val="heading 7"/>
    <w:basedOn w:val="Normal"/>
    <w:next w:val="Retraitnormal"/>
    <w:qFormat/>
    <w:rsid w:val="002E1223"/>
    <w:pPr>
      <w:spacing w:before="0"/>
      <w:jc w:val="left"/>
      <w:outlineLvl w:val="6"/>
    </w:pPr>
    <w:rPr>
      <w:rFonts w:ascii="Times" w:hAnsi="Times"/>
      <w:i/>
      <w:sz w:val="24"/>
      <w:lang w:eastAsia="fr-FR"/>
    </w:rPr>
  </w:style>
  <w:style w:type="paragraph" w:styleId="Titre8">
    <w:name w:val="heading 8"/>
    <w:basedOn w:val="Normal"/>
    <w:next w:val="Retraitnormal"/>
    <w:qFormat/>
    <w:rsid w:val="002E1223"/>
    <w:pPr>
      <w:spacing w:before="0"/>
      <w:jc w:val="left"/>
      <w:outlineLvl w:val="7"/>
    </w:pPr>
    <w:rPr>
      <w:rFonts w:ascii="Times" w:hAnsi="Times"/>
      <w:i/>
      <w:sz w:val="24"/>
      <w:lang w:eastAsia="fr-FR"/>
    </w:rPr>
  </w:style>
  <w:style w:type="paragraph" w:styleId="Titre9">
    <w:name w:val="heading 9"/>
    <w:basedOn w:val="Titre1"/>
    <w:next w:val="Retraitnormal"/>
    <w:qFormat/>
    <w:rsid w:val="002E1223"/>
    <w:pPr>
      <w:keepNext w:val="0"/>
      <w:pageBreakBefore/>
      <w:numPr>
        <w:numId w:val="0"/>
      </w:numPr>
      <w:pBdr>
        <w:bottom w:val="single" w:sz="6" w:space="1" w:color="auto"/>
        <w:between w:val="single" w:sz="6" w:space="1" w:color="auto"/>
      </w:pBdr>
      <w:spacing w:before="600"/>
      <w:jc w:val="left"/>
      <w:outlineLvl w:val="8"/>
    </w:pPr>
    <w:rPr>
      <w:rFonts w:ascii="Times New Roman" w:hAnsi="Times New Roman" w:cs="Times New Roman"/>
      <w:bCs w:val="0"/>
      <w:kern w:val="0"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F73702"/>
    <w:rPr>
      <w:rFonts w:ascii="Arial" w:hAnsi="Arial" w:cs="Arial"/>
      <w:b/>
      <w:bCs/>
      <w:iCs/>
      <w:sz w:val="28"/>
      <w:szCs w:val="28"/>
      <w:lang w:val="fr-FR" w:eastAsia="en-US" w:bidi="ar-SA"/>
    </w:rPr>
  </w:style>
  <w:style w:type="paragraph" w:styleId="Retraitnormal">
    <w:name w:val="Normal Indent"/>
    <w:basedOn w:val="Normal"/>
    <w:rsid w:val="002E1223"/>
    <w:pPr>
      <w:spacing w:before="0"/>
      <w:ind w:left="708"/>
      <w:jc w:val="left"/>
    </w:pPr>
    <w:rPr>
      <w:rFonts w:ascii="Times New Roman" w:hAnsi="Times New Roman"/>
      <w:sz w:val="24"/>
      <w:lang w:eastAsia="fr-FR"/>
    </w:rPr>
  </w:style>
  <w:style w:type="paragraph" w:styleId="En-tte">
    <w:name w:val="header"/>
    <w:basedOn w:val="Normal"/>
    <w:rsid w:val="00A37DE2"/>
    <w:pPr>
      <w:tabs>
        <w:tab w:val="center" w:pos="4153"/>
        <w:tab w:val="right" w:pos="8306"/>
      </w:tabs>
      <w:spacing w:before="0"/>
    </w:pPr>
  </w:style>
  <w:style w:type="paragraph" w:styleId="Pieddepage">
    <w:name w:val="footer"/>
    <w:basedOn w:val="Normal"/>
    <w:rsid w:val="00A37DE2"/>
    <w:pPr>
      <w:tabs>
        <w:tab w:val="center" w:pos="4153"/>
        <w:tab w:val="right" w:pos="8306"/>
      </w:tabs>
      <w:spacing w:before="0"/>
    </w:pPr>
  </w:style>
  <w:style w:type="paragraph" w:customStyle="1" w:styleId="infoblue">
    <w:name w:val="infoblue"/>
    <w:basedOn w:val="Normal"/>
    <w:rsid w:val="00A37DE2"/>
    <w:pPr>
      <w:spacing w:before="0" w:after="12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szCs w:val="20"/>
      <w:lang w:val="en-GB"/>
    </w:rPr>
  </w:style>
  <w:style w:type="paragraph" w:customStyle="1" w:styleId="InfoBlue0">
    <w:name w:val="InfoBlue"/>
    <w:basedOn w:val="Normal"/>
    <w:autoRedefine/>
    <w:rsid w:val="00A37DE2"/>
    <w:pPr>
      <w:widowControl w:val="0"/>
      <w:spacing w:before="0" w:line="240" w:lineRule="atLeast"/>
      <w:jc w:val="left"/>
    </w:pPr>
    <w:rPr>
      <w:rFonts w:ascii="Times New Roman" w:hAnsi="Times New Roman"/>
      <w:i/>
      <w:color w:val="0000FF"/>
      <w:sz w:val="20"/>
      <w:szCs w:val="20"/>
    </w:rPr>
  </w:style>
  <w:style w:type="paragraph" w:styleId="Corpsdetexte">
    <w:name w:val="Body Text"/>
    <w:basedOn w:val="Normal"/>
    <w:rsid w:val="00A37DE2"/>
    <w:pPr>
      <w:spacing w:before="0" w:line="240" w:lineRule="atLeast"/>
    </w:pPr>
    <w:rPr>
      <w:rFonts w:ascii="LucidaSans" w:hAnsi="LucidaSans"/>
      <w:sz w:val="20"/>
      <w:szCs w:val="20"/>
    </w:rPr>
  </w:style>
  <w:style w:type="paragraph" w:styleId="Retraitcorpsdetexte">
    <w:name w:val="Body Text Indent"/>
    <w:basedOn w:val="Normal"/>
    <w:rsid w:val="00A37DE2"/>
    <w:pPr>
      <w:ind w:firstLine="720"/>
    </w:pPr>
    <w:rPr>
      <w:i/>
      <w:iCs/>
    </w:rPr>
  </w:style>
  <w:style w:type="paragraph" w:customStyle="1" w:styleId="PourAction">
    <w:name w:val="Pour Action"/>
    <w:basedOn w:val="Normal"/>
    <w:rsid w:val="00B77C7A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i/>
      <w:szCs w:val="22"/>
    </w:rPr>
  </w:style>
  <w:style w:type="paragraph" w:styleId="Notedebasdepage">
    <w:name w:val="footnote text"/>
    <w:basedOn w:val="Normal"/>
    <w:semiHidden/>
    <w:rsid w:val="007F267D"/>
    <w:rPr>
      <w:sz w:val="20"/>
      <w:szCs w:val="20"/>
    </w:rPr>
  </w:style>
  <w:style w:type="character" w:styleId="Marquenotebasdepage">
    <w:name w:val="footnote reference"/>
    <w:semiHidden/>
    <w:rsid w:val="007F267D"/>
    <w:rPr>
      <w:vertAlign w:val="superscript"/>
    </w:rPr>
  </w:style>
  <w:style w:type="character" w:styleId="Lienhypertexte">
    <w:name w:val="Hyperlink"/>
    <w:uiPriority w:val="99"/>
    <w:rsid w:val="003850BB"/>
    <w:rPr>
      <w:color w:val="0000FF"/>
      <w:u w:val="single"/>
    </w:rPr>
  </w:style>
  <w:style w:type="character" w:customStyle="1" w:styleId="texte1">
    <w:name w:val="texte1"/>
    <w:rsid w:val="0079319F"/>
    <w:rPr>
      <w:rFonts w:ascii="Arial" w:hAnsi="Arial" w:cs="Arial" w:hint="default"/>
      <w:b w:val="0"/>
      <w:bCs w:val="0"/>
      <w:i w:val="0"/>
      <w:iCs w:val="0"/>
      <w:color w:val="330033"/>
      <w:sz w:val="22"/>
      <w:szCs w:val="22"/>
    </w:rPr>
  </w:style>
  <w:style w:type="paragraph" w:styleId="HTMLprformat">
    <w:name w:val="HTML Preformatted"/>
    <w:basedOn w:val="Normal"/>
    <w:rsid w:val="0079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6"/>
      <w:szCs w:val="26"/>
    </w:rPr>
  </w:style>
  <w:style w:type="paragraph" w:styleId="NormalWeb">
    <w:name w:val="Normal (Web)"/>
    <w:basedOn w:val="Normal"/>
    <w:rsid w:val="0079319F"/>
    <w:pPr>
      <w:spacing w:before="100" w:beforeAutospacing="1" w:after="100" w:afterAutospacing="1"/>
      <w:jc w:val="left"/>
    </w:pPr>
    <w:rPr>
      <w:rFonts w:ascii="Verdana" w:hAnsi="Verdana"/>
      <w:sz w:val="24"/>
    </w:rPr>
  </w:style>
  <w:style w:type="character" w:styleId="Lienhypertextesuivi">
    <w:name w:val="FollowedHyperlink"/>
    <w:rsid w:val="008341BB"/>
    <w:rPr>
      <w:color w:val="800080"/>
      <w:u w:val="single"/>
    </w:rPr>
  </w:style>
  <w:style w:type="table" w:styleId="Grille">
    <w:name w:val="Table Grid"/>
    <w:basedOn w:val="TableauNormal"/>
    <w:rsid w:val="002669AD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link w:val="TM1Car"/>
    <w:autoRedefine/>
    <w:uiPriority w:val="39"/>
    <w:rsid w:val="00FE392B"/>
    <w:pPr>
      <w:spacing w:after="120"/>
      <w:jc w:val="left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FE392B"/>
    <w:pPr>
      <w:spacing w:before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FE392B"/>
    <w:pPr>
      <w:spacing w:before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D10CB4"/>
    <w:pPr>
      <w:spacing w:before="0"/>
      <w:ind w:left="660"/>
      <w:jc w:val="left"/>
    </w:pPr>
    <w:rPr>
      <w:rFonts w:ascii="Times New Roman" w:hAnsi="Times New Roman"/>
      <w:sz w:val="18"/>
      <w:szCs w:val="18"/>
    </w:rPr>
  </w:style>
  <w:style w:type="paragraph" w:styleId="TM5">
    <w:name w:val="toc 5"/>
    <w:basedOn w:val="Normal"/>
    <w:next w:val="Normal"/>
    <w:autoRedefine/>
    <w:semiHidden/>
    <w:rsid w:val="00D10CB4"/>
    <w:pPr>
      <w:spacing w:before="0"/>
      <w:ind w:left="880"/>
      <w:jc w:val="left"/>
    </w:pPr>
    <w:rPr>
      <w:rFonts w:ascii="Times New Roman" w:hAnsi="Times New Roman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D10CB4"/>
    <w:pPr>
      <w:spacing w:before="0"/>
      <w:ind w:left="1100"/>
      <w:jc w:val="left"/>
    </w:pPr>
    <w:rPr>
      <w:rFonts w:ascii="Times New Roman" w:hAnsi="Times New Roman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D10CB4"/>
    <w:pPr>
      <w:spacing w:before="0"/>
      <w:ind w:left="1320"/>
      <w:jc w:val="left"/>
    </w:pPr>
    <w:rPr>
      <w:rFonts w:ascii="Times New Roman" w:hAnsi="Times New Roman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D10CB4"/>
    <w:pPr>
      <w:spacing w:before="0"/>
      <w:ind w:left="1540"/>
      <w:jc w:val="left"/>
    </w:pPr>
    <w:rPr>
      <w:rFonts w:ascii="Times New Roman" w:hAnsi="Times New Roman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D10CB4"/>
    <w:pPr>
      <w:spacing w:before="0"/>
      <w:ind w:left="1760"/>
      <w:jc w:val="left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ED18D9"/>
    <w:pPr>
      <w:spacing w:before="0"/>
      <w:ind w:left="220" w:hanging="220"/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D18D9"/>
    <w:pPr>
      <w:spacing w:before="0"/>
      <w:ind w:left="440" w:hanging="22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D18D9"/>
    <w:pPr>
      <w:spacing w:before="0"/>
      <w:ind w:left="660" w:hanging="22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D18D9"/>
    <w:pPr>
      <w:spacing w:before="0"/>
      <w:ind w:left="880" w:hanging="22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D18D9"/>
    <w:pPr>
      <w:spacing w:before="0"/>
      <w:ind w:left="1100" w:hanging="22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D18D9"/>
    <w:pPr>
      <w:spacing w:before="0"/>
      <w:ind w:left="1320" w:hanging="22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D18D9"/>
    <w:pPr>
      <w:spacing w:before="0"/>
      <w:ind w:left="1540" w:hanging="22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ED18D9"/>
    <w:pPr>
      <w:spacing w:before="0"/>
      <w:ind w:left="1760" w:hanging="22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D18D9"/>
    <w:pPr>
      <w:spacing w:before="0"/>
      <w:ind w:left="1980" w:hanging="220"/>
      <w:jc w:val="left"/>
    </w:pPr>
    <w:rPr>
      <w:rFonts w:ascii="Times New Roman" w:hAnsi="Times New Roman"/>
      <w:sz w:val="20"/>
      <w:szCs w:val="20"/>
    </w:rPr>
  </w:style>
  <w:style w:type="paragraph" w:styleId="Titreindex">
    <w:name w:val="index heading"/>
    <w:basedOn w:val="Normal"/>
    <w:next w:val="Index1"/>
    <w:semiHidden/>
    <w:rsid w:val="00ED18D9"/>
    <w:pPr>
      <w:spacing w:after="120"/>
      <w:jc w:val="left"/>
    </w:pPr>
    <w:rPr>
      <w:rFonts w:ascii="Times New Roman" w:hAnsi="Times New Roman"/>
      <w:b/>
      <w:bCs/>
      <w:i/>
      <w:iCs/>
      <w:sz w:val="20"/>
      <w:szCs w:val="20"/>
    </w:rPr>
  </w:style>
  <w:style w:type="table" w:styleId="Classique4">
    <w:name w:val="Table Classic 4"/>
    <w:basedOn w:val="TableauNormal"/>
    <w:rsid w:val="001B7769"/>
    <w:pPr>
      <w:spacing w:before="1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8">
    <w:name w:val="Table Grid 8"/>
    <w:basedOn w:val="TableauNormal"/>
    <w:rsid w:val="00DF58F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qFormat/>
    <w:rsid w:val="004726F6"/>
    <w:rPr>
      <w:b/>
      <w:bCs/>
      <w:sz w:val="20"/>
      <w:szCs w:val="20"/>
    </w:rPr>
  </w:style>
  <w:style w:type="paragraph" w:styleId="Textedebulles">
    <w:name w:val="Balloon Text"/>
    <w:basedOn w:val="Normal"/>
    <w:semiHidden/>
    <w:rsid w:val="009F1CEF"/>
    <w:rPr>
      <w:rFonts w:ascii="Tahoma" w:hAnsi="Tahoma" w:cs="Tahoma"/>
      <w:sz w:val="16"/>
      <w:szCs w:val="16"/>
    </w:rPr>
  </w:style>
  <w:style w:type="paragraph" w:styleId="Retraitcorpsdetexte2">
    <w:name w:val="Body Text Indent 2"/>
    <w:basedOn w:val="Normal"/>
    <w:rsid w:val="002E1223"/>
    <w:pPr>
      <w:spacing w:after="120" w:line="480" w:lineRule="auto"/>
      <w:ind w:left="283"/>
    </w:pPr>
  </w:style>
  <w:style w:type="paragraph" w:customStyle="1" w:styleId="M-PAGEDEGARDE">
    <w:name w:val="M - PAGE DE GARDE"/>
    <w:basedOn w:val="M-NORMAL"/>
    <w:next w:val="Normal"/>
    <w:rsid w:val="002E1223"/>
    <w:pPr>
      <w:framePr w:hSpace="142" w:vSpace="142" w:wrap="auto" w:hAnchor="text" w:xAlign="center" w:yAlign="center"/>
      <w:spacing w:before="240" w:after="240"/>
      <w:jc w:val="center"/>
    </w:pPr>
    <w:rPr>
      <w:b/>
      <w:sz w:val="48"/>
    </w:rPr>
  </w:style>
  <w:style w:type="paragraph" w:customStyle="1" w:styleId="M-NORMAL">
    <w:name w:val="M - NORMAL"/>
    <w:basedOn w:val="Normal"/>
    <w:next w:val="Normal"/>
    <w:rsid w:val="002E1223"/>
    <w:pPr>
      <w:spacing w:before="0"/>
      <w:jc w:val="left"/>
    </w:pPr>
    <w:rPr>
      <w:rFonts w:ascii="Times New Roman" w:hAnsi="Times New Roman"/>
      <w:color w:val="0000FF"/>
      <w:sz w:val="24"/>
      <w:lang w:eastAsia="fr-FR"/>
    </w:rPr>
  </w:style>
  <w:style w:type="paragraph" w:customStyle="1" w:styleId="titre0">
    <w:name w:val="titre 0"/>
    <w:basedOn w:val="Titre1"/>
    <w:rsid w:val="002E1223"/>
    <w:pPr>
      <w:keepNext w:val="0"/>
      <w:pageBreakBefore/>
      <w:pBdr>
        <w:bottom w:val="single" w:sz="6" w:space="1" w:color="auto"/>
        <w:between w:val="single" w:sz="6" w:space="1" w:color="auto"/>
      </w:pBdr>
      <w:tabs>
        <w:tab w:val="clear" w:pos="360"/>
      </w:tabs>
      <w:spacing w:before="600"/>
      <w:jc w:val="left"/>
      <w:outlineLvl w:val="9"/>
    </w:pPr>
    <w:rPr>
      <w:rFonts w:ascii="Times New Roman" w:hAnsi="Times New Roman" w:cs="Times New Roman"/>
      <w:bCs w:val="0"/>
      <w:kern w:val="0"/>
      <w:sz w:val="28"/>
      <w:szCs w:val="24"/>
      <w:lang w:eastAsia="fr-FR"/>
    </w:rPr>
  </w:style>
  <w:style w:type="paragraph" w:customStyle="1" w:styleId="tm90">
    <w:name w:val="tm 9"/>
    <w:basedOn w:val="TM1"/>
    <w:rsid w:val="002E1223"/>
    <w:pPr>
      <w:tabs>
        <w:tab w:val="left" w:pos="284"/>
        <w:tab w:val="right" w:leader="dot" w:pos="8505"/>
      </w:tabs>
      <w:spacing w:before="360" w:after="0"/>
    </w:pPr>
    <w:rPr>
      <w:b w:val="0"/>
      <w:bCs w:val="0"/>
      <w:caps w:val="0"/>
      <w:sz w:val="24"/>
      <w:szCs w:val="24"/>
      <w:lang w:eastAsia="fr-FR"/>
    </w:rPr>
  </w:style>
  <w:style w:type="paragraph" w:customStyle="1" w:styleId="M-NOMLIBELLE3">
    <w:name w:val="M - NOM LIBELLE 3"/>
    <w:basedOn w:val="M-NORMAL"/>
    <w:next w:val="Normal"/>
    <w:rsid w:val="002E1223"/>
    <w:pPr>
      <w:tabs>
        <w:tab w:val="left" w:pos="3119"/>
        <w:tab w:val="left" w:pos="3232"/>
      </w:tabs>
      <w:ind w:left="3232" w:hanging="2665"/>
    </w:pPr>
  </w:style>
  <w:style w:type="paragraph" w:customStyle="1" w:styleId="M-NOM3">
    <w:name w:val="M - NOM 3"/>
    <w:basedOn w:val="M-NORMAL"/>
    <w:next w:val="Normal"/>
    <w:rsid w:val="002E1223"/>
    <w:pPr>
      <w:keepNext/>
      <w:ind w:left="567"/>
    </w:pPr>
  </w:style>
  <w:style w:type="paragraph" w:customStyle="1" w:styleId="M-NOM1">
    <w:name w:val="M - NOM 1"/>
    <w:basedOn w:val="M-NORMAL"/>
    <w:next w:val="Normal"/>
    <w:rsid w:val="002E1223"/>
    <w:pPr>
      <w:keepNext/>
      <w:spacing w:before="240"/>
    </w:pPr>
    <w:rPr>
      <w:b/>
    </w:rPr>
  </w:style>
  <w:style w:type="paragraph" w:customStyle="1" w:styleId="M-LIBELLE1">
    <w:name w:val="M - LIBELLE 1"/>
    <w:basedOn w:val="M-NORMAL"/>
    <w:next w:val="Normal"/>
    <w:rsid w:val="002E1223"/>
    <w:pPr>
      <w:keepLines/>
    </w:pPr>
  </w:style>
  <w:style w:type="paragraph" w:customStyle="1" w:styleId="M-NOM2">
    <w:name w:val="M - NOM 2"/>
    <w:basedOn w:val="M-NORMAL"/>
    <w:next w:val="Normal"/>
    <w:rsid w:val="002E1223"/>
    <w:pPr>
      <w:keepNext/>
      <w:ind w:left="284"/>
    </w:pPr>
  </w:style>
  <w:style w:type="paragraph" w:customStyle="1" w:styleId="M-LIBELLE2">
    <w:name w:val="M - LIBELLE 2"/>
    <w:basedOn w:val="M-NORMAL"/>
    <w:next w:val="Normal"/>
    <w:rsid w:val="002E1223"/>
    <w:pPr>
      <w:keepLines/>
      <w:ind w:left="284"/>
    </w:pPr>
  </w:style>
  <w:style w:type="paragraph" w:customStyle="1" w:styleId="M-NOMLIBELLE2">
    <w:name w:val="M - NOM LIBELLE 2"/>
    <w:basedOn w:val="M-NORMAL"/>
    <w:next w:val="Normal"/>
    <w:rsid w:val="002E1223"/>
    <w:pPr>
      <w:tabs>
        <w:tab w:val="left" w:pos="2835"/>
        <w:tab w:val="left" w:pos="2948"/>
      </w:tabs>
      <w:ind w:left="2948" w:hanging="2665"/>
    </w:pPr>
  </w:style>
  <w:style w:type="paragraph" w:customStyle="1" w:styleId="M-LIBELLE3">
    <w:name w:val="M - LIBELLE 3"/>
    <w:basedOn w:val="M-NORMAL"/>
    <w:rsid w:val="002E1223"/>
    <w:pPr>
      <w:keepLines/>
      <w:ind w:left="567"/>
    </w:pPr>
  </w:style>
  <w:style w:type="paragraph" w:customStyle="1" w:styleId="M-SIMPLERETRAIT">
    <w:name w:val="M - SIMPLE RETRAIT"/>
    <w:basedOn w:val="M-NORMAL"/>
    <w:next w:val="Normal"/>
    <w:rsid w:val="002E1223"/>
    <w:pPr>
      <w:ind w:left="426"/>
    </w:pPr>
  </w:style>
  <w:style w:type="paragraph" w:customStyle="1" w:styleId="2ePAGE">
    <w:name w:val="2ePAGE"/>
    <w:basedOn w:val="Normal"/>
    <w:rsid w:val="002E1223"/>
    <w:pPr>
      <w:tabs>
        <w:tab w:val="left" w:pos="2552"/>
      </w:tabs>
      <w:spacing w:before="0"/>
      <w:ind w:left="2552" w:right="282" w:hanging="1418"/>
      <w:jc w:val="left"/>
    </w:pPr>
    <w:rPr>
      <w:rFonts w:ascii="Times New Roman" w:hAnsi="Times New Roman"/>
      <w:sz w:val="24"/>
      <w:lang w:eastAsia="fr-FR"/>
    </w:rPr>
  </w:style>
  <w:style w:type="paragraph" w:customStyle="1" w:styleId="M-NORMALGRAS">
    <w:name w:val="M - NORMAL GRAS"/>
    <w:basedOn w:val="M-NORMAL"/>
    <w:next w:val="Normal"/>
    <w:rsid w:val="002E1223"/>
    <w:rPr>
      <w:b/>
    </w:rPr>
  </w:style>
  <w:style w:type="paragraph" w:customStyle="1" w:styleId="M-DOUBLERETRAIT">
    <w:name w:val="M - DOUBLE RETRAIT"/>
    <w:basedOn w:val="M-NORMAL"/>
    <w:next w:val="Normal"/>
    <w:rsid w:val="002E1223"/>
    <w:pPr>
      <w:ind w:left="993"/>
    </w:pPr>
  </w:style>
  <w:style w:type="paragraph" w:customStyle="1" w:styleId="M-GRILLE">
    <w:name w:val="M - GRILLE"/>
    <w:basedOn w:val="M-NORMAL"/>
    <w:next w:val="Normal"/>
    <w:rsid w:val="002E1223"/>
    <w:pPr>
      <w:keepLines/>
      <w:framePr w:wrap="notBeside" w:vAnchor="text" w:hAnchor="margin" w:y="1"/>
      <w:pBdr>
        <w:top w:val="double" w:sz="12" w:space="0" w:color="0000FF"/>
        <w:left w:val="double" w:sz="12" w:space="0" w:color="0000FF"/>
        <w:bottom w:val="double" w:sz="12" w:space="0" w:color="0000FF"/>
        <w:right w:val="double" w:sz="12" w:space="0" w:color="0000FF"/>
      </w:pBdr>
      <w:spacing w:after="240"/>
      <w:ind w:left="284" w:right="284"/>
    </w:pPr>
    <w:rPr>
      <w:rFonts w:ascii="Courier New" w:hAnsi="Courier New"/>
      <w:b/>
      <w:sz w:val="16"/>
    </w:rPr>
  </w:style>
  <w:style w:type="paragraph" w:customStyle="1" w:styleId="M-LIEN1">
    <w:name w:val="M - LIEN 1"/>
    <w:basedOn w:val="M-NORMAL"/>
    <w:next w:val="Normal"/>
    <w:rsid w:val="002E1223"/>
    <w:pPr>
      <w:keepNext/>
      <w:spacing w:before="180"/>
    </w:pPr>
  </w:style>
  <w:style w:type="paragraph" w:customStyle="1" w:styleId="M-LIEN2">
    <w:name w:val="M - LIEN 2"/>
    <w:basedOn w:val="M-NORMAL"/>
    <w:next w:val="Normal"/>
    <w:rsid w:val="002E1223"/>
    <w:pPr>
      <w:spacing w:before="181" w:after="24"/>
      <w:ind w:left="284"/>
    </w:pPr>
  </w:style>
  <w:style w:type="paragraph" w:customStyle="1" w:styleId="M-RETRAITNORMAL">
    <w:name w:val="M - RETRAIT NORMAL"/>
    <w:basedOn w:val="M-NORMAL"/>
    <w:next w:val="Normal"/>
    <w:rsid w:val="002E1223"/>
    <w:pPr>
      <w:ind w:left="426"/>
    </w:pPr>
  </w:style>
  <w:style w:type="paragraph" w:customStyle="1" w:styleId="Pagedegarde">
    <w:name w:val="Page de garde"/>
    <w:basedOn w:val="M-PAGEDEGARDE"/>
    <w:next w:val="Normal"/>
    <w:rsid w:val="002E1223"/>
    <w:pPr>
      <w:framePr w:wrap="auto"/>
    </w:pPr>
    <w:rPr>
      <w:color w:val="auto"/>
    </w:rPr>
  </w:style>
  <w:style w:type="paragraph" w:customStyle="1" w:styleId="M-DESSIN">
    <w:name w:val="M - DESSIN"/>
    <w:basedOn w:val="M-NORMAL"/>
    <w:next w:val="Normal"/>
    <w:rsid w:val="002E1223"/>
    <w:pPr>
      <w:jc w:val="center"/>
    </w:pPr>
  </w:style>
  <w:style w:type="paragraph" w:styleId="Commentaire">
    <w:name w:val="annotation text"/>
    <w:basedOn w:val="Normal"/>
    <w:link w:val="CommentaireCar"/>
    <w:semiHidden/>
    <w:rsid w:val="002E1223"/>
    <w:pPr>
      <w:spacing w:before="0"/>
      <w:jc w:val="left"/>
    </w:pPr>
    <w:rPr>
      <w:rFonts w:ascii="Times New Roman" w:hAnsi="Times New Roman"/>
      <w:sz w:val="24"/>
      <w:lang w:eastAsia="fr-FR"/>
    </w:rPr>
  </w:style>
  <w:style w:type="paragraph" w:styleId="Liste">
    <w:name w:val="List"/>
    <w:basedOn w:val="Titre1"/>
    <w:rsid w:val="002E1223"/>
    <w:pPr>
      <w:keepNext w:val="0"/>
      <w:pBdr>
        <w:bottom w:val="none" w:sz="0" w:space="0" w:color="auto"/>
      </w:pBdr>
      <w:tabs>
        <w:tab w:val="clear" w:pos="360"/>
      </w:tabs>
      <w:spacing w:before="240"/>
      <w:ind w:left="284" w:hanging="284"/>
      <w:jc w:val="left"/>
      <w:outlineLvl w:val="9"/>
    </w:pPr>
    <w:rPr>
      <w:rFonts w:ascii="Times New Roman" w:hAnsi="Times New Roman" w:cs="Times New Roman"/>
      <w:b w:val="0"/>
      <w:bCs w:val="0"/>
      <w:kern w:val="0"/>
      <w:sz w:val="20"/>
      <w:szCs w:val="24"/>
      <w:lang w:eastAsia="fr-FR"/>
    </w:rPr>
  </w:style>
  <w:style w:type="paragraph" w:customStyle="1" w:styleId="M-TABLEAU">
    <w:name w:val="M - TABLEAU"/>
    <w:basedOn w:val="M-NORMAL"/>
    <w:rsid w:val="002E1223"/>
    <w:pPr>
      <w:spacing w:before="48" w:after="48"/>
    </w:pPr>
  </w:style>
  <w:style w:type="paragraph" w:customStyle="1" w:styleId="C-NOM2">
    <w:name w:val="C - NOM 2"/>
    <w:basedOn w:val="Normal"/>
    <w:next w:val="M-LIBELLE1"/>
    <w:rsid w:val="002E1223"/>
    <w:pPr>
      <w:keepNext/>
      <w:spacing w:before="0"/>
      <w:jc w:val="left"/>
    </w:pPr>
    <w:rPr>
      <w:rFonts w:ascii="Times New Roman" w:hAnsi="Times New Roman"/>
      <w:b/>
      <w:color w:val="0000FF"/>
      <w:sz w:val="24"/>
      <w:lang w:eastAsia="fr-FR"/>
    </w:rPr>
  </w:style>
  <w:style w:type="paragraph" w:customStyle="1" w:styleId="M-TABLEAUEntte">
    <w:name w:val="M - TABLEAU Entête"/>
    <w:basedOn w:val="M-TABLEAU"/>
    <w:rsid w:val="002E1223"/>
    <w:rPr>
      <w:b/>
      <w:i/>
    </w:rPr>
  </w:style>
  <w:style w:type="paragraph" w:customStyle="1" w:styleId="C-DESSIN">
    <w:name w:val="C - DESSIN"/>
    <w:basedOn w:val="Normal"/>
    <w:rsid w:val="002E1223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before="0"/>
      <w:jc w:val="left"/>
    </w:pPr>
    <w:rPr>
      <w:rFonts w:ascii="Courier" w:hAnsi="Courier"/>
      <w:sz w:val="24"/>
      <w:lang w:eastAsia="fr-FR"/>
    </w:rPr>
  </w:style>
  <w:style w:type="paragraph" w:customStyle="1" w:styleId="C-ENTETE">
    <w:name w:val="C - ENTETE"/>
    <w:basedOn w:val="M-NORMALGRAS"/>
    <w:rsid w:val="002E1223"/>
    <w:rPr>
      <w:sz w:val="16"/>
    </w:rPr>
  </w:style>
  <w:style w:type="paragraph" w:customStyle="1" w:styleId="C-NOM3">
    <w:name w:val="C - NOM 3"/>
    <w:basedOn w:val="M-NOM2"/>
    <w:next w:val="M-LIBELLE2"/>
    <w:rsid w:val="002E1223"/>
    <w:pPr>
      <w:spacing w:before="120"/>
    </w:pPr>
    <w:rPr>
      <w:b/>
    </w:rPr>
  </w:style>
  <w:style w:type="paragraph" w:customStyle="1" w:styleId="C-NOM4">
    <w:name w:val="C - NOM 4"/>
    <w:basedOn w:val="C-NOM3"/>
    <w:next w:val="M-LIBELLE3"/>
    <w:rsid w:val="002E1223"/>
    <w:pPr>
      <w:ind w:left="567"/>
    </w:pPr>
  </w:style>
  <w:style w:type="paragraph" w:customStyle="1" w:styleId="C-TABLEAU">
    <w:name w:val="C-TABLEAU"/>
    <w:basedOn w:val="M-TABLEAU"/>
    <w:next w:val="M-TABLEAU"/>
    <w:rsid w:val="002E1223"/>
    <w:pPr>
      <w:keepNext/>
      <w:keepLines/>
    </w:pPr>
  </w:style>
  <w:style w:type="paragraph" w:customStyle="1" w:styleId="titrepagegarde">
    <w:name w:val="titre page garde"/>
    <w:basedOn w:val="Normal"/>
    <w:rsid w:val="002E1223"/>
    <w:pPr>
      <w:spacing w:before="0"/>
      <w:jc w:val="right"/>
    </w:pPr>
    <w:rPr>
      <w:b/>
      <w:sz w:val="44"/>
      <w:lang w:eastAsia="fr-FR"/>
    </w:rPr>
  </w:style>
  <w:style w:type="paragraph" w:customStyle="1" w:styleId="zse">
    <w:name w:val="zse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customStyle="1" w:styleId="zproj">
    <w:name w:val="zproj"/>
    <w:basedOn w:val="Normal"/>
    <w:rsid w:val="002E1223"/>
    <w:pPr>
      <w:spacing w:before="0"/>
      <w:jc w:val="right"/>
    </w:pPr>
    <w:rPr>
      <w:rFonts w:ascii="Times New Roman" w:hAnsi="Times New Roman"/>
      <w:b/>
      <w:caps/>
      <w:sz w:val="36"/>
      <w:lang w:eastAsia="fr-FR"/>
    </w:rPr>
  </w:style>
  <w:style w:type="paragraph" w:customStyle="1" w:styleId="ztype">
    <w:name w:val="ztype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customStyle="1" w:styleId="zvn">
    <w:name w:val="zvn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customStyle="1" w:styleId="zvd">
    <w:name w:val="zvd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styleId="Corpsdetexte2">
    <w:name w:val="Body Text 2"/>
    <w:basedOn w:val="Normal"/>
    <w:rsid w:val="002E1223"/>
    <w:pPr>
      <w:spacing w:before="0"/>
      <w:jc w:val="left"/>
    </w:pPr>
    <w:rPr>
      <w:rFonts w:ascii="Times New Roman" w:hAnsi="Times New Roman"/>
      <w:b/>
      <w:sz w:val="24"/>
      <w:lang w:eastAsia="fr-FR"/>
    </w:rPr>
  </w:style>
  <w:style w:type="paragraph" w:styleId="Corpsdetexte3">
    <w:name w:val="Body Text 3"/>
    <w:basedOn w:val="Normal"/>
    <w:rsid w:val="002E1223"/>
    <w:pPr>
      <w:spacing w:before="0"/>
      <w:jc w:val="left"/>
    </w:pPr>
    <w:rPr>
      <w:rFonts w:ascii="Times New Roman" w:hAnsi="Times New Roman"/>
      <w:i/>
      <w:sz w:val="24"/>
      <w:lang w:eastAsia="fr-FR"/>
    </w:rPr>
  </w:style>
  <w:style w:type="paragraph" w:customStyle="1" w:styleId="Sommaire">
    <w:name w:val="Sommaire"/>
    <w:basedOn w:val="TM1"/>
    <w:link w:val="SommaireCar"/>
    <w:qFormat/>
    <w:rsid w:val="00FE392B"/>
    <w:pPr>
      <w:tabs>
        <w:tab w:val="left" w:pos="440"/>
        <w:tab w:val="right" w:leader="dot" w:pos="9628"/>
      </w:tabs>
    </w:pPr>
    <w:rPr>
      <w:noProof/>
    </w:rPr>
  </w:style>
  <w:style w:type="paragraph" w:customStyle="1" w:styleId="PolicepardfautCarCarCar">
    <w:name w:val="Police par défaut Car Car Car"/>
    <w:basedOn w:val="Normal"/>
    <w:rsid w:val="00FD2D2C"/>
    <w:pPr>
      <w:spacing w:before="0" w:after="160" w:line="240" w:lineRule="exact"/>
      <w:jc w:val="left"/>
    </w:pPr>
    <w:rPr>
      <w:rFonts w:ascii="Tahoma" w:hAnsi="Tahoma"/>
      <w:sz w:val="20"/>
      <w:szCs w:val="20"/>
      <w:lang w:val="en-US"/>
    </w:rPr>
  </w:style>
  <w:style w:type="character" w:customStyle="1" w:styleId="TM1Car">
    <w:name w:val="TM 1 Car"/>
    <w:basedOn w:val="Policepardfaut"/>
    <w:link w:val="TM1"/>
    <w:uiPriority w:val="39"/>
    <w:rsid w:val="00FE392B"/>
    <w:rPr>
      <w:rFonts w:ascii="Arial" w:hAnsi="Arial"/>
      <w:b/>
      <w:bCs/>
      <w:caps/>
      <w:lang w:eastAsia="en-US"/>
    </w:rPr>
  </w:style>
  <w:style w:type="character" w:customStyle="1" w:styleId="SommaireCar">
    <w:name w:val="Sommaire Car"/>
    <w:basedOn w:val="TM1Car"/>
    <w:link w:val="Sommaire"/>
    <w:rsid w:val="00FE392B"/>
    <w:rPr>
      <w:rFonts w:ascii="Arial" w:hAnsi="Arial"/>
      <w:b/>
      <w:bCs/>
      <w:caps/>
      <w:noProof/>
      <w:lang w:eastAsia="en-US"/>
    </w:rPr>
  </w:style>
  <w:style w:type="paragraph" w:styleId="Paragraphedeliste">
    <w:name w:val="List Paragraph"/>
    <w:basedOn w:val="Normal"/>
    <w:uiPriority w:val="34"/>
    <w:qFormat/>
    <w:rsid w:val="008D75C7"/>
    <w:pPr>
      <w:ind w:left="720"/>
      <w:contextualSpacing/>
    </w:pPr>
  </w:style>
  <w:style w:type="character" w:styleId="Marquedannotation">
    <w:name w:val="annotation reference"/>
    <w:basedOn w:val="Policepardfaut"/>
    <w:rsid w:val="00EE3E31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E3E31"/>
    <w:pPr>
      <w:spacing w:before="120"/>
      <w:jc w:val="both"/>
    </w:pPr>
    <w:rPr>
      <w:rFonts w:ascii="Arial" w:hAnsi="Arial"/>
      <w:b/>
      <w:bCs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semiHidden/>
    <w:rsid w:val="00EE3E31"/>
    <w:rPr>
      <w:sz w:val="24"/>
      <w:szCs w:val="24"/>
    </w:rPr>
  </w:style>
  <w:style w:type="character" w:customStyle="1" w:styleId="ObjetducommentaireCar">
    <w:name w:val="Objet du commentaire Car"/>
    <w:basedOn w:val="CommentaireCar"/>
    <w:link w:val="Objetducommentaire"/>
    <w:rsid w:val="00EE3E31"/>
    <w:rPr>
      <w:rFonts w:ascii="Arial" w:hAnsi="Arial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B17"/>
    <w:pPr>
      <w:spacing w:before="120"/>
      <w:jc w:val="both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qFormat/>
    <w:rsid w:val="00A37DE2"/>
    <w:pPr>
      <w:keepNext/>
      <w:numPr>
        <w:numId w:val="1"/>
      </w:numPr>
      <w:pBdr>
        <w:bottom w:val="single" w:sz="4" w:space="1" w:color="auto"/>
      </w:pBdr>
      <w:spacing w:before="48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37DE2"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A37DE2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37DE2"/>
    <w:pPr>
      <w:keepNext/>
      <w:ind w:firstLine="720"/>
      <w:outlineLvl w:val="3"/>
    </w:pPr>
    <w:rPr>
      <w:b/>
      <w:bCs/>
      <w:u w:val="single"/>
    </w:rPr>
  </w:style>
  <w:style w:type="paragraph" w:styleId="Titre5">
    <w:name w:val="heading 5"/>
    <w:basedOn w:val="Normal"/>
    <w:next w:val="Normal"/>
    <w:qFormat/>
    <w:rsid w:val="00F75E0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Retraitnormal"/>
    <w:qFormat/>
    <w:rsid w:val="002E1223"/>
    <w:pPr>
      <w:spacing w:before="0"/>
      <w:jc w:val="left"/>
      <w:outlineLvl w:val="5"/>
    </w:pPr>
    <w:rPr>
      <w:rFonts w:ascii="Times" w:hAnsi="Times"/>
      <w:sz w:val="24"/>
      <w:u w:val="single"/>
      <w:lang w:eastAsia="fr-FR"/>
    </w:rPr>
  </w:style>
  <w:style w:type="paragraph" w:styleId="Titre7">
    <w:name w:val="heading 7"/>
    <w:basedOn w:val="Normal"/>
    <w:next w:val="Retraitnormal"/>
    <w:qFormat/>
    <w:rsid w:val="002E1223"/>
    <w:pPr>
      <w:spacing w:before="0"/>
      <w:jc w:val="left"/>
      <w:outlineLvl w:val="6"/>
    </w:pPr>
    <w:rPr>
      <w:rFonts w:ascii="Times" w:hAnsi="Times"/>
      <w:i/>
      <w:sz w:val="24"/>
      <w:lang w:eastAsia="fr-FR"/>
    </w:rPr>
  </w:style>
  <w:style w:type="paragraph" w:styleId="Titre8">
    <w:name w:val="heading 8"/>
    <w:basedOn w:val="Normal"/>
    <w:next w:val="Retraitnormal"/>
    <w:qFormat/>
    <w:rsid w:val="002E1223"/>
    <w:pPr>
      <w:spacing w:before="0"/>
      <w:jc w:val="left"/>
      <w:outlineLvl w:val="7"/>
    </w:pPr>
    <w:rPr>
      <w:rFonts w:ascii="Times" w:hAnsi="Times"/>
      <w:i/>
      <w:sz w:val="24"/>
      <w:lang w:eastAsia="fr-FR"/>
    </w:rPr>
  </w:style>
  <w:style w:type="paragraph" w:styleId="Titre9">
    <w:name w:val="heading 9"/>
    <w:basedOn w:val="Titre1"/>
    <w:next w:val="Retraitnormal"/>
    <w:qFormat/>
    <w:rsid w:val="002E1223"/>
    <w:pPr>
      <w:keepNext w:val="0"/>
      <w:pageBreakBefore/>
      <w:numPr>
        <w:numId w:val="0"/>
      </w:numPr>
      <w:pBdr>
        <w:bottom w:val="single" w:sz="6" w:space="1" w:color="auto"/>
        <w:between w:val="single" w:sz="6" w:space="1" w:color="auto"/>
      </w:pBdr>
      <w:spacing w:before="600"/>
      <w:jc w:val="left"/>
      <w:outlineLvl w:val="8"/>
    </w:pPr>
    <w:rPr>
      <w:rFonts w:ascii="Times New Roman" w:hAnsi="Times New Roman" w:cs="Times New Roman"/>
      <w:bCs w:val="0"/>
      <w:kern w:val="0"/>
      <w:sz w:val="28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sid w:val="00F73702"/>
    <w:rPr>
      <w:rFonts w:ascii="Arial" w:hAnsi="Arial" w:cs="Arial"/>
      <w:b/>
      <w:bCs/>
      <w:iCs/>
      <w:sz w:val="28"/>
      <w:szCs w:val="28"/>
      <w:lang w:val="fr-FR" w:eastAsia="en-US" w:bidi="ar-SA"/>
    </w:rPr>
  </w:style>
  <w:style w:type="paragraph" w:styleId="Retraitnormal">
    <w:name w:val="Normal Indent"/>
    <w:basedOn w:val="Normal"/>
    <w:rsid w:val="002E1223"/>
    <w:pPr>
      <w:spacing w:before="0"/>
      <w:ind w:left="708"/>
      <w:jc w:val="left"/>
    </w:pPr>
    <w:rPr>
      <w:rFonts w:ascii="Times New Roman" w:hAnsi="Times New Roman"/>
      <w:sz w:val="24"/>
      <w:lang w:eastAsia="fr-FR"/>
    </w:rPr>
  </w:style>
  <w:style w:type="paragraph" w:styleId="En-tte">
    <w:name w:val="header"/>
    <w:basedOn w:val="Normal"/>
    <w:rsid w:val="00A37DE2"/>
    <w:pPr>
      <w:tabs>
        <w:tab w:val="center" w:pos="4153"/>
        <w:tab w:val="right" w:pos="8306"/>
      </w:tabs>
      <w:spacing w:before="0"/>
    </w:pPr>
  </w:style>
  <w:style w:type="paragraph" w:styleId="Pieddepage">
    <w:name w:val="footer"/>
    <w:basedOn w:val="Normal"/>
    <w:rsid w:val="00A37DE2"/>
    <w:pPr>
      <w:tabs>
        <w:tab w:val="center" w:pos="4153"/>
        <w:tab w:val="right" w:pos="8306"/>
      </w:tabs>
      <w:spacing w:before="0"/>
    </w:pPr>
  </w:style>
  <w:style w:type="paragraph" w:customStyle="1" w:styleId="infoblue">
    <w:name w:val="infoblue"/>
    <w:basedOn w:val="Normal"/>
    <w:rsid w:val="00A37DE2"/>
    <w:pPr>
      <w:spacing w:before="0" w:after="120" w:line="240" w:lineRule="atLeast"/>
      <w:ind w:left="720"/>
      <w:jc w:val="left"/>
    </w:pPr>
    <w:rPr>
      <w:rFonts w:ascii="Times New Roman" w:hAnsi="Times New Roman"/>
      <w:i/>
      <w:iCs/>
      <w:color w:val="0000FF"/>
      <w:sz w:val="20"/>
      <w:szCs w:val="20"/>
      <w:lang w:val="en-GB"/>
    </w:rPr>
  </w:style>
  <w:style w:type="paragraph" w:customStyle="1" w:styleId="InfoBlue0">
    <w:name w:val="InfoBlue"/>
    <w:basedOn w:val="Normal"/>
    <w:autoRedefine/>
    <w:rsid w:val="00A37DE2"/>
    <w:pPr>
      <w:widowControl w:val="0"/>
      <w:spacing w:before="0" w:line="240" w:lineRule="atLeast"/>
      <w:jc w:val="left"/>
    </w:pPr>
    <w:rPr>
      <w:rFonts w:ascii="Times New Roman" w:hAnsi="Times New Roman"/>
      <w:i/>
      <w:color w:val="0000FF"/>
      <w:sz w:val="20"/>
      <w:szCs w:val="20"/>
    </w:rPr>
  </w:style>
  <w:style w:type="paragraph" w:styleId="Corpsdetexte">
    <w:name w:val="Body Text"/>
    <w:basedOn w:val="Normal"/>
    <w:rsid w:val="00A37DE2"/>
    <w:pPr>
      <w:spacing w:before="0" w:line="240" w:lineRule="atLeast"/>
    </w:pPr>
    <w:rPr>
      <w:rFonts w:ascii="LucidaSans" w:hAnsi="LucidaSans"/>
      <w:sz w:val="20"/>
      <w:szCs w:val="20"/>
    </w:rPr>
  </w:style>
  <w:style w:type="paragraph" w:styleId="Retraitcorpsdetexte">
    <w:name w:val="Body Text Indent"/>
    <w:basedOn w:val="Normal"/>
    <w:rsid w:val="00A37DE2"/>
    <w:pPr>
      <w:ind w:firstLine="720"/>
    </w:pPr>
    <w:rPr>
      <w:i/>
      <w:iCs/>
    </w:rPr>
  </w:style>
  <w:style w:type="paragraph" w:customStyle="1" w:styleId="PourAction">
    <w:name w:val="Pour Action"/>
    <w:basedOn w:val="Normal"/>
    <w:rsid w:val="00B77C7A"/>
    <w:pPr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i/>
      <w:szCs w:val="22"/>
    </w:rPr>
  </w:style>
  <w:style w:type="paragraph" w:styleId="Notedebasdepage">
    <w:name w:val="footnote text"/>
    <w:basedOn w:val="Normal"/>
    <w:semiHidden/>
    <w:rsid w:val="007F267D"/>
    <w:rPr>
      <w:sz w:val="20"/>
      <w:szCs w:val="20"/>
    </w:rPr>
  </w:style>
  <w:style w:type="character" w:styleId="Marquenotebasdepage">
    <w:name w:val="footnote reference"/>
    <w:semiHidden/>
    <w:rsid w:val="007F267D"/>
    <w:rPr>
      <w:vertAlign w:val="superscript"/>
    </w:rPr>
  </w:style>
  <w:style w:type="character" w:styleId="Lienhypertexte">
    <w:name w:val="Hyperlink"/>
    <w:uiPriority w:val="99"/>
    <w:rsid w:val="003850BB"/>
    <w:rPr>
      <w:color w:val="0000FF"/>
      <w:u w:val="single"/>
    </w:rPr>
  </w:style>
  <w:style w:type="character" w:customStyle="1" w:styleId="texte1">
    <w:name w:val="texte1"/>
    <w:rsid w:val="0079319F"/>
    <w:rPr>
      <w:rFonts w:ascii="Arial" w:hAnsi="Arial" w:cs="Arial" w:hint="default"/>
      <w:b w:val="0"/>
      <w:bCs w:val="0"/>
      <w:i w:val="0"/>
      <w:iCs w:val="0"/>
      <w:color w:val="330033"/>
      <w:sz w:val="22"/>
      <w:szCs w:val="22"/>
    </w:rPr>
  </w:style>
  <w:style w:type="paragraph" w:styleId="HTMLprformat">
    <w:name w:val="HTML Preformatted"/>
    <w:basedOn w:val="Normal"/>
    <w:rsid w:val="00793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6"/>
      <w:szCs w:val="26"/>
    </w:rPr>
  </w:style>
  <w:style w:type="paragraph" w:styleId="NormalWeb">
    <w:name w:val="Normal (Web)"/>
    <w:basedOn w:val="Normal"/>
    <w:rsid w:val="0079319F"/>
    <w:pPr>
      <w:spacing w:before="100" w:beforeAutospacing="1" w:after="100" w:afterAutospacing="1"/>
      <w:jc w:val="left"/>
    </w:pPr>
    <w:rPr>
      <w:rFonts w:ascii="Verdana" w:hAnsi="Verdana"/>
      <w:sz w:val="24"/>
    </w:rPr>
  </w:style>
  <w:style w:type="character" w:styleId="Lienhypertextesuivi">
    <w:name w:val="FollowedHyperlink"/>
    <w:rsid w:val="008341BB"/>
    <w:rPr>
      <w:color w:val="800080"/>
      <w:u w:val="single"/>
    </w:rPr>
  </w:style>
  <w:style w:type="table" w:styleId="Grille">
    <w:name w:val="Table Grid"/>
    <w:basedOn w:val="TableauNormal"/>
    <w:rsid w:val="002669AD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1">
    <w:name w:val="toc 1"/>
    <w:basedOn w:val="Normal"/>
    <w:next w:val="Normal"/>
    <w:link w:val="TM1Car"/>
    <w:autoRedefine/>
    <w:uiPriority w:val="39"/>
    <w:rsid w:val="00FE392B"/>
    <w:pPr>
      <w:spacing w:after="120"/>
      <w:jc w:val="left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rsid w:val="00FE392B"/>
    <w:pPr>
      <w:spacing w:before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rsid w:val="00FE392B"/>
    <w:pPr>
      <w:spacing w:before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D10CB4"/>
    <w:pPr>
      <w:spacing w:before="0"/>
      <w:ind w:left="660"/>
      <w:jc w:val="left"/>
    </w:pPr>
    <w:rPr>
      <w:rFonts w:ascii="Times New Roman" w:hAnsi="Times New Roman"/>
      <w:sz w:val="18"/>
      <w:szCs w:val="18"/>
    </w:rPr>
  </w:style>
  <w:style w:type="paragraph" w:styleId="TM5">
    <w:name w:val="toc 5"/>
    <w:basedOn w:val="Normal"/>
    <w:next w:val="Normal"/>
    <w:autoRedefine/>
    <w:semiHidden/>
    <w:rsid w:val="00D10CB4"/>
    <w:pPr>
      <w:spacing w:before="0"/>
      <w:ind w:left="880"/>
      <w:jc w:val="left"/>
    </w:pPr>
    <w:rPr>
      <w:rFonts w:ascii="Times New Roman" w:hAnsi="Times New Roman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D10CB4"/>
    <w:pPr>
      <w:spacing w:before="0"/>
      <w:ind w:left="1100"/>
      <w:jc w:val="left"/>
    </w:pPr>
    <w:rPr>
      <w:rFonts w:ascii="Times New Roman" w:hAnsi="Times New Roman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D10CB4"/>
    <w:pPr>
      <w:spacing w:before="0"/>
      <w:ind w:left="1320"/>
      <w:jc w:val="left"/>
    </w:pPr>
    <w:rPr>
      <w:rFonts w:ascii="Times New Roman" w:hAnsi="Times New Roman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D10CB4"/>
    <w:pPr>
      <w:spacing w:before="0"/>
      <w:ind w:left="1540"/>
      <w:jc w:val="left"/>
    </w:pPr>
    <w:rPr>
      <w:rFonts w:ascii="Times New Roman" w:hAnsi="Times New Roman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D10CB4"/>
    <w:pPr>
      <w:spacing w:before="0"/>
      <w:ind w:left="1760"/>
      <w:jc w:val="left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autoRedefine/>
    <w:semiHidden/>
    <w:rsid w:val="00ED18D9"/>
    <w:pPr>
      <w:spacing w:before="0"/>
      <w:ind w:left="220" w:hanging="220"/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D18D9"/>
    <w:pPr>
      <w:spacing w:before="0"/>
      <w:ind w:left="440" w:hanging="22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D18D9"/>
    <w:pPr>
      <w:spacing w:before="0"/>
      <w:ind w:left="660" w:hanging="22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D18D9"/>
    <w:pPr>
      <w:spacing w:before="0"/>
      <w:ind w:left="880" w:hanging="22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D18D9"/>
    <w:pPr>
      <w:spacing w:before="0"/>
      <w:ind w:left="1100" w:hanging="22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D18D9"/>
    <w:pPr>
      <w:spacing w:before="0"/>
      <w:ind w:left="1320" w:hanging="22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D18D9"/>
    <w:pPr>
      <w:spacing w:before="0"/>
      <w:ind w:left="1540" w:hanging="22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semiHidden/>
    <w:rsid w:val="00ED18D9"/>
    <w:pPr>
      <w:spacing w:before="0"/>
      <w:ind w:left="1760" w:hanging="22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D18D9"/>
    <w:pPr>
      <w:spacing w:before="0"/>
      <w:ind w:left="1980" w:hanging="220"/>
      <w:jc w:val="left"/>
    </w:pPr>
    <w:rPr>
      <w:rFonts w:ascii="Times New Roman" w:hAnsi="Times New Roman"/>
      <w:sz w:val="20"/>
      <w:szCs w:val="20"/>
    </w:rPr>
  </w:style>
  <w:style w:type="paragraph" w:styleId="Titreindex">
    <w:name w:val="index heading"/>
    <w:basedOn w:val="Normal"/>
    <w:next w:val="Index1"/>
    <w:semiHidden/>
    <w:rsid w:val="00ED18D9"/>
    <w:pPr>
      <w:spacing w:after="120"/>
      <w:jc w:val="left"/>
    </w:pPr>
    <w:rPr>
      <w:rFonts w:ascii="Times New Roman" w:hAnsi="Times New Roman"/>
      <w:b/>
      <w:bCs/>
      <w:i/>
      <w:iCs/>
      <w:sz w:val="20"/>
      <w:szCs w:val="20"/>
    </w:rPr>
  </w:style>
  <w:style w:type="table" w:styleId="Classique4">
    <w:name w:val="Table Classic 4"/>
    <w:basedOn w:val="TableauNormal"/>
    <w:rsid w:val="001B7769"/>
    <w:pPr>
      <w:spacing w:before="12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8">
    <w:name w:val="Table Grid 8"/>
    <w:basedOn w:val="TableauNormal"/>
    <w:rsid w:val="00DF58F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qFormat/>
    <w:rsid w:val="004726F6"/>
    <w:rPr>
      <w:b/>
      <w:bCs/>
      <w:sz w:val="20"/>
      <w:szCs w:val="20"/>
    </w:rPr>
  </w:style>
  <w:style w:type="paragraph" w:styleId="Textedebulles">
    <w:name w:val="Balloon Text"/>
    <w:basedOn w:val="Normal"/>
    <w:semiHidden/>
    <w:rsid w:val="009F1CEF"/>
    <w:rPr>
      <w:rFonts w:ascii="Tahoma" w:hAnsi="Tahoma" w:cs="Tahoma"/>
      <w:sz w:val="16"/>
      <w:szCs w:val="16"/>
    </w:rPr>
  </w:style>
  <w:style w:type="paragraph" w:styleId="Retraitcorpsdetexte2">
    <w:name w:val="Body Text Indent 2"/>
    <w:basedOn w:val="Normal"/>
    <w:rsid w:val="002E1223"/>
    <w:pPr>
      <w:spacing w:after="120" w:line="480" w:lineRule="auto"/>
      <w:ind w:left="283"/>
    </w:pPr>
  </w:style>
  <w:style w:type="paragraph" w:customStyle="1" w:styleId="M-PAGEDEGARDE">
    <w:name w:val="M - PAGE DE GARDE"/>
    <w:basedOn w:val="M-NORMAL"/>
    <w:next w:val="Normal"/>
    <w:rsid w:val="002E1223"/>
    <w:pPr>
      <w:framePr w:hSpace="142" w:vSpace="142" w:wrap="auto" w:hAnchor="text" w:xAlign="center" w:yAlign="center"/>
      <w:spacing w:before="240" w:after="240"/>
      <w:jc w:val="center"/>
    </w:pPr>
    <w:rPr>
      <w:b/>
      <w:sz w:val="48"/>
    </w:rPr>
  </w:style>
  <w:style w:type="paragraph" w:customStyle="1" w:styleId="M-NORMAL">
    <w:name w:val="M - NORMAL"/>
    <w:basedOn w:val="Normal"/>
    <w:next w:val="Normal"/>
    <w:rsid w:val="002E1223"/>
    <w:pPr>
      <w:spacing w:before="0"/>
      <w:jc w:val="left"/>
    </w:pPr>
    <w:rPr>
      <w:rFonts w:ascii="Times New Roman" w:hAnsi="Times New Roman"/>
      <w:color w:val="0000FF"/>
      <w:sz w:val="24"/>
      <w:lang w:eastAsia="fr-FR"/>
    </w:rPr>
  </w:style>
  <w:style w:type="paragraph" w:customStyle="1" w:styleId="titre0">
    <w:name w:val="titre 0"/>
    <w:basedOn w:val="Titre1"/>
    <w:rsid w:val="002E1223"/>
    <w:pPr>
      <w:keepNext w:val="0"/>
      <w:pageBreakBefore/>
      <w:pBdr>
        <w:bottom w:val="single" w:sz="6" w:space="1" w:color="auto"/>
        <w:between w:val="single" w:sz="6" w:space="1" w:color="auto"/>
      </w:pBdr>
      <w:tabs>
        <w:tab w:val="clear" w:pos="360"/>
      </w:tabs>
      <w:spacing w:before="600"/>
      <w:jc w:val="left"/>
      <w:outlineLvl w:val="9"/>
    </w:pPr>
    <w:rPr>
      <w:rFonts w:ascii="Times New Roman" w:hAnsi="Times New Roman" w:cs="Times New Roman"/>
      <w:bCs w:val="0"/>
      <w:kern w:val="0"/>
      <w:sz w:val="28"/>
      <w:szCs w:val="24"/>
      <w:lang w:eastAsia="fr-FR"/>
    </w:rPr>
  </w:style>
  <w:style w:type="paragraph" w:customStyle="1" w:styleId="tm90">
    <w:name w:val="tm 9"/>
    <w:basedOn w:val="TM1"/>
    <w:rsid w:val="002E1223"/>
    <w:pPr>
      <w:tabs>
        <w:tab w:val="left" w:pos="284"/>
        <w:tab w:val="right" w:leader="dot" w:pos="8505"/>
      </w:tabs>
      <w:spacing w:before="360" w:after="0"/>
    </w:pPr>
    <w:rPr>
      <w:b w:val="0"/>
      <w:bCs w:val="0"/>
      <w:caps w:val="0"/>
      <w:sz w:val="24"/>
      <w:szCs w:val="24"/>
      <w:lang w:eastAsia="fr-FR"/>
    </w:rPr>
  </w:style>
  <w:style w:type="paragraph" w:customStyle="1" w:styleId="M-NOMLIBELLE3">
    <w:name w:val="M - NOM LIBELLE 3"/>
    <w:basedOn w:val="M-NORMAL"/>
    <w:next w:val="Normal"/>
    <w:rsid w:val="002E1223"/>
    <w:pPr>
      <w:tabs>
        <w:tab w:val="left" w:pos="3119"/>
        <w:tab w:val="left" w:pos="3232"/>
      </w:tabs>
      <w:ind w:left="3232" w:hanging="2665"/>
    </w:pPr>
  </w:style>
  <w:style w:type="paragraph" w:customStyle="1" w:styleId="M-NOM3">
    <w:name w:val="M - NOM 3"/>
    <w:basedOn w:val="M-NORMAL"/>
    <w:next w:val="Normal"/>
    <w:rsid w:val="002E1223"/>
    <w:pPr>
      <w:keepNext/>
      <w:ind w:left="567"/>
    </w:pPr>
  </w:style>
  <w:style w:type="paragraph" w:customStyle="1" w:styleId="M-NOM1">
    <w:name w:val="M - NOM 1"/>
    <w:basedOn w:val="M-NORMAL"/>
    <w:next w:val="Normal"/>
    <w:rsid w:val="002E1223"/>
    <w:pPr>
      <w:keepNext/>
      <w:spacing w:before="240"/>
    </w:pPr>
    <w:rPr>
      <w:b/>
    </w:rPr>
  </w:style>
  <w:style w:type="paragraph" w:customStyle="1" w:styleId="M-LIBELLE1">
    <w:name w:val="M - LIBELLE 1"/>
    <w:basedOn w:val="M-NORMAL"/>
    <w:next w:val="Normal"/>
    <w:rsid w:val="002E1223"/>
    <w:pPr>
      <w:keepLines/>
    </w:pPr>
  </w:style>
  <w:style w:type="paragraph" w:customStyle="1" w:styleId="M-NOM2">
    <w:name w:val="M - NOM 2"/>
    <w:basedOn w:val="M-NORMAL"/>
    <w:next w:val="Normal"/>
    <w:rsid w:val="002E1223"/>
    <w:pPr>
      <w:keepNext/>
      <w:ind w:left="284"/>
    </w:pPr>
  </w:style>
  <w:style w:type="paragraph" w:customStyle="1" w:styleId="M-LIBELLE2">
    <w:name w:val="M - LIBELLE 2"/>
    <w:basedOn w:val="M-NORMAL"/>
    <w:next w:val="Normal"/>
    <w:rsid w:val="002E1223"/>
    <w:pPr>
      <w:keepLines/>
      <w:ind w:left="284"/>
    </w:pPr>
  </w:style>
  <w:style w:type="paragraph" w:customStyle="1" w:styleId="M-NOMLIBELLE2">
    <w:name w:val="M - NOM LIBELLE 2"/>
    <w:basedOn w:val="M-NORMAL"/>
    <w:next w:val="Normal"/>
    <w:rsid w:val="002E1223"/>
    <w:pPr>
      <w:tabs>
        <w:tab w:val="left" w:pos="2835"/>
        <w:tab w:val="left" w:pos="2948"/>
      </w:tabs>
      <w:ind w:left="2948" w:hanging="2665"/>
    </w:pPr>
  </w:style>
  <w:style w:type="paragraph" w:customStyle="1" w:styleId="M-LIBELLE3">
    <w:name w:val="M - LIBELLE 3"/>
    <w:basedOn w:val="M-NORMAL"/>
    <w:rsid w:val="002E1223"/>
    <w:pPr>
      <w:keepLines/>
      <w:ind w:left="567"/>
    </w:pPr>
  </w:style>
  <w:style w:type="paragraph" w:customStyle="1" w:styleId="M-SIMPLERETRAIT">
    <w:name w:val="M - SIMPLE RETRAIT"/>
    <w:basedOn w:val="M-NORMAL"/>
    <w:next w:val="Normal"/>
    <w:rsid w:val="002E1223"/>
    <w:pPr>
      <w:ind w:left="426"/>
    </w:pPr>
  </w:style>
  <w:style w:type="paragraph" w:customStyle="1" w:styleId="2ePAGE">
    <w:name w:val="2ePAGE"/>
    <w:basedOn w:val="Normal"/>
    <w:rsid w:val="002E1223"/>
    <w:pPr>
      <w:tabs>
        <w:tab w:val="left" w:pos="2552"/>
      </w:tabs>
      <w:spacing w:before="0"/>
      <w:ind w:left="2552" w:right="282" w:hanging="1418"/>
      <w:jc w:val="left"/>
    </w:pPr>
    <w:rPr>
      <w:rFonts w:ascii="Times New Roman" w:hAnsi="Times New Roman"/>
      <w:sz w:val="24"/>
      <w:lang w:eastAsia="fr-FR"/>
    </w:rPr>
  </w:style>
  <w:style w:type="paragraph" w:customStyle="1" w:styleId="M-NORMALGRAS">
    <w:name w:val="M - NORMAL GRAS"/>
    <w:basedOn w:val="M-NORMAL"/>
    <w:next w:val="Normal"/>
    <w:rsid w:val="002E1223"/>
    <w:rPr>
      <w:b/>
    </w:rPr>
  </w:style>
  <w:style w:type="paragraph" w:customStyle="1" w:styleId="M-DOUBLERETRAIT">
    <w:name w:val="M - DOUBLE RETRAIT"/>
    <w:basedOn w:val="M-NORMAL"/>
    <w:next w:val="Normal"/>
    <w:rsid w:val="002E1223"/>
    <w:pPr>
      <w:ind w:left="993"/>
    </w:pPr>
  </w:style>
  <w:style w:type="paragraph" w:customStyle="1" w:styleId="M-GRILLE">
    <w:name w:val="M - GRILLE"/>
    <w:basedOn w:val="M-NORMAL"/>
    <w:next w:val="Normal"/>
    <w:rsid w:val="002E1223"/>
    <w:pPr>
      <w:keepLines/>
      <w:framePr w:wrap="notBeside" w:vAnchor="text" w:hAnchor="margin" w:y="1"/>
      <w:pBdr>
        <w:top w:val="double" w:sz="12" w:space="0" w:color="0000FF"/>
        <w:left w:val="double" w:sz="12" w:space="0" w:color="0000FF"/>
        <w:bottom w:val="double" w:sz="12" w:space="0" w:color="0000FF"/>
        <w:right w:val="double" w:sz="12" w:space="0" w:color="0000FF"/>
      </w:pBdr>
      <w:spacing w:after="240"/>
      <w:ind w:left="284" w:right="284"/>
    </w:pPr>
    <w:rPr>
      <w:rFonts w:ascii="Courier New" w:hAnsi="Courier New"/>
      <w:b/>
      <w:sz w:val="16"/>
    </w:rPr>
  </w:style>
  <w:style w:type="paragraph" w:customStyle="1" w:styleId="M-LIEN1">
    <w:name w:val="M - LIEN 1"/>
    <w:basedOn w:val="M-NORMAL"/>
    <w:next w:val="Normal"/>
    <w:rsid w:val="002E1223"/>
    <w:pPr>
      <w:keepNext/>
      <w:spacing w:before="180"/>
    </w:pPr>
  </w:style>
  <w:style w:type="paragraph" w:customStyle="1" w:styleId="M-LIEN2">
    <w:name w:val="M - LIEN 2"/>
    <w:basedOn w:val="M-NORMAL"/>
    <w:next w:val="Normal"/>
    <w:rsid w:val="002E1223"/>
    <w:pPr>
      <w:spacing w:before="181" w:after="24"/>
      <w:ind w:left="284"/>
    </w:pPr>
  </w:style>
  <w:style w:type="paragraph" w:customStyle="1" w:styleId="M-RETRAITNORMAL">
    <w:name w:val="M - RETRAIT NORMAL"/>
    <w:basedOn w:val="M-NORMAL"/>
    <w:next w:val="Normal"/>
    <w:rsid w:val="002E1223"/>
    <w:pPr>
      <w:ind w:left="426"/>
    </w:pPr>
  </w:style>
  <w:style w:type="paragraph" w:customStyle="1" w:styleId="Pagedegarde">
    <w:name w:val="Page de garde"/>
    <w:basedOn w:val="M-PAGEDEGARDE"/>
    <w:next w:val="Normal"/>
    <w:rsid w:val="002E1223"/>
    <w:pPr>
      <w:framePr w:wrap="auto"/>
    </w:pPr>
    <w:rPr>
      <w:color w:val="auto"/>
    </w:rPr>
  </w:style>
  <w:style w:type="paragraph" w:customStyle="1" w:styleId="M-DESSIN">
    <w:name w:val="M - DESSIN"/>
    <w:basedOn w:val="M-NORMAL"/>
    <w:next w:val="Normal"/>
    <w:rsid w:val="002E1223"/>
    <w:pPr>
      <w:jc w:val="center"/>
    </w:pPr>
  </w:style>
  <w:style w:type="paragraph" w:styleId="Commentaire">
    <w:name w:val="annotation text"/>
    <w:basedOn w:val="Normal"/>
    <w:link w:val="CommentaireCar"/>
    <w:semiHidden/>
    <w:rsid w:val="002E1223"/>
    <w:pPr>
      <w:spacing w:before="0"/>
      <w:jc w:val="left"/>
    </w:pPr>
    <w:rPr>
      <w:rFonts w:ascii="Times New Roman" w:hAnsi="Times New Roman"/>
      <w:sz w:val="24"/>
      <w:lang w:eastAsia="fr-FR"/>
    </w:rPr>
  </w:style>
  <w:style w:type="paragraph" w:styleId="Liste">
    <w:name w:val="List"/>
    <w:basedOn w:val="Titre1"/>
    <w:rsid w:val="002E1223"/>
    <w:pPr>
      <w:keepNext w:val="0"/>
      <w:pBdr>
        <w:bottom w:val="none" w:sz="0" w:space="0" w:color="auto"/>
      </w:pBdr>
      <w:tabs>
        <w:tab w:val="clear" w:pos="360"/>
      </w:tabs>
      <w:spacing w:before="240"/>
      <w:ind w:left="284" w:hanging="284"/>
      <w:jc w:val="left"/>
      <w:outlineLvl w:val="9"/>
    </w:pPr>
    <w:rPr>
      <w:rFonts w:ascii="Times New Roman" w:hAnsi="Times New Roman" w:cs="Times New Roman"/>
      <w:b w:val="0"/>
      <w:bCs w:val="0"/>
      <w:kern w:val="0"/>
      <w:sz w:val="20"/>
      <w:szCs w:val="24"/>
      <w:lang w:eastAsia="fr-FR"/>
    </w:rPr>
  </w:style>
  <w:style w:type="paragraph" w:customStyle="1" w:styleId="M-TABLEAU">
    <w:name w:val="M - TABLEAU"/>
    <w:basedOn w:val="M-NORMAL"/>
    <w:rsid w:val="002E1223"/>
    <w:pPr>
      <w:spacing w:before="48" w:after="48"/>
    </w:pPr>
  </w:style>
  <w:style w:type="paragraph" w:customStyle="1" w:styleId="C-NOM2">
    <w:name w:val="C - NOM 2"/>
    <w:basedOn w:val="Normal"/>
    <w:next w:val="M-LIBELLE1"/>
    <w:rsid w:val="002E1223"/>
    <w:pPr>
      <w:keepNext/>
      <w:spacing w:before="0"/>
      <w:jc w:val="left"/>
    </w:pPr>
    <w:rPr>
      <w:rFonts w:ascii="Times New Roman" w:hAnsi="Times New Roman"/>
      <w:b/>
      <w:color w:val="0000FF"/>
      <w:sz w:val="24"/>
      <w:lang w:eastAsia="fr-FR"/>
    </w:rPr>
  </w:style>
  <w:style w:type="paragraph" w:customStyle="1" w:styleId="M-TABLEAUEntte">
    <w:name w:val="M - TABLEAU Entête"/>
    <w:basedOn w:val="M-TABLEAU"/>
    <w:rsid w:val="002E1223"/>
    <w:rPr>
      <w:b/>
      <w:i/>
    </w:rPr>
  </w:style>
  <w:style w:type="paragraph" w:customStyle="1" w:styleId="C-DESSIN">
    <w:name w:val="C - DESSIN"/>
    <w:basedOn w:val="Normal"/>
    <w:rsid w:val="002E1223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before="0"/>
      <w:jc w:val="left"/>
    </w:pPr>
    <w:rPr>
      <w:rFonts w:ascii="Courier" w:hAnsi="Courier"/>
      <w:sz w:val="24"/>
      <w:lang w:eastAsia="fr-FR"/>
    </w:rPr>
  </w:style>
  <w:style w:type="paragraph" w:customStyle="1" w:styleId="C-ENTETE">
    <w:name w:val="C - ENTETE"/>
    <w:basedOn w:val="M-NORMALGRAS"/>
    <w:rsid w:val="002E1223"/>
    <w:rPr>
      <w:sz w:val="16"/>
    </w:rPr>
  </w:style>
  <w:style w:type="paragraph" w:customStyle="1" w:styleId="C-NOM3">
    <w:name w:val="C - NOM 3"/>
    <w:basedOn w:val="M-NOM2"/>
    <w:next w:val="M-LIBELLE2"/>
    <w:rsid w:val="002E1223"/>
    <w:pPr>
      <w:spacing w:before="120"/>
    </w:pPr>
    <w:rPr>
      <w:b/>
    </w:rPr>
  </w:style>
  <w:style w:type="paragraph" w:customStyle="1" w:styleId="C-NOM4">
    <w:name w:val="C - NOM 4"/>
    <w:basedOn w:val="C-NOM3"/>
    <w:next w:val="M-LIBELLE3"/>
    <w:rsid w:val="002E1223"/>
    <w:pPr>
      <w:ind w:left="567"/>
    </w:pPr>
  </w:style>
  <w:style w:type="paragraph" w:customStyle="1" w:styleId="C-TABLEAU">
    <w:name w:val="C-TABLEAU"/>
    <w:basedOn w:val="M-TABLEAU"/>
    <w:next w:val="M-TABLEAU"/>
    <w:rsid w:val="002E1223"/>
    <w:pPr>
      <w:keepNext/>
      <w:keepLines/>
    </w:pPr>
  </w:style>
  <w:style w:type="paragraph" w:customStyle="1" w:styleId="titrepagegarde">
    <w:name w:val="titre page garde"/>
    <w:basedOn w:val="Normal"/>
    <w:rsid w:val="002E1223"/>
    <w:pPr>
      <w:spacing w:before="0"/>
      <w:jc w:val="right"/>
    </w:pPr>
    <w:rPr>
      <w:b/>
      <w:sz w:val="44"/>
      <w:lang w:eastAsia="fr-FR"/>
    </w:rPr>
  </w:style>
  <w:style w:type="paragraph" w:customStyle="1" w:styleId="zse">
    <w:name w:val="zse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customStyle="1" w:styleId="zproj">
    <w:name w:val="zproj"/>
    <w:basedOn w:val="Normal"/>
    <w:rsid w:val="002E1223"/>
    <w:pPr>
      <w:spacing w:before="0"/>
      <w:jc w:val="right"/>
    </w:pPr>
    <w:rPr>
      <w:rFonts w:ascii="Times New Roman" w:hAnsi="Times New Roman"/>
      <w:b/>
      <w:caps/>
      <w:sz w:val="36"/>
      <w:lang w:eastAsia="fr-FR"/>
    </w:rPr>
  </w:style>
  <w:style w:type="paragraph" w:customStyle="1" w:styleId="ztype">
    <w:name w:val="ztype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customStyle="1" w:styleId="zvn">
    <w:name w:val="zvn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customStyle="1" w:styleId="zvd">
    <w:name w:val="zvd"/>
    <w:basedOn w:val="Normal"/>
    <w:rsid w:val="002E1223"/>
    <w:pPr>
      <w:spacing w:before="0"/>
      <w:jc w:val="right"/>
    </w:pPr>
    <w:rPr>
      <w:rFonts w:ascii="Times New Roman" w:hAnsi="Times New Roman"/>
      <w:b/>
      <w:sz w:val="36"/>
      <w:lang w:eastAsia="fr-FR"/>
    </w:rPr>
  </w:style>
  <w:style w:type="paragraph" w:styleId="Corpsdetexte2">
    <w:name w:val="Body Text 2"/>
    <w:basedOn w:val="Normal"/>
    <w:rsid w:val="002E1223"/>
    <w:pPr>
      <w:spacing w:before="0"/>
      <w:jc w:val="left"/>
    </w:pPr>
    <w:rPr>
      <w:rFonts w:ascii="Times New Roman" w:hAnsi="Times New Roman"/>
      <w:b/>
      <w:sz w:val="24"/>
      <w:lang w:eastAsia="fr-FR"/>
    </w:rPr>
  </w:style>
  <w:style w:type="paragraph" w:styleId="Corpsdetexte3">
    <w:name w:val="Body Text 3"/>
    <w:basedOn w:val="Normal"/>
    <w:rsid w:val="002E1223"/>
    <w:pPr>
      <w:spacing w:before="0"/>
      <w:jc w:val="left"/>
    </w:pPr>
    <w:rPr>
      <w:rFonts w:ascii="Times New Roman" w:hAnsi="Times New Roman"/>
      <w:i/>
      <w:sz w:val="24"/>
      <w:lang w:eastAsia="fr-FR"/>
    </w:rPr>
  </w:style>
  <w:style w:type="paragraph" w:customStyle="1" w:styleId="Sommaire">
    <w:name w:val="Sommaire"/>
    <w:basedOn w:val="TM1"/>
    <w:link w:val="SommaireCar"/>
    <w:qFormat/>
    <w:rsid w:val="00FE392B"/>
    <w:pPr>
      <w:tabs>
        <w:tab w:val="left" w:pos="440"/>
        <w:tab w:val="right" w:leader="dot" w:pos="9628"/>
      </w:tabs>
    </w:pPr>
    <w:rPr>
      <w:noProof/>
    </w:rPr>
  </w:style>
  <w:style w:type="paragraph" w:customStyle="1" w:styleId="PolicepardfautCarCarCar">
    <w:name w:val="Police par défaut Car Car Car"/>
    <w:basedOn w:val="Normal"/>
    <w:rsid w:val="00FD2D2C"/>
    <w:pPr>
      <w:spacing w:before="0" w:after="160" w:line="240" w:lineRule="exact"/>
      <w:jc w:val="left"/>
    </w:pPr>
    <w:rPr>
      <w:rFonts w:ascii="Tahoma" w:hAnsi="Tahoma"/>
      <w:sz w:val="20"/>
      <w:szCs w:val="20"/>
      <w:lang w:val="en-US"/>
    </w:rPr>
  </w:style>
  <w:style w:type="character" w:customStyle="1" w:styleId="TM1Car">
    <w:name w:val="TM 1 Car"/>
    <w:basedOn w:val="Policepardfaut"/>
    <w:link w:val="TM1"/>
    <w:uiPriority w:val="39"/>
    <w:rsid w:val="00FE392B"/>
    <w:rPr>
      <w:rFonts w:ascii="Arial" w:hAnsi="Arial"/>
      <w:b/>
      <w:bCs/>
      <w:caps/>
      <w:lang w:eastAsia="en-US"/>
    </w:rPr>
  </w:style>
  <w:style w:type="character" w:customStyle="1" w:styleId="SommaireCar">
    <w:name w:val="Sommaire Car"/>
    <w:basedOn w:val="TM1Car"/>
    <w:link w:val="Sommaire"/>
    <w:rsid w:val="00FE392B"/>
    <w:rPr>
      <w:rFonts w:ascii="Arial" w:hAnsi="Arial"/>
      <w:b/>
      <w:bCs/>
      <w:caps/>
      <w:noProof/>
      <w:lang w:eastAsia="en-US"/>
    </w:rPr>
  </w:style>
  <w:style w:type="paragraph" w:styleId="Paragraphedeliste">
    <w:name w:val="List Paragraph"/>
    <w:basedOn w:val="Normal"/>
    <w:uiPriority w:val="34"/>
    <w:qFormat/>
    <w:rsid w:val="008D75C7"/>
    <w:pPr>
      <w:ind w:left="720"/>
      <w:contextualSpacing/>
    </w:pPr>
  </w:style>
  <w:style w:type="character" w:styleId="Marquedannotation">
    <w:name w:val="annotation reference"/>
    <w:basedOn w:val="Policepardfaut"/>
    <w:rsid w:val="00EE3E31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E3E31"/>
    <w:pPr>
      <w:spacing w:before="120"/>
      <w:jc w:val="both"/>
    </w:pPr>
    <w:rPr>
      <w:rFonts w:ascii="Arial" w:hAnsi="Arial"/>
      <w:b/>
      <w:bCs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semiHidden/>
    <w:rsid w:val="00EE3E31"/>
    <w:rPr>
      <w:sz w:val="24"/>
      <w:szCs w:val="24"/>
    </w:rPr>
  </w:style>
  <w:style w:type="character" w:customStyle="1" w:styleId="ObjetducommentaireCar">
    <w:name w:val="Objet du commentaire Car"/>
    <w:basedOn w:val="CommentaireCar"/>
    <w:link w:val="Objetducommentaire"/>
    <w:rsid w:val="00EE3E31"/>
    <w:rPr>
      <w:rFonts w:ascii="Arial" w:hAnsi="Arial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15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25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1576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9" Type="http://schemas.openxmlformats.org/officeDocument/2006/relationships/settings" Target="settings.xml"/><Relationship Id="rId10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57\AppData\Local\Temp\Mod&#232;le%20de%20document%20avec%20page%20de%20garde-1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enred - Bibliothèque d'images" ma:contentTypeID="0x0101009148F5A04DDD49CBA7127AADA5FB792B00AADE34325A8B49CDA8BB4DB53328F21400307128D9DECA49CFB0C93DD6CA519E740006A1A2A450C8274F95D01F50BE65DA4B" ma:contentTypeVersion="2" ma:contentTypeDescription="Bibliothèque d'images avec champs personnalisés" ma:contentTypeScope="" ma:versionID="e5954a2d6fe4d69f82fba0bd09c8b822">
  <xsd:schema xmlns:xsd="http://www.w3.org/2001/XMLSchema" xmlns:xs="http://www.w3.org/2001/XMLSchema" xmlns:p="http://schemas.microsoft.com/office/2006/metadata/properties" xmlns:ns1="http://schemas.microsoft.com/sharepoint/v3" xmlns:ns2="EABE0AC4-D421-472E-9185-3E37877812D3" xmlns:ns3="http://schemas.microsoft.com/sharepoint/v3/fields" xmlns:ns4="3dcc952e-518d-4cef-95dc-cc6c684def2d" targetNamespace="http://schemas.microsoft.com/office/2006/metadata/properties" ma:root="true" ma:fieldsID="894b750c2698df4c6620de694cf8c8ce" ns1:_="" ns2:_="" ns3:_="" ns4:_="">
    <xsd:import namespace="http://schemas.microsoft.com/sharepoint/v3"/>
    <xsd:import namespace="EABE0AC4-D421-472E-9185-3E37877812D3"/>
    <xsd:import namespace="http://schemas.microsoft.com/sharepoint/v3/fields"/>
    <xsd:import namespace="3dcc952e-518d-4cef-95dc-cc6c684def2d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4:_dlc_DocId" minOccurs="0"/>
                <xsd:element ref="ns4:_dlc_DocIdUrl" minOccurs="0"/>
                <xsd:element ref="ns4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Chemin d'URL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Type de fichier" ma:hidden="true" ma:internalName="File_x0020_Type" ma:readOnly="true">
      <xsd:simpleType>
        <xsd:restriction base="dms:Text"/>
      </xsd:simpleType>
    </xsd:element>
    <xsd:element name="HTML_x0020_File_x0020_Type" ma:index="10" nillable="true" ma:displayName="Type de fichier HTML" ma:hidden="true" ma:internalName="HTML_x0020_File_x0020_Type" ma:readOnly="true">
      <xsd:simpleType>
        <xsd:restriction base="dms:Text"/>
      </xsd:simpleType>
    </xsd:element>
    <xsd:element name="FSObjType" ma:index="11" nillable="true" ma:displayName="Type d'élément" ma:hidden="true" ma:list="Docs" ma:internalName="FSObjType" ma:readOnly="true" ma:showField="FSType">
      <xsd:simpleType>
        <xsd:restriction base="dms:Lookup"/>
      </xsd:simpleType>
    </xsd:element>
    <xsd:element name="AverageRating" ma:index="30" nillable="true" ma:displayName="Évaluation (0-5)" ma:decimals="2" ma:description="Valeur moyenne de toutes les évaluations envoyées" ma:internalName="AverageRating" ma:readOnly="true">
      <xsd:simpleType>
        <xsd:restriction base="dms:Number"/>
      </xsd:simpleType>
    </xsd:element>
    <xsd:element name="RatingCount" ma:index="31" nillable="true" ma:displayName="Nombre d’évaluations" ma:decimals="0" ma:description="Nombre d’évaluations envoyées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E0AC4-D421-472E-9185-3E37877812D3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Une miniature existe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Un aperçu existe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Largeur" ma:internalName="ImageWidth" ma:readOnly="true">
      <xsd:simpleType>
        <xsd:restriction base="dms:Unknown"/>
      </xsd:simpleType>
    </xsd:element>
    <xsd:element name="ImageHeight" ma:index="22" nillable="true" ma:displayName="Hauteur" ma:internalName="ImageHeight" ma:readOnly="true">
      <xsd:simpleType>
        <xsd:restriction base="dms:Unknown"/>
      </xsd:simpleType>
    </xsd:element>
    <xsd:element name="ImageCreateDate" ma:index="25" nillable="true" ma:displayName="Date de prise du cliché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Copyright" ma:internalName="wic_System_Copyrigh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cc952e-518d-4cef-95dc-cc6c684def2d" elementFormDefault="qualified">
    <xsd:import namespace="http://schemas.microsoft.com/office/2006/documentManagement/types"/>
    <xsd:import namespace="http://schemas.microsoft.com/office/infopath/2007/PartnerControls"/>
    <xsd:element name="_dlc_DocId" ma:index="27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28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Auteur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 ma:index="23" ma:displayName="Commentaires"/>
        <xsd:element name="keywords" minOccurs="0" maxOccurs="1" type="xsd:string" ma:index="14" ma:displayName="Mots clé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EABE0AC4-D421-472E-9185-3E37877812D3" xsi:nil="true"/>
    <wic_System_Copyright xmlns="http://schemas.microsoft.com/sharepoint/v3/fields" xsi:nil="true"/>
    <_dlc_DocId xmlns="3dcc952e-518d-4cef-95dc-cc6c684def2d">UZTY2PWKVC5A-338-457</_dlc_DocId>
    <_dlc_DocIdUrl xmlns="3dcc952e-518d-4cef-95dc-cc6c684def2d">
      <Url>http://france.bubble.edenred.net/fr/departments/dsi/_layouts/DocIdRedir.aspx?ID=UZTY2PWKVC5A-338-457</Url>
      <Description>UZTY2PWKVC5A-338-457</Description>
    </_dlc_DocIdUrl>
    <AverageRating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2D8E6-51A1-4079-9D7F-F1379BC86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ABE0AC4-D421-472E-9185-3E37877812D3"/>
    <ds:schemaRef ds:uri="http://schemas.microsoft.com/sharepoint/v3/fields"/>
    <ds:schemaRef ds:uri="3dcc952e-518d-4cef-95dc-cc6c684de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23453E-0A1C-4C78-A348-E063531500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4E0405-D98A-438D-96DB-B0976683EF4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FB48AFD-F0FC-4B28-B1EB-97E4DD392284}">
  <ds:schemaRefs>
    <ds:schemaRef ds:uri="http://schemas.microsoft.com/office/2006/metadata/properties"/>
    <ds:schemaRef ds:uri="http://schemas.microsoft.com/office/infopath/2007/PartnerControls"/>
    <ds:schemaRef ds:uri="EABE0AC4-D421-472E-9185-3E37877812D3"/>
    <ds:schemaRef ds:uri="http://schemas.microsoft.com/sharepoint/v3/fields"/>
    <ds:schemaRef ds:uri="3dcc952e-518d-4cef-95dc-cc6c684def2d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50D0BBD-B1DC-9A4A-A48B-687E0E45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\Users\app57\AppData\Local\Temp\Modèle de document avec page de garde-1.dotx</Template>
  <TotalTime>30</TotalTime>
  <Pages>11</Pages>
  <Words>1566</Words>
  <Characters>8615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Sécurisation des transferts FTP VEL/GECKO</vt:lpstr>
    </vt:vector>
  </TitlesOfParts>
  <Company>Edenred France</Company>
  <LinksUpToDate>false</LinksUpToDate>
  <CharactersWithSpaces>10161</CharactersWithSpaces>
  <SharedDoc>false</SharedDoc>
  <HLinks>
    <vt:vector size="24" baseType="variant">
      <vt:variant>
        <vt:i4>1245242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_Toc346783745</vt:lpwstr>
      </vt:variant>
      <vt:variant>
        <vt:i4>1245242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_Toc346783744</vt:lpwstr>
      </vt:variant>
      <vt:variant>
        <vt:i4>1245242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_Toc346783743</vt:lpwstr>
      </vt:variant>
      <vt:variant>
        <vt:i4>1245242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_Toc346783742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Sécurisation des transferts FTP VEL/GECKO</dc:title>
  <dc:subject>Modèle avec page de garde</dc:subject>
  <dc:creator>DESSALLIEN</dc:creator>
  <cp:keywords>FTP VEL GECKO</cp:keywords>
  <cp:lastModifiedBy>dede dede</cp:lastModifiedBy>
  <cp:revision>4</cp:revision>
  <cp:lastPrinted>2014-01-21T10:13:00Z</cp:lastPrinted>
  <dcterms:created xsi:type="dcterms:W3CDTF">2014-02-11T14:19:00Z</dcterms:created>
  <dcterms:modified xsi:type="dcterms:W3CDTF">2014-02-11T15:12:00Z</dcterms:modified>
  <cp:category>Qualité DSI</cp:category>
  <cp:contentStatus>En cours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DSI-Front OFFICE</vt:lpwstr>
  </property>
  <property fmtid="{D5CDD505-2E9C-101B-9397-08002B2CF9AE}" pid="3" name="Version">
    <vt:lpwstr>1.0</vt:lpwstr>
  </property>
  <property fmtid="{D5CDD505-2E9C-101B-9397-08002B2CF9AE}" pid="4" name="ContentTypeId">
    <vt:lpwstr>0x0101009148F5A04DDD49CBA7127AADA5FB792B00AADE34325A8B49CDA8BB4DB53328F21400307128D9DECA49CFB0C93DD6CA519E740006A1A2A450C8274F95D01F50BE65DA4B</vt:lpwstr>
  </property>
  <property fmtid="{D5CDD505-2E9C-101B-9397-08002B2CF9AE}" pid="5" name="_dlc_DocIdItemGuid">
    <vt:lpwstr>65fb6593-2233-4406-9d71-7e45dcccd8dc</vt:lpwstr>
  </property>
</Properties>
</file>